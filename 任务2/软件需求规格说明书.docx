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81B" w:rsidRDefault="006D481B" w:rsidP="00731253">
      <w:pPr>
        <w:jc w:val="center"/>
        <w:rPr>
          <w:rFonts w:ascii="黑体" w:eastAsia="黑体"/>
          <w:b/>
          <w:sz w:val="44"/>
          <w:szCs w:val="44"/>
        </w:rPr>
      </w:pPr>
    </w:p>
    <w:p w:rsidR="006D481B" w:rsidRDefault="006D481B" w:rsidP="00731253">
      <w:pPr>
        <w:jc w:val="center"/>
        <w:rPr>
          <w:rFonts w:ascii="黑体" w:eastAsia="黑体"/>
          <w:b/>
          <w:sz w:val="44"/>
          <w:szCs w:val="44"/>
        </w:rPr>
      </w:pPr>
    </w:p>
    <w:p w:rsidR="006D481B" w:rsidRDefault="006D481B" w:rsidP="00731253">
      <w:pPr>
        <w:jc w:val="center"/>
        <w:rPr>
          <w:rFonts w:ascii="黑体" w:eastAsia="黑体"/>
          <w:b/>
          <w:sz w:val="44"/>
          <w:szCs w:val="44"/>
        </w:rPr>
      </w:pPr>
    </w:p>
    <w:p w:rsidR="00731253" w:rsidRPr="007E4554" w:rsidRDefault="00731253" w:rsidP="00731253">
      <w:pPr>
        <w:jc w:val="center"/>
        <w:rPr>
          <w:rFonts w:eastAsia="黑体"/>
          <w:b/>
          <w:sz w:val="44"/>
          <w:szCs w:val="44"/>
        </w:rPr>
      </w:pPr>
      <w:r>
        <w:rPr>
          <w:rFonts w:ascii="黑体" w:eastAsia="黑体" w:hint="eastAsia"/>
          <w:b/>
          <w:sz w:val="44"/>
          <w:szCs w:val="44"/>
        </w:rPr>
        <w:t>软件需求规格说明书</w:t>
      </w:r>
    </w:p>
    <w:p w:rsidR="00731253" w:rsidRPr="00B86226" w:rsidRDefault="00731253" w:rsidP="00731253">
      <w:pPr>
        <w:jc w:val="center"/>
        <w:rPr>
          <w:rFonts w:ascii="黑体" w:eastAsia="黑体"/>
          <w:b/>
          <w:sz w:val="44"/>
          <w:szCs w:val="44"/>
        </w:rPr>
      </w:pPr>
    </w:p>
    <w:p w:rsidR="00731253" w:rsidRDefault="00731253" w:rsidP="00731253">
      <w:pPr>
        <w:rPr>
          <w:sz w:val="36"/>
          <w:szCs w:val="36"/>
        </w:rPr>
      </w:pPr>
    </w:p>
    <w:p w:rsidR="00731253" w:rsidRDefault="00731253" w:rsidP="00731253">
      <w:pPr>
        <w:rPr>
          <w:sz w:val="36"/>
          <w:szCs w:val="36"/>
        </w:rPr>
      </w:pPr>
    </w:p>
    <w:p w:rsidR="00731253" w:rsidRDefault="00731253" w:rsidP="00731253">
      <w:pPr>
        <w:rPr>
          <w:sz w:val="36"/>
          <w:szCs w:val="36"/>
        </w:rPr>
      </w:pPr>
    </w:p>
    <w:p w:rsidR="00731253" w:rsidRDefault="00731253" w:rsidP="00731253">
      <w:pPr>
        <w:ind w:firstLineChars="500" w:firstLine="1600"/>
        <w:rPr>
          <w:sz w:val="32"/>
          <w:szCs w:val="32"/>
        </w:rPr>
      </w:pPr>
      <w:r w:rsidRPr="00B86226">
        <w:rPr>
          <w:rFonts w:hint="eastAsia"/>
          <w:sz w:val="32"/>
          <w:szCs w:val="32"/>
        </w:rPr>
        <w:t>文件编号：</w:t>
      </w:r>
      <w:r w:rsidRPr="00B86226">
        <w:rPr>
          <w:rFonts w:hint="eastAsia"/>
          <w:sz w:val="32"/>
          <w:szCs w:val="32"/>
        </w:rPr>
        <w:t xml:space="preserve"> </w:t>
      </w:r>
      <w:r w:rsidRPr="007E4554">
        <w:rPr>
          <w:rFonts w:hint="eastAsia"/>
          <w:sz w:val="32"/>
          <w:szCs w:val="32"/>
        </w:rPr>
        <w:t>QMS</w:t>
      </w:r>
      <w:r w:rsidRPr="007E4554">
        <w:rPr>
          <w:rFonts w:hint="eastAsia"/>
          <w:sz w:val="32"/>
          <w:szCs w:val="32"/>
        </w:rPr>
        <w:t>—</w:t>
      </w:r>
      <w:r w:rsidRPr="007E4554">
        <w:rPr>
          <w:rFonts w:hint="eastAsia"/>
          <w:sz w:val="32"/>
          <w:szCs w:val="32"/>
        </w:rPr>
        <w:t>PROC</w:t>
      </w:r>
      <w:r w:rsidRPr="007E4554">
        <w:rPr>
          <w:rFonts w:hint="eastAsia"/>
          <w:sz w:val="32"/>
          <w:szCs w:val="32"/>
        </w:rPr>
        <w:t>－</w:t>
      </w:r>
      <w:r w:rsidR="00196B9C">
        <w:rPr>
          <w:rFonts w:hint="eastAsia"/>
          <w:sz w:val="32"/>
          <w:szCs w:val="32"/>
        </w:rPr>
        <w:t>RD02</w:t>
      </w:r>
      <w:r w:rsidRPr="00B86226">
        <w:rPr>
          <w:rFonts w:hint="eastAsia"/>
          <w:sz w:val="32"/>
          <w:szCs w:val="32"/>
        </w:rPr>
        <w:t xml:space="preserve">      </w:t>
      </w:r>
    </w:p>
    <w:p w:rsidR="00731253" w:rsidRPr="00B86226" w:rsidRDefault="00731253" w:rsidP="00731253">
      <w:pPr>
        <w:ind w:firstLineChars="500" w:firstLine="1600"/>
        <w:rPr>
          <w:sz w:val="32"/>
          <w:szCs w:val="32"/>
        </w:rPr>
      </w:pPr>
      <w:r w:rsidRPr="00B86226">
        <w:rPr>
          <w:rFonts w:hint="eastAsia"/>
          <w:sz w:val="32"/>
          <w:szCs w:val="32"/>
        </w:rPr>
        <w:t>版本：</w:t>
      </w:r>
      <w:r>
        <w:rPr>
          <w:rFonts w:hint="eastAsia"/>
          <w:sz w:val="32"/>
          <w:szCs w:val="32"/>
        </w:rPr>
        <w:t>1.0</w:t>
      </w:r>
    </w:p>
    <w:p w:rsidR="00731253" w:rsidRDefault="00731253" w:rsidP="00731253">
      <w:pPr>
        <w:rPr>
          <w:sz w:val="32"/>
          <w:szCs w:val="32"/>
        </w:rPr>
      </w:pPr>
      <w:r>
        <w:rPr>
          <w:rFonts w:hint="eastAsia"/>
          <w:sz w:val="32"/>
          <w:szCs w:val="32"/>
        </w:rPr>
        <w:t xml:space="preserve">              </w:t>
      </w:r>
    </w:p>
    <w:p w:rsidR="00731253" w:rsidRPr="00B86226" w:rsidRDefault="00731253" w:rsidP="00731253">
      <w:pPr>
        <w:ind w:firstLineChars="500" w:firstLine="1600"/>
        <w:rPr>
          <w:sz w:val="32"/>
          <w:szCs w:val="32"/>
        </w:rPr>
      </w:pPr>
      <w:r w:rsidRPr="00B86226">
        <w:rPr>
          <w:rFonts w:hint="eastAsia"/>
          <w:sz w:val="32"/>
          <w:szCs w:val="32"/>
        </w:rPr>
        <w:t>受控签章</w:t>
      </w:r>
      <w:r w:rsidRPr="00B86226">
        <w:rPr>
          <w:rFonts w:hint="eastAsia"/>
          <w:sz w:val="32"/>
          <w:szCs w:val="32"/>
        </w:rPr>
        <w:t xml:space="preserve"> </w:t>
      </w:r>
    </w:p>
    <w:p w:rsidR="00731253" w:rsidRDefault="00731253" w:rsidP="00731253"/>
    <w:p w:rsidR="00731253" w:rsidRDefault="00731253" w:rsidP="00731253"/>
    <w:p w:rsidR="00731253" w:rsidRDefault="00731253" w:rsidP="00731253"/>
    <w:p w:rsidR="00731253" w:rsidRDefault="00731253" w:rsidP="00731253">
      <w:pPr>
        <w:rPr>
          <w:rFonts w:ascii="宋体" w:hAnsi="宋体"/>
          <w:sz w:val="30"/>
          <w:szCs w:val="30"/>
        </w:rPr>
      </w:pPr>
    </w:p>
    <w:p w:rsidR="006D481B" w:rsidRDefault="006D481B" w:rsidP="00731253">
      <w:pPr>
        <w:rPr>
          <w:rFonts w:ascii="宋体" w:hAnsi="宋体"/>
          <w:sz w:val="30"/>
          <w:szCs w:val="30"/>
        </w:rPr>
      </w:pPr>
    </w:p>
    <w:p w:rsidR="006D481B" w:rsidRDefault="006D481B" w:rsidP="00731253">
      <w:pPr>
        <w:rPr>
          <w:rFonts w:ascii="宋体" w:hAnsi="宋体"/>
          <w:sz w:val="30"/>
          <w:szCs w:val="30"/>
        </w:rPr>
      </w:pPr>
    </w:p>
    <w:p w:rsidR="006D481B" w:rsidRDefault="006D481B" w:rsidP="00731253">
      <w:pPr>
        <w:rPr>
          <w:rFonts w:ascii="宋体" w:hAnsi="宋体"/>
          <w:sz w:val="30"/>
          <w:szCs w:val="30"/>
        </w:rPr>
      </w:pPr>
    </w:p>
    <w:tbl>
      <w:tblPr>
        <w:tblStyle w:val="ae"/>
        <w:tblW w:w="0" w:type="auto"/>
        <w:tblLook w:val="01E0" w:firstRow="1" w:lastRow="1" w:firstColumn="1" w:lastColumn="1" w:noHBand="0" w:noVBand="0"/>
      </w:tblPr>
      <w:tblGrid>
        <w:gridCol w:w="2130"/>
        <w:gridCol w:w="2130"/>
        <w:gridCol w:w="2131"/>
        <w:gridCol w:w="2131"/>
      </w:tblGrid>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编写人</w:t>
            </w:r>
          </w:p>
        </w:tc>
        <w:tc>
          <w:tcPr>
            <w:tcW w:w="2130" w:type="dxa"/>
          </w:tcPr>
          <w:p w:rsidR="006D481B" w:rsidRPr="00B86226" w:rsidRDefault="00515BCC" w:rsidP="00527B2C">
            <w:pPr>
              <w:rPr>
                <w:rFonts w:ascii="宋体" w:hAnsi="宋体" w:hint="eastAsia"/>
                <w:sz w:val="30"/>
                <w:szCs w:val="30"/>
              </w:rPr>
            </w:pPr>
            <w:r>
              <w:rPr>
                <w:rFonts w:ascii="宋体" w:hAnsi="宋体" w:hint="eastAsia"/>
                <w:sz w:val="30"/>
                <w:szCs w:val="30"/>
              </w:rPr>
              <w:t>李依芳</w:t>
            </w:r>
          </w:p>
        </w:tc>
        <w:tc>
          <w:tcPr>
            <w:tcW w:w="2131" w:type="dxa"/>
          </w:tcPr>
          <w:p w:rsidR="006D481B" w:rsidRPr="00B86226" w:rsidRDefault="006D481B" w:rsidP="00527B2C">
            <w:pPr>
              <w:rPr>
                <w:rFonts w:ascii="宋体" w:hAnsi="宋体"/>
                <w:sz w:val="30"/>
                <w:szCs w:val="30"/>
              </w:rPr>
            </w:pPr>
            <w:r w:rsidRPr="00B86226">
              <w:rPr>
                <w:rFonts w:ascii="宋体" w:hAnsi="宋体" w:hint="eastAsia"/>
                <w:sz w:val="30"/>
                <w:szCs w:val="30"/>
              </w:rPr>
              <w:t xml:space="preserve">日期 </w:t>
            </w:r>
          </w:p>
        </w:tc>
        <w:tc>
          <w:tcPr>
            <w:tcW w:w="2131" w:type="dxa"/>
          </w:tcPr>
          <w:p w:rsidR="006D481B" w:rsidRPr="00B86226" w:rsidRDefault="00515BCC" w:rsidP="0067448E">
            <w:pPr>
              <w:rPr>
                <w:rFonts w:ascii="宋体" w:hAnsi="宋体"/>
                <w:sz w:val="30"/>
                <w:szCs w:val="30"/>
              </w:rPr>
            </w:pPr>
            <w:r>
              <w:rPr>
                <w:rFonts w:ascii="宋体" w:hAnsi="宋体"/>
                <w:sz w:val="30"/>
                <w:szCs w:val="30"/>
              </w:rPr>
              <w:t>2019-6-15</w:t>
            </w:r>
          </w:p>
        </w:tc>
      </w:tr>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评审</w:t>
            </w:r>
          </w:p>
        </w:tc>
        <w:tc>
          <w:tcPr>
            <w:tcW w:w="2130" w:type="dxa"/>
          </w:tcPr>
          <w:p w:rsidR="006D481B" w:rsidRPr="00B86226" w:rsidRDefault="006D481B" w:rsidP="00527B2C">
            <w:pPr>
              <w:rPr>
                <w:rFonts w:ascii="宋体" w:hAnsi="宋体"/>
                <w:sz w:val="30"/>
                <w:szCs w:val="30"/>
              </w:rPr>
            </w:pPr>
          </w:p>
        </w:tc>
        <w:tc>
          <w:tcPr>
            <w:tcW w:w="2131" w:type="dxa"/>
          </w:tcPr>
          <w:p w:rsidR="006D481B" w:rsidRPr="00B86226" w:rsidRDefault="006D481B" w:rsidP="00527B2C">
            <w:pPr>
              <w:rPr>
                <w:rFonts w:ascii="宋体" w:hAnsi="宋体"/>
                <w:sz w:val="30"/>
                <w:szCs w:val="30"/>
              </w:rPr>
            </w:pPr>
            <w:r w:rsidRPr="00B86226">
              <w:rPr>
                <w:rFonts w:ascii="宋体" w:hAnsi="宋体" w:hint="eastAsia"/>
                <w:sz w:val="30"/>
                <w:szCs w:val="30"/>
              </w:rPr>
              <w:t>评审号/日期</w:t>
            </w:r>
          </w:p>
        </w:tc>
        <w:tc>
          <w:tcPr>
            <w:tcW w:w="2131" w:type="dxa"/>
          </w:tcPr>
          <w:p w:rsidR="006D481B" w:rsidRPr="00B86226" w:rsidRDefault="006D481B" w:rsidP="00527B2C">
            <w:pPr>
              <w:rPr>
                <w:rFonts w:ascii="宋体" w:hAnsi="宋体"/>
                <w:sz w:val="30"/>
                <w:szCs w:val="30"/>
              </w:rPr>
            </w:pPr>
          </w:p>
        </w:tc>
      </w:tr>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批准</w:t>
            </w:r>
          </w:p>
        </w:tc>
        <w:tc>
          <w:tcPr>
            <w:tcW w:w="2130" w:type="dxa"/>
          </w:tcPr>
          <w:p w:rsidR="006D481B" w:rsidRPr="00B86226" w:rsidRDefault="006D481B" w:rsidP="00527B2C">
            <w:pPr>
              <w:rPr>
                <w:rFonts w:ascii="宋体" w:hAnsi="宋体"/>
                <w:sz w:val="30"/>
                <w:szCs w:val="30"/>
              </w:rPr>
            </w:pPr>
          </w:p>
        </w:tc>
        <w:tc>
          <w:tcPr>
            <w:tcW w:w="2131" w:type="dxa"/>
          </w:tcPr>
          <w:p w:rsidR="006D481B" w:rsidRPr="00B86226" w:rsidRDefault="006D481B" w:rsidP="00527B2C">
            <w:pPr>
              <w:rPr>
                <w:rFonts w:ascii="宋体" w:hAnsi="宋体"/>
                <w:sz w:val="30"/>
                <w:szCs w:val="30"/>
              </w:rPr>
            </w:pPr>
            <w:r>
              <w:rPr>
                <w:rFonts w:ascii="宋体" w:hAnsi="宋体" w:hint="eastAsia"/>
                <w:sz w:val="30"/>
                <w:szCs w:val="30"/>
              </w:rPr>
              <w:t>状态</w:t>
            </w:r>
          </w:p>
        </w:tc>
        <w:tc>
          <w:tcPr>
            <w:tcW w:w="2131" w:type="dxa"/>
          </w:tcPr>
          <w:p w:rsidR="006D481B" w:rsidRPr="00B86226" w:rsidRDefault="006D481B" w:rsidP="00527B2C">
            <w:pPr>
              <w:rPr>
                <w:rFonts w:ascii="宋体" w:hAnsi="宋体"/>
                <w:sz w:val="30"/>
                <w:szCs w:val="30"/>
              </w:rPr>
            </w:pPr>
          </w:p>
        </w:tc>
      </w:tr>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发布</w:t>
            </w:r>
            <w:r>
              <w:rPr>
                <w:rFonts w:ascii="宋体" w:hAnsi="宋体" w:hint="eastAsia"/>
                <w:sz w:val="30"/>
                <w:szCs w:val="30"/>
              </w:rPr>
              <w:t>范围</w:t>
            </w:r>
          </w:p>
        </w:tc>
        <w:tc>
          <w:tcPr>
            <w:tcW w:w="6392" w:type="dxa"/>
            <w:gridSpan w:val="3"/>
          </w:tcPr>
          <w:p w:rsidR="006D481B" w:rsidRPr="00B86226" w:rsidRDefault="00515BCC" w:rsidP="00527B2C">
            <w:pPr>
              <w:rPr>
                <w:rFonts w:ascii="宋体" w:hAnsi="宋体"/>
                <w:sz w:val="30"/>
                <w:szCs w:val="30"/>
              </w:rPr>
            </w:pPr>
            <w:r>
              <w:rPr>
                <w:rFonts w:ascii="宋体" w:hAnsi="宋体" w:hint="eastAsia"/>
                <w:sz w:val="30"/>
                <w:szCs w:val="30"/>
              </w:rPr>
              <w:t>石家庄铁道大学</w:t>
            </w:r>
          </w:p>
        </w:tc>
      </w:tr>
    </w:tbl>
    <w:p w:rsidR="006D481B" w:rsidRDefault="006D481B" w:rsidP="00731253">
      <w:pPr>
        <w:rPr>
          <w:rFonts w:ascii="宋体" w:hAnsi="宋体"/>
          <w:sz w:val="30"/>
          <w:szCs w:val="30"/>
        </w:rPr>
      </w:pPr>
    </w:p>
    <w:p w:rsidR="00731253" w:rsidRDefault="00731253" w:rsidP="00731253">
      <w:pPr>
        <w:jc w:val="center"/>
        <w:rPr>
          <w:b/>
          <w:sz w:val="28"/>
          <w:szCs w:val="28"/>
        </w:rPr>
      </w:pPr>
      <w:r>
        <w:rPr>
          <w:rFonts w:hint="eastAsia"/>
          <w:b/>
          <w:sz w:val="28"/>
          <w:szCs w:val="28"/>
        </w:rPr>
        <w:t>修改历史</w:t>
      </w:r>
    </w:p>
    <w:p w:rsidR="00731253" w:rsidRDefault="00731253" w:rsidP="00731253">
      <w:pPr>
        <w:ind w:firstLineChars="1046" w:firstLine="2940"/>
        <w:rPr>
          <w:b/>
          <w:sz w:val="28"/>
          <w:szCs w:val="28"/>
        </w:rPr>
      </w:pP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5"/>
        <w:gridCol w:w="866"/>
        <w:gridCol w:w="1457"/>
        <w:gridCol w:w="4812"/>
      </w:tblGrid>
      <w:tr w:rsidR="00731253" w:rsidTr="00712772">
        <w:trPr>
          <w:trHeight w:val="525"/>
        </w:trPr>
        <w:tc>
          <w:tcPr>
            <w:tcW w:w="1505" w:type="dxa"/>
          </w:tcPr>
          <w:p w:rsidR="00731253" w:rsidRDefault="00731253" w:rsidP="009F4052">
            <w:pPr>
              <w:rPr>
                <w:b/>
                <w:sz w:val="28"/>
                <w:szCs w:val="28"/>
              </w:rPr>
            </w:pPr>
            <w:r>
              <w:rPr>
                <w:rFonts w:hint="eastAsia"/>
                <w:b/>
                <w:sz w:val="28"/>
                <w:szCs w:val="28"/>
              </w:rPr>
              <w:t>日期</w:t>
            </w:r>
          </w:p>
        </w:tc>
        <w:tc>
          <w:tcPr>
            <w:tcW w:w="866" w:type="dxa"/>
          </w:tcPr>
          <w:p w:rsidR="00731253" w:rsidRDefault="00731253" w:rsidP="009F4052">
            <w:pPr>
              <w:rPr>
                <w:b/>
                <w:sz w:val="28"/>
                <w:szCs w:val="28"/>
              </w:rPr>
            </w:pPr>
            <w:r>
              <w:rPr>
                <w:rFonts w:hint="eastAsia"/>
                <w:b/>
                <w:sz w:val="28"/>
                <w:szCs w:val="28"/>
              </w:rPr>
              <w:t>版本</w:t>
            </w:r>
          </w:p>
        </w:tc>
        <w:tc>
          <w:tcPr>
            <w:tcW w:w="1457" w:type="dxa"/>
          </w:tcPr>
          <w:p w:rsidR="00731253" w:rsidRDefault="00731253" w:rsidP="009F4052">
            <w:pPr>
              <w:rPr>
                <w:b/>
                <w:sz w:val="28"/>
                <w:szCs w:val="28"/>
              </w:rPr>
            </w:pPr>
            <w:r>
              <w:rPr>
                <w:rFonts w:hint="eastAsia"/>
                <w:b/>
                <w:sz w:val="28"/>
                <w:szCs w:val="28"/>
              </w:rPr>
              <w:t>作者</w:t>
            </w:r>
          </w:p>
        </w:tc>
        <w:tc>
          <w:tcPr>
            <w:tcW w:w="4812" w:type="dxa"/>
          </w:tcPr>
          <w:p w:rsidR="00731253" w:rsidRDefault="00731253" w:rsidP="009F4052">
            <w:pPr>
              <w:rPr>
                <w:b/>
                <w:sz w:val="28"/>
                <w:szCs w:val="28"/>
              </w:rPr>
            </w:pPr>
            <w:r>
              <w:rPr>
                <w:rFonts w:hint="eastAsia"/>
                <w:b/>
                <w:sz w:val="28"/>
                <w:szCs w:val="28"/>
              </w:rPr>
              <w:t xml:space="preserve">             </w:t>
            </w:r>
            <w:r>
              <w:rPr>
                <w:rFonts w:hint="eastAsia"/>
                <w:b/>
                <w:sz w:val="28"/>
                <w:szCs w:val="28"/>
              </w:rPr>
              <w:t>修改内容</w:t>
            </w:r>
          </w:p>
        </w:tc>
      </w:tr>
      <w:tr w:rsidR="00731253" w:rsidTr="00712772">
        <w:trPr>
          <w:trHeight w:val="720"/>
        </w:trPr>
        <w:tc>
          <w:tcPr>
            <w:tcW w:w="1505" w:type="dxa"/>
          </w:tcPr>
          <w:p w:rsidR="00731253" w:rsidRDefault="00731253" w:rsidP="0067448E">
            <w:pPr>
              <w:rPr>
                <w:b/>
                <w:sz w:val="28"/>
                <w:szCs w:val="28"/>
              </w:rPr>
            </w:pPr>
            <w:r>
              <w:rPr>
                <w:rFonts w:hint="eastAsia"/>
                <w:b/>
                <w:sz w:val="28"/>
                <w:szCs w:val="28"/>
              </w:rPr>
              <w:t>20</w:t>
            </w:r>
            <w:r w:rsidR="00D420B1">
              <w:rPr>
                <w:rFonts w:hint="eastAsia"/>
                <w:b/>
                <w:sz w:val="28"/>
                <w:szCs w:val="28"/>
              </w:rPr>
              <w:t>1</w:t>
            </w:r>
            <w:r w:rsidR="00515BCC">
              <w:rPr>
                <w:b/>
                <w:sz w:val="28"/>
                <w:szCs w:val="28"/>
              </w:rPr>
              <w:t>9-6-15</w:t>
            </w:r>
          </w:p>
        </w:tc>
        <w:tc>
          <w:tcPr>
            <w:tcW w:w="866" w:type="dxa"/>
          </w:tcPr>
          <w:p w:rsidR="00731253" w:rsidRDefault="00731253" w:rsidP="009F4052">
            <w:pPr>
              <w:rPr>
                <w:b/>
                <w:sz w:val="28"/>
                <w:szCs w:val="28"/>
              </w:rPr>
            </w:pPr>
            <w:r>
              <w:rPr>
                <w:rFonts w:hint="eastAsia"/>
                <w:b/>
                <w:sz w:val="28"/>
                <w:szCs w:val="28"/>
              </w:rPr>
              <w:t>1.0</w:t>
            </w:r>
          </w:p>
        </w:tc>
        <w:tc>
          <w:tcPr>
            <w:tcW w:w="1457" w:type="dxa"/>
          </w:tcPr>
          <w:p w:rsidR="00731253" w:rsidRDefault="00515BCC" w:rsidP="009F4052">
            <w:pPr>
              <w:rPr>
                <w:b/>
                <w:sz w:val="28"/>
                <w:szCs w:val="28"/>
              </w:rPr>
            </w:pPr>
            <w:r>
              <w:rPr>
                <w:rFonts w:hint="eastAsia"/>
                <w:b/>
                <w:sz w:val="28"/>
                <w:szCs w:val="28"/>
              </w:rPr>
              <w:t>李依芳</w:t>
            </w:r>
          </w:p>
        </w:tc>
        <w:tc>
          <w:tcPr>
            <w:tcW w:w="4812" w:type="dxa"/>
          </w:tcPr>
          <w:p w:rsidR="00731253" w:rsidRDefault="00731253" w:rsidP="009F4052">
            <w:pPr>
              <w:rPr>
                <w:b/>
                <w:sz w:val="28"/>
                <w:szCs w:val="28"/>
              </w:rPr>
            </w:pPr>
            <w:r>
              <w:rPr>
                <w:rFonts w:hint="eastAsia"/>
                <w:b/>
                <w:sz w:val="28"/>
                <w:szCs w:val="28"/>
              </w:rPr>
              <w:t>新建</w:t>
            </w:r>
          </w:p>
        </w:tc>
      </w:tr>
      <w:tr w:rsidR="00731253" w:rsidTr="00712772">
        <w:trPr>
          <w:trHeight w:val="525"/>
        </w:trPr>
        <w:tc>
          <w:tcPr>
            <w:tcW w:w="1505" w:type="dxa"/>
          </w:tcPr>
          <w:p w:rsidR="00731253" w:rsidRDefault="00731253" w:rsidP="009F4052">
            <w:pPr>
              <w:rPr>
                <w:b/>
                <w:sz w:val="28"/>
                <w:szCs w:val="28"/>
              </w:rPr>
            </w:pPr>
          </w:p>
        </w:tc>
        <w:tc>
          <w:tcPr>
            <w:tcW w:w="866" w:type="dxa"/>
          </w:tcPr>
          <w:p w:rsidR="00731253" w:rsidRDefault="00731253" w:rsidP="009F4052">
            <w:pPr>
              <w:rPr>
                <w:b/>
                <w:sz w:val="28"/>
                <w:szCs w:val="28"/>
              </w:rPr>
            </w:pPr>
          </w:p>
        </w:tc>
        <w:tc>
          <w:tcPr>
            <w:tcW w:w="1457" w:type="dxa"/>
          </w:tcPr>
          <w:p w:rsidR="00731253" w:rsidRDefault="00731253" w:rsidP="009F4052">
            <w:pPr>
              <w:rPr>
                <w:b/>
                <w:sz w:val="28"/>
                <w:szCs w:val="28"/>
              </w:rPr>
            </w:pPr>
          </w:p>
        </w:tc>
        <w:tc>
          <w:tcPr>
            <w:tcW w:w="4812" w:type="dxa"/>
          </w:tcPr>
          <w:p w:rsidR="00731253" w:rsidRDefault="00731253" w:rsidP="009F4052">
            <w:pPr>
              <w:rPr>
                <w:b/>
                <w:sz w:val="28"/>
                <w:szCs w:val="28"/>
              </w:rPr>
            </w:pPr>
          </w:p>
        </w:tc>
      </w:tr>
      <w:tr w:rsidR="00731253" w:rsidTr="00712772">
        <w:trPr>
          <w:trHeight w:val="525"/>
        </w:trPr>
        <w:tc>
          <w:tcPr>
            <w:tcW w:w="1505" w:type="dxa"/>
          </w:tcPr>
          <w:p w:rsidR="00731253" w:rsidRDefault="00731253" w:rsidP="009F4052">
            <w:pPr>
              <w:rPr>
                <w:b/>
                <w:sz w:val="28"/>
                <w:szCs w:val="28"/>
              </w:rPr>
            </w:pPr>
          </w:p>
        </w:tc>
        <w:tc>
          <w:tcPr>
            <w:tcW w:w="866" w:type="dxa"/>
          </w:tcPr>
          <w:p w:rsidR="00731253" w:rsidRDefault="00731253" w:rsidP="009F4052">
            <w:pPr>
              <w:rPr>
                <w:b/>
                <w:sz w:val="28"/>
                <w:szCs w:val="28"/>
              </w:rPr>
            </w:pPr>
          </w:p>
        </w:tc>
        <w:tc>
          <w:tcPr>
            <w:tcW w:w="1457" w:type="dxa"/>
          </w:tcPr>
          <w:p w:rsidR="00731253" w:rsidRDefault="00731253" w:rsidP="009F4052">
            <w:pPr>
              <w:rPr>
                <w:b/>
                <w:sz w:val="28"/>
                <w:szCs w:val="28"/>
              </w:rPr>
            </w:pPr>
          </w:p>
        </w:tc>
        <w:tc>
          <w:tcPr>
            <w:tcW w:w="4812" w:type="dxa"/>
          </w:tcPr>
          <w:p w:rsidR="00731253" w:rsidRDefault="00731253" w:rsidP="009F4052">
            <w:pPr>
              <w:rPr>
                <w:b/>
                <w:sz w:val="28"/>
                <w:szCs w:val="28"/>
              </w:rPr>
            </w:pPr>
          </w:p>
        </w:tc>
      </w:tr>
      <w:tr w:rsidR="00731253" w:rsidTr="00712772">
        <w:trPr>
          <w:trHeight w:val="540"/>
        </w:trPr>
        <w:tc>
          <w:tcPr>
            <w:tcW w:w="1505" w:type="dxa"/>
          </w:tcPr>
          <w:p w:rsidR="00731253" w:rsidRDefault="00731253" w:rsidP="009F4052">
            <w:pPr>
              <w:rPr>
                <w:b/>
                <w:sz w:val="28"/>
                <w:szCs w:val="28"/>
              </w:rPr>
            </w:pPr>
          </w:p>
        </w:tc>
        <w:tc>
          <w:tcPr>
            <w:tcW w:w="866" w:type="dxa"/>
          </w:tcPr>
          <w:p w:rsidR="00731253" w:rsidRDefault="00731253" w:rsidP="009F4052">
            <w:pPr>
              <w:rPr>
                <w:b/>
                <w:sz w:val="28"/>
                <w:szCs w:val="28"/>
              </w:rPr>
            </w:pPr>
          </w:p>
        </w:tc>
        <w:tc>
          <w:tcPr>
            <w:tcW w:w="1457" w:type="dxa"/>
          </w:tcPr>
          <w:p w:rsidR="00731253" w:rsidRDefault="00731253" w:rsidP="009F4052">
            <w:pPr>
              <w:rPr>
                <w:b/>
                <w:sz w:val="28"/>
                <w:szCs w:val="28"/>
              </w:rPr>
            </w:pPr>
          </w:p>
        </w:tc>
        <w:tc>
          <w:tcPr>
            <w:tcW w:w="4812" w:type="dxa"/>
          </w:tcPr>
          <w:p w:rsidR="00731253" w:rsidRDefault="00731253" w:rsidP="009F4052">
            <w:pPr>
              <w:rPr>
                <w:b/>
                <w:sz w:val="28"/>
                <w:szCs w:val="28"/>
              </w:rPr>
            </w:pPr>
          </w:p>
        </w:tc>
      </w:tr>
      <w:tr w:rsidR="00731253" w:rsidTr="00712772">
        <w:trPr>
          <w:trHeight w:val="525"/>
        </w:trPr>
        <w:tc>
          <w:tcPr>
            <w:tcW w:w="1505" w:type="dxa"/>
          </w:tcPr>
          <w:p w:rsidR="00731253" w:rsidRDefault="00731253" w:rsidP="009F4052">
            <w:pPr>
              <w:rPr>
                <w:b/>
                <w:sz w:val="28"/>
                <w:szCs w:val="28"/>
              </w:rPr>
            </w:pPr>
          </w:p>
        </w:tc>
        <w:tc>
          <w:tcPr>
            <w:tcW w:w="866" w:type="dxa"/>
          </w:tcPr>
          <w:p w:rsidR="00731253" w:rsidRDefault="00731253" w:rsidP="009F4052">
            <w:pPr>
              <w:rPr>
                <w:b/>
                <w:sz w:val="28"/>
                <w:szCs w:val="28"/>
              </w:rPr>
            </w:pPr>
          </w:p>
        </w:tc>
        <w:tc>
          <w:tcPr>
            <w:tcW w:w="1457" w:type="dxa"/>
          </w:tcPr>
          <w:p w:rsidR="00731253" w:rsidRDefault="00731253" w:rsidP="009F4052">
            <w:pPr>
              <w:rPr>
                <w:b/>
                <w:sz w:val="28"/>
                <w:szCs w:val="28"/>
              </w:rPr>
            </w:pPr>
          </w:p>
        </w:tc>
        <w:tc>
          <w:tcPr>
            <w:tcW w:w="4812" w:type="dxa"/>
          </w:tcPr>
          <w:p w:rsidR="00731253" w:rsidRDefault="00731253" w:rsidP="009F4052">
            <w:pPr>
              <w:rPr>
                <w:b/>
                <w:sz w:val="28"/>
                <w:szCs w:val="28"/>
              </w:rPr>
            </w:pPr>
          </w:p>
        </w:tc>
      </w:tr>
      <w:tr w:rsidR="00731253" w:rsidTr="00712772">
        <w:trPr>
          <w:trHeight w:val="345"/>
        </w:trPr>
        <w:tc>
          <w:tcPr>
            <w:tcW w:w="1505" w:type="dxa"/>
          </w:tcPr>
          <w:p w:rsidR="00731253" w:rsidRDefault="00731253" w:rsidP="009F4052">
            <w:pPr>
              <w:rPr>
                <w:b/>
                <w:sz w:val="28"/>
                <w:szCs w:val="28"/>
              </w:rPr>
            </w:pPr>
          </w:p>
        </w:tc>
        <w:tc>
          <w:tcPr>
            <w:tcW w:w="866" w:type="dxa"/>
          </w:tcPr>
          <w:p w:rsidR="00731253" w:rsidRDefault="00731253" w:rsidP="009F4052">
            <w:pPr>
              <w:rPr>
                <w:b/>
                <w:sz w:val="28"/>
                <w:szCs w:val="28"/>
              </w:rPr>
            </w:pPr>
          </w:p>
        </w:tc>
        <w:tc>
          <w:tcPr>
            <w:tcW w:w="1457" w:type="dxa"/>
          </w:tcPr>
          <w:p w:rsidR="00731253" w:rsidRDefault="00731253" w:rsidP="009F4052">
            <w:pPr>
              <w:rPr>
                <w:b/>
                <w:sz w:val="28"/>
                <w:szCs w:val="28"/>
              </w:rPr>
            </w:pPr>
          </w:p>
        </w:tc>
        <w:tc>
          <w:tcPr>
            <w:tcW w:w="4812" w:type="dxa"/>
          </w:tcPr>
          <w:p w:rsidR="00731253" w:rsidRDefault="00731253" w:rsidP="009F4052">
            <w:pPr>
              <w:rPr>
                <w:b/>
                <w:sz w:val="28"/>
                <w:szCs w:val="28"/>
              </w:rPr>
            </w:pPr>
          </w:p>
        </w:tc>
      </w:tr>
      <w:tr w:rsidR="00731253" w:rsidTr="00712772">
        <w:trPr>
          <w:trHeight w:val="690"/>
        </w:trPr>
        <w:tc>
          <w:tcPr>
            <w:tcW w:w="1505" w:type="dxa"/>
          </w:tcPr>
          <w:p w:rsidR="00731253" w:rsidRDefault="00731253" w:rsidP="009F4052">
            <w:pPr>
              <w:rPr>
                <w:b/>
                <w:sz w:val="28"/>
                <w:szCs w:val="28"/>
              </w:rPr>
            </w:pPr>
          </w:p>
        </w:tc>
        <w:tc>
          <w:tcPr>
            <w:tcW w:w="866" w:type="dxa"/>
          </w:tcPr>
          <w:p w:rsidR="00731253" w:rsidRDefault="00731253" w:rsidP="009F4052">
            <w:pPr>
              <w:rPr>
                <w:b/>
                <w:sz w:val="28"/>
                <w:szCs w:val="28"/>
              </w:rPr>
            </w:pPr>
          </w:p>
        </w:tc>
        <w:tc>
          <w:tcPr>
            <w:tcW w:w="1457" w:type="dxa"/>
          </w:tcPr>
          <w:p w:rsidR="00731253" w:rsidRDefault="00731253" w:rsidP="009F4052">
            <w:pPr>
              <w:rPr>
                <w:b/>
                <w:sz w:val="28"/>
                <w:szCs w:val="28"/>
              </w:rPr>
            </w:pPr>
          </w:p>
        </w:tc>
        <w:tc>
          <w:tcPr>
            <w:tcW w:w="4812" w:type="dxa"/>
          </w:tcPr>
          <w:p w:rsidR="00731253" w:rsidRDefault="00731253" w:rsidP="009F4052">
            <w:pPr>
              <w:rPr>
                <w:b/>
                <w:sz w:val="28"/>
                <w:szCs w:val="28"/>
              </w:rPr>
            </w:pPr>
          </w:p>
        </w:tc>
      </w:tr>
    </w:tbl>
    <w:p w:rsidR="00731253" w:rsidRDefault="00731253" w:rsidP="00731253">
      <w:pPr>
        <w:rPr>
          <w:b/>
          <w:sz w:val="28"/>
          <w:szCs w:val="28"/>
        </w:rPr>
      </w:pPr>
    </w:p>
    <w:p w:rsidR="00290076" w:rsidRDefault="00731253" w:rsidP="00731253">
      <w:r>
        <w:br w:type="page"/>
      </w:r>
    </w:p>
    <w:p w:rsidR="00290076" w:rsidRDefault="00290076">
      <w:pPr>
        <w:numPr>
          <w:ilvl w:val="12"/>
          <w:numId w:val="0"/>
        </w:numPr>
        <w:jc w:val="center"/>
        <w:rPr>
          <w:b/>
          <w:kern w:val="22"/>
        </w:rPr>
      </w:pPr>
      <w:r>
        <w:rPr>
          <w:rFonts w:hint="eastAsia"/>
        </w:rPr>
        <w:lastRenderedPageBreak/>
        <w:t>目录</w:t>
      </w:r>
    </w:p>
    <w:p w:rsidR="00F1413A" w:rsidRDefault="00C16F80">
      <w:pPr>
        <w:pStyle w:val="TOC1"/>
        <w:tabs>
          <w:tab w:val="right" w:leader="dot" w:pos="8302"/>
        </w:tabs>
        <w:rPr>
          <w:rFonts w:asciiTheme="minorHAnsi" w:eastAsiaTheme="minorEastAsia" w:hAnsiTheme="minorHAnsi" w:cstheme="minorBidi"/>
          <w:b w:val="0"/>
          <w:bCs w:val="0"/>
          <w:caps w:val="0"/>
          <w:noProof/>
          <w:szCs w:val="22"/>
        </w:rPr>
      </w:pPr>
      <w:r>
        <w:rPr>
          <w:rFonts w:ascii="宋体" w:hAnsi="宋体"/>
          <w:bCs w:val="0"/>
          <w:caps w:val="0"/>
        </w:rPr>
        <w:fldChar w:fldCharType="begin"/>
      </w:r>
      <w:r w:rsidR="006D481B">
        <w:rPr>
          <w:rFonts w:ascii="宋体" w:hAnsi="宋体"/>
          <w:bCs w:val="0"/>
          <w:caps w:val="0"/>
        </w:rPr>
        <w:instrText xml:space="preserve"> TOC \o "1-3" \h \z \u </w:instrText>
      </w:r>
      <w:r>
        <w:rPr>
          <w:rFonts w:ascii="宋体" w:hAnsi="宋体"/>
          <w:bCs w:val="0"/>
          <w:caps w:val="0"/>
        </w:rPr>
        <w:fldChar w:fldCharType="separate"/>
      </w:r>
      <w:hyperlink w:anchor="_Toc503909949" w:history="1">
        <w:r w:rsidR="00F1413A" w:rsidRPr="00AC0A9B">
          <w:rPr>
            <w:rStyle w:val="aa"/>
            <w:noProof/>
          </w:rPr>
          <w:t>1</w:t>
        </w:r>
        <w:r w:rsidR="00F1413A" w:rsidRPr="00AC0A9B">
          <w:rPr>
            <w:rStyle w:val="aa"/>
            <w:rFonts w:hint="eastAsia"/>
            <w:noProof/>
          </w:rPr>
          <w:t>引言</w:t>
        </w:r>
        <w:r w:rsidR="00F1413A">
          <w:rPr>
            <w:noProof/>
            <w:webHidden/>
          </w:rPr>
          <w:tab/>
        </w:r>
        <w:r w:rsidR="00F1413A">
          <w:rPr>
            <w:noProof/>
            <w:webHidden/>
          </w:rPr>
          <w:fldChar w:fldCharType="begin"/>
        </w:r>
        <w:r w:rsidR="00F1413A">
          <w:rPr>
            <w:noProof/>
            <w:webHidden/>
          </w:rPr>
          <w:instrText xml:space="preserve"> PAGEREF _Toc503909949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0" w:history="1">
        <w:r w:rsidR="00F1413A" w:rsidRPr="00AC0A9B">
          <w:rPr>
            <w:rStyle w:val="aa"/>
            <w:noProof/>
          </w:rPr>
          <w:t xml:space="preserve">1.1  </w:t>
        </w:r>
        <w:r w:rsidR="00F1413A" w:rsidRPr="00AC0A9B">
          <w:rPr>
            <w:rStyle w:val="aa"/>
            <w:rFonts w:hint="eastAsia"/>
            <w:noProof/>
          </w:rPr>
          <w:t>目的</w:t>
        </w:r>
        <w:r w:rsidR="00F1413A">
          <w:rPr>
            <w:noProof/>
            <w:webHidden/>
          </w:rPr>
          <w:tab/>
        </w:r>
        <w:r w:rsidR="00F1413A">
          <w:rPr>
            <w:noProof/>
            <w:webHidden/>
          </w:rPr>
          <w:fldChar w:fldCharType="begin"/>
        </w:r>
        <w:r w:rsidR="00F1413A">
          <w:rPr>
            <w:noProof/>
            <w:webHidden/>
          </w:rPr>
          <w:instrText xml:space="preserve"> PAGEREF _Toc503909950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1" w:history="1">
        <w:r w:rsidR="00F1413A" w:rsidRPr="00AC0A9B">
          <w:rPr>
            <w:rStyle w:val="aa"/>
            <w:noProof/>
          </w:rPr>
          <w:t xml:space="preserve">1.2  </w:t>
        </w:r>
        <w:r w:rsidR="00F1413A" w:rsidRPr="00AC0A9B">
          <w:rPr>
            <w:rStyle w:val="aa"/>
            <w:rFonts w:hint="eastAsia"/>
            <w:noProof/>
          </w:rPr>
          <w:t>背景</w:t>
        </w:r>
        <w:r w:rsidR="00F1413A">
          <w:rPr>
            <w:noProof/>
            <w:webHidden/>
          </w:rPr>
          <w:tab/>
        </w:r>
        <w:r w:rsidR="00F1413A">
          <w:rPr>
            <w:noProof/>
            <w:webHidden/>
          </w:rPr>
          <w:fldChar w:fldCharType="begin"/>
        </w:r>
        <w:r w:rsidR="00F1413A">
          <w:rPr>
            <w:noProof/>
            <w:webHidden/>
          </w:rPr>
          <w:instrText xml:space="preserve"> PAGEREF _Toc503909951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2" w:history="1">
        <w:r w:rsidR="00F1413A" w:rsidRPr="00AC0A9B">
          <w:rPr>
            <w:rStyle w:val="aa"/>
            <w:noProof/>
          </w:rPr>
          <w:t xml:space="preserve">1.3  </w:t>
        </w:r>
        <w:r w:rsidR="00F1413A" w:rsidRPr="00AC0A9B">
          <w:rPr>
            <w:rStyle w:val="aa"/>
            <w:rFonts w:hint="eastAsia"/>
            <w:noProof/>
          </w:rPr>
          <w:t>术语</w:t>
        </w:r>
        <w:r w:rsidR="00F1413A">
          <w:rPr>
            <w:noProof/>
            <w:webHidden/>
          </w:rPr>
          <w:tab/>
        </w:r>
        <w:r w:rsidR="00F1413A">
          <w:rPr>
            <w:noProof/>
            <w:webHidden/>
          </w:rPr>
          <w:fldChar w:fldCharType="begin"/>
        </w:r>
        <w:r w:rsidR="00F1413A">
          <w:rPr>
            <w:noProof/>
            <w:webHidden/>
          </w:rPr>
          <w:instrText xml:space="preserve"> PAGEREF _Toc503909952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3" w:history="1">
        <w:r w:rsidR="00F1413A" w:rsidRPr="00AC0A9B">
          <w:rPr>
            <w:rStyle w:val="aa"/>
            <w:noProof/>
          </w:rPr>
          <w:t xml:space="preserve">1.4  </w:t>
        </w:r>
        <w:r w:rsidR="00F1413A" w:rsidRPr="00AC0A9B">
          <w:rPr>
            <w:rStyle w:val="aa"/>
            <w:rFonts w:hint="eastAsia"/>
            <w:noProof/>
          </w:rPr>
          <w:t>预期读者与阅读建议</w:t>
        </w:r>
        <w:r w:rsidR="00F1413A">
          <w:rPr>
            <w:noProof/>
            <w:webHidden/>
          </w:rPr>
          <w:tab/>
        </w:r>
        <w:r w:rsidR="00F1413A">
          <w:rPr>
            <w:noProof/>
            <w:webHidden/>
          </w:rPr>
          <w:fldChar w:fldCharType="begin"/>
        </w:r>
        <w:r w:rsidR="00F1413A">
          <w:rPr>
            <w:noProof/>
            <w:webHidden/>
          </w:rPr>
          <w:instrText xml:space="preserve"> PAGEREF _Toc503909953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4" w:history="1">
        <w:r w:rsidR="00F1413A" w:rsidRPr="00AC0A9B">
          <w:rPr>
            <w:rStyle w:val="aa"/>
            <w:noProof/>
          </w:rPr>
          <w:t xml:space="preserve">1.5  </w:t>
        </w:r>
        <w:r w:rsidR="00F1413A" w:rsidRPr="00AC0A9B">
          <w:rPr>
            <w:rStyle w:val="aa"/>
            <w:rFonts w:hint="eastAsia"/>
            <w:noProof/>
          </w:rPr>
          <w:t>参考资料</w:t>
        </w:r>
        <w:r w:rsidR="00F1413A">
          <w:rPr>
            <w:noProof/>
            <w:webHidden/>
          </w:rPr>
          <w:tab/>
        </w:r>
        <w:r w:rsidR="00F1413A">
          <w:rPr>
            <w:noProof/>
            <w:webHidden/>
          </w:rPr>
          <w:fldChar w:fldCharType="begin"/>
        </w:r>
        <w:r w:rsidR="00F1413A">
          <w:rPr>
            <w:noProof/>
            <w:webHidden/>
          </w:rPr>
          <w:instrText xml:space="preserve"> PAGEREF _Toc503909954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5" w:history="1">
        <w:r w:rsidR="00F1413A" w:rsidRPr="00AC0A9B">
          <w:rPr>
            <w:rStyle w:val="aa"/>
            <w:noProof/>
          </w:rPr>
          <w:t xml:space="preserve">1.6  </w:t>
        </w:r>
        <w:r w:rsidR="00F1413A" w:rsidRPr="00AC0A9B">
          <w:rPr>
            <w:rStyle w:val="aa"/>
            <w:rFonts w:hint="eastAsia"/>
            <w:noProof/>
          </w:rPr>
          <w:t>需求描述约定</w:t>
        </w:r>
        <w:r w:rsidR="00F1413A">
          <w:rPr>
            <w:noProof/>
            <w:webHidden/>
          </w:rPr>
          <w:tab/>
        </w:r>
        <w:r w:rsidR="00F1413A">
          <w:rPr>
            <w:noProof/>
            <w:webHidden/>
          </w:rPr>
          <w:fldChar w:fldCharType="begin"/>
        </w:r>
        <w:r w:rsidR="00F1413A">
          <w:rPr>
            <w:noProof/>
            <w:webHidden/>
          </w:rPr>
          <w:instrText xml:space="preserve"> PAGEREF _Toc503909955 \h </w:instrText>
        </w:r>
        <w:r w:rsidR="00F1413A">
          <w:rPr>
            <w:noProof/>
            <w:webHidden/>
          </w:rPr>
        </w:r>
        <w:r w:rsidR="00F1413A">
          <w:rPr>
            <w:noProof/>
            <w:webHidden/>
          </w:rPr>
          <w:fldChar w:fldCharType="separate"/>
        </w:r>
        <w:r w:rsidR="00F1413A">
          <w:rPr>
            <w:noProof/>
            <w:webHidden/>
          </w:rPr>
          <w:t>4</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56" w:history="1">
        <w:r w:rsidR="00F1413A" w:rsidRPr="00AC0A9B">
          <w:rPr>
            <w:rStyle w:val="aa"/>
            <w:noProof/>
          </w:rPr>
          <w:t>2.</w:t>
        </w:r>
        <w:r w:rsidR="00F1413A" w:rsidRPr="00AC0A9B">
          <w:rPr>
            <w:rStyle w:val="aa"/>
            <w:rFonts w:hint="eastAsia"/>
            <w:noProof/>
          </w:rPr>
          <w:t>项目概述</w:t>
        </w:r>
        <w:r w:rsidR="00F1413A">
          <w:rPr>
            <w:noProof/>
            <w:webHidden/>
          </w:rPr>
          <w:tab/>
        </w:r>
        <w:r w:rsidR="00F1413A">
          <w:rPr>
            <w:noProof/>
            <w:webHidden/>
          </w:rPr>
          <w:fldChar w:fldCharType="begin"/>
        </w:r>
        <w:r w:rsidR="00F1413A">
          <w:rPr>
            <w:noProof/>
            <w:webHidden/>
          </w:rPr>
          <w:instrText xml:space="preserve"> PAGEREF _Toc503909956 \h </w:instrText>
        </w:r>
        <w:r w:rsidR="00F1413A">
          <w:rPr>
            <w:noProof/>
            <w:webHidden/>
          </w:rPr>
        </w:r>
        <w:r w:rsidR="00F1413A">
          <w:rPr>
            <w:noProof/>
            <w:webHidden/>
          </w:rPr>
          <w:fldChar w:fldCharType="separate"/>
        </w:r>
        <w:r w:rsidR="00F1413A">
          <w:rPr>
            <w:noProof/>
            <w:webHidden/>
          </w:rPr>
          <w:t>5</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7" w:history="1">
        <w:r w:rsidR="00F1413A" w:rsidRPr="00AC0A9B">
          <w:rPr>
            <w:rStyle w:val="aa"/>
            <w:noProof/>
          </w:rPr>
          <w:t xml:space="preserve">2.1  </w:t>
        </w:r>
        <w:r w:rsidR="00F1413A" w:rsidRPr="00AC0A9B">
          <w:rPr>
            <w:rStyle w:val="aa"/>
            <w:rFonts w:hint="eastAsia"/>
            <w:noProof/>
          </w:rPr>
          <w:t>系统功能</w:t>
        </w:r>
        <w:r w:rsidR="00F1413A">
          <w:rPr>
            <w:noProof/>
            <w:webHidden/>
          </w:rPr>
          <w:tab/>
        </w:r>
        <w:r w:rsidR="00F1413A">
          <w:rPr>
            <w:noProof/>
            <w:webHidden/>
          </w:rPr>
          <w:fldChar w:fldCharType="begin"/>
        </w:r>
        <w:r w:rsidR="00F1413A">
          <w:rPr>
            <w:noProof/>
            <w:webHidden/>
          </w:rPr>
          <w:instrText xml:space="preserve"> PAGEREF _Toc503909957 \h </w:instrText>
        </w:r>
        <w:r w:rsidR="00F1413A">
          <w:rPr>
            <w:noProof/>
            <w:webHidden/>
          </w:rPr>
        </w:r>
        <w:r w:rsidR="00F1413A">
          <w:rPr>
            <w:noProof/>
            <w:webHidden/>
          </w:rPr>
          <w:fldChar w:fldCharType="separate"/>
        </w:r>
        <w:r w:rsidR="00F1413A">
          <w:rPr>
            <w:noProof/>
            <w:webHidden/>
          </w:rPr>
          <w:t>5</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8" w:history="1">
        <w:r w:rsidR="00F1413A" w:rsidRPr="00AC0A9B">
          <w:rPr>
            <w:rStyle w:val="aa"/>
            <w:noProof/>
          </w:rPr>
          <w:t xml:space="preserve">2.2  </w:t>
        </w:r>
        <w:r w:rsidR="00F1413A" w:rsidRPr="00AC0A9B">
          <w:rPr>
            <w:rStyle w:val="aa"/>
            <w:rFonts w:hint="eastAsia"/>
            <w:noProof/>
          </w:rPr>
          <w:t>业务描述</w:t>
        </w:r>
        <w:r w:rsidR="00F1413A">
          <w:rPr>
            <w:noProof/>
            <w:webHidden/>
          </w:rPr>
          <w:tab/>
        </w:r>
        <w:r w:rsidR="00F1413A">
          <w:rPr>
            <w:noProof/>
            <w:webHidden/>
          </w:rPr>
          <w:fldChar w:fldCharType="begin"/>
        </w:r>
        <w:r w:rsidR="00F1413A">
          <w:rPr>
            <w:noProof/>
            <w:webHidden/>
          </w:rPr>
          <w:instrText xml:space="preserve"> PAGEREF _Toc503909958 \h </w:instrText>
        </w:r>
        <w:r w:rsidR="00F1413A">
          <w:rPr>
            <w:noProof/>
            <w:webHidden/>
          </w:rPr>
        </w:r>
        <w:r w:rsidR="00F1413A">
          <w:rPr>
            <w:noProof/>
            <w:webHidden/>
          </w:rPr>
          <w:fldChar w:fldCharType="separate"/>
        </w:r>
        <w:r w:rsidR="00F1413A">
          <w:rPr>
            <w:noProof/>
            <w:webHidden/>
          </w:rPr>
          <w:t>7</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59" w:history="1">
        <w:r w:rsidR="00F1413A" w:rsidRPr="00AC0A9B">
          <w:rPr>
            <w:rStyle w:val="aa"/>
            <w:noProof/>
          </w:rPr>
          <w:t xml:space="preserve">2.3  </w:t>
        </w:r>
        <w:r w:rsidR="00F1413A" w:rsidRPr="00AC0A9B">
          <w:rPr>
            <w:rStyle w:val="aa"/>
            <w:rFonts w:hint="eastAsia"/>
            <w:noProof/>
          </w:rPr>
          <w:t>数据流程描述</w:t>
        </w:r>
        <w:r w:rsidR="00F1413A" w:rsidRPr="00AC0A9B">
          <w:rPr>
            <w:rStyle w:val="aa"/>
            <w:noProof/>
          </w:rPr>
          <w:t xml:space="preserve"> (</w:t>
        </w:r>
        <w:r w:rsidR="00F1413A" w:rsidRPr="00AC0A9B">
          <w:rPr>
            <w:rStyle w:val="aa"/>
            <w:rFonts w:hint="eastAsia"/>
            <w:noProof/>
          </w:rPr>
          <w:t>可选</w:t>
        </w:r>
        <w:r w:rsidR="00F1413A" w:rsidRPr="00AC0A9B">
          <w:rPr>
            <w:rStyle w:val="aa"/>
            <w:noProof/>
          </w:rPr>
          <w:t>)</w:t>
        </w:r>
        <w:r w:rsidR="00F1413A">
          <w:rPr>
            <w:noProof/>
            <w:webHidden/>
          </w:rPr>
          <w:tab/>
        </w:r>
        <w:r w:rsidR="00F1413A">
          <w:rPr>
            <w:noProof/>
            <w:webHidden/>
          </w:rPr>
          <w:fldChar w:fldCharType="begin"/>
        </w:r>
        <w:r w:rsidR="00F1413A">
          <w:rPr>
            <w:noProof/>
            <w:webHidden/>
          </w:rPr>
          <w:instrText xml:space="preserve"> PAGEREF _Toc503909959 \h </w:instrText>
        </w:r>
        <w:r w:rsidR="00F1413A">
          <w:rPr>
            <w:noProof/>
            <w:webHidden/>
          </w:rPr>
        </w:r>
        <w:r w:rsidR="00F1413A">
          <w:rPr>
            <w:noProof/>
            <w:webHidden/>
          </w:rPr>
          <w:fldChar w:fldCharType="separate"/>
        </w:r>
        <w:r w:rsidR="00F1413A">
          <w:rPr>
            <w:noProof/>
            <w:webHidden/>
          </w:rPr>
          <w:t>8</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0" w:history="1">
        <w:r w:rsidR="00F1413A" w:rsidRPr="00AC0A9B">
          <w:rPr>
            <w:rStyle w:val="aa"/>
            <w:noProof/>
          </w:rPr>
          <w:t xml:space="preserve">2.4  </w:t>
        </w:r>
        <w:r w:rsidR="00F1413A" w:rsidRPr="00AC0A9B">
          <w:rPr>
            <w:rStyle w:val="aa"/>
            <w:rFonts w:hint="eastAsia"/>
            <w:noProof/>
          </w:rPr>
          <w:t>用户的特点</w:t>
        </w:r>
        <w:r w:rsidR="00F1413A">
          <w:rPr>
            <w:noProof/>
            <w:webHidden/>
          </w:rPr>
          <w:tab/>
        </w:r>
        <w:r w:rsidR="00F1413A">
          <w:rPr>
            <w:noProof/>
            <w:webHidden/>
          </w:rPr>
          <w:fldChar w:fldCharType="begin"/>
        </w:r>
        <w:r w:rsidR="00F1413A">
          <w:rPr>
            <w:noProof/>
            <w:webHidden/>
          </w:rPr>
          <w:instrText xml:space="preserve"> PAGEREF _Toc503909960 \h </w:instrText>
        </w:r>
        <w:r w:rsidR="00F1413A">
          <w:rPr>
            <w:noProof/>
            <w:webHidden/>
          </w:rPr>
        </w:r>
        <w:r w:rsidR="00F1413A">
          <w:rPr>
            <w:noProof/>
            <w:webHidden/>
          </w:rPr>
          <w:fldChar w:fldCharType="separate"/>
        </w:r>
        <w:r w:rsidR="00F1413A">
          <w:rPr>
            <w:noProof/>
            <w:webHidden/>
          </w:rPr>
          <w:t>8</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1" w:history="1">
        <w:r w:rsidR="00F1413A" w:rsidRPr="00AC0A9B">
          <w:rPr>
            <w:rStyle w:val="aa"/>
            <w:noProof/>
          </w:rPr>
          <w:t xml:space="preserve">2.5  </w:t>
        </w:r>
        <w:r w:rsidR="00F1413A" w:rsidRPr="00AC0A9B">
          <w:rPr>
            <w:rStyle w:val="aa"/>
            <w:rFonts w:hint="eastAsia"/>
            <w:noProof/>
          </w:rPr>
          <w:t>运行环境要求</w:t>
        </w:r>
        <w:r w:rsidR="00F1413A">
          <w:rPr>
            <w:noProof/>
            <w:webHidden/>
          </w:rPr>
          <w:tab/>
        </w:r>
        <w:r w:rsidR="00F1413A">
          <w:rPr>
            <w:noProof/>
            <w:webHidden/>
          </w:rPr>
          <w:fldChar w:fldCharType="begin"/>
        </w:r>
        <w:r w:rsidR="00F1413A">
          <w:rPr>
            <w:noProof/>
            <w:webHidden/>
          </w:rPr>
          <w:instrText xml:space="preserve"> PAGEREF _Toc503909961 \h </w:instrText>
        </w:r>
        <w:r w:rsidR="00F1413A">
          <w:rPr>
            <w:noProof/>
            <w:webHidden/>
          </w:rPr>
        </w:r>
        <w:r w:rsidR="00F1413A">
          <w:rPr>
            <w:noProof/>
            <w:webHidden/>
          </w:rPr>
          <w:fldChar w:fldCharType="separate"/>
        </w:r>
        <w:r w:rsidR="00F1413A">
          <w:rPr>
            <w:noProof/>
            <w:webHidden/>
          </w:rPr>
          <w:t>8</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2" w:history="1">
        <w:r w:rsidR="00F1413A" w:rsidRPr="00AC0A9B">
          <w:rPr>
            <w:rStyle w:val="aa"/>
            <w:noProof/>
          </w:rPr>
          <w:t xml:space="preserve">2.6  </w:t>
        </w:r>
        <w:r w:rsidR="00F1413A" w:rsidRPr="00AC0A9B">
          <w:rPr>
            <w:rStyle w:val="aa"/>
            <w:rFonts w:hint="eastAsia"/>
            <w:noProof/>
          </w:rPr>
          <w:t>设计和实现上的限制</w:t>
        </w:r>
        <w:r w:rsidR="00F1413A">
          <w:rPr>
            <w:noProof/>
            <w:webHidden/>
          </w:rPr>
          <w:tab/>
        </w:r>
        <w:r w:rsidR="00F1413A">
          <w:rPr>
            <w:noProof/>
            <w:webHidden/>
          </w:rPr>
          <w:fldChar w:fldCharType="begin"/>
        </w:r>
        <w:r w:rsidR="00F1413A">
          <w:rPr>
            <w:noProof/>
            <w:webHidden/>
          </w:rPr>
          <w:instrText xml:space="preserve"> PAGEREF _Toc503909962 \h </w:instrText>
        </w:r>
        <w:r w:rsidR="00F1413A">
          <w:rPr>
            <w:noProof/>
            <w:webHidden/>
          </w:rPr>
        </w:r>
        <w:r w:rsidR="00F1413A">
          <w:rPr>
            <w:noProof/>
            <w:webHidden/>
          </w:rPr>
          <w:fldChar w:fldCharType="separate"/>
        </w:r>
        <w:r w:rsidR="00F1413A">
          <w:rPr>
            <w:noProof/>
            <w:webHidden/>
          </w:rPr>
          <w:t>8</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63" w:history="1">
        <w:r w:rsidR="00F1413A" w:rsidRPr="00AC0A9B">
          <w:rPr>
            <w:rStyle w:val="aa"/>
            <w:noProof/>
          </w:rPr>
          <w:t>3.</w:t>
        </w:r>
        <w:r w:rsidR="00F1413A" w:rsidRPr="00AC0A9B">
          <w:rPr>
            <w:rStyle w:val="aa"/>
            <w:rFonts w:hint="eastAsia"/>
            <w:noProof/>
          </w:rPr>
          <w:t>功能需求的描述</w:t>
        </w:r>
        <w:r w:rsidR="00F1413A">
          <w:rPr>
            <w:noProof/>
            <w:webHidden/>
          </w:rPr>
          <w:tab/>
        </w:r>
        <w:r w:rsidR="00F1413A">
          <w:rPr>
            <w:noProof/>
            <w:webHidden/>
          </w:rPr>
          <w:fldChar w:fldCharType="begin"/>
        </w:r>
        <w:r w:rsidR="00F1413A">
          <w:rPr>
            <w:noProof/>
            <w:webHidden/>
          </w:rPr>
          <w:instrText xml:space="preserve"> PAGEREF _Toc503909963 \h </w:instrText>
        </w:r>
        <w:r w:rsidR="00F1413A">
          <w:rPr>
            <w:noProof/>
            <w:webHidden/>
          </w:rPr>
        </w:r>
        <w:r w:rsidR="00F1413A">
          <w:rPr>
            <w:noProof/>
            <w:webHidden/>
          </w:rPr>
          <w:fldChar w:fldCharType="separate"/>
        </w:r>
        <w:r w:rsidR="00F1413A">
          <w:rPr>
            <w:noProof/>
            <w:webHidden/>
          </w:rPr>
          <w:t>9</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4" w:history="1">
        <w:r w:rsidR="00F1413A" w:rsidRPr="00AC0A9B">
          <w:rPr>
            <w:rStyle w:val="aa"/>
            <w:noProof/>
          </w:rPr>
          <w:t>3.1.1</w:t>
        </w:r>
        <w:r w:rsidR="00F1413A" w:rsidRPr="00AC0A9B">
          <w:rPr>
            <w:rStyle w:val="aa"/>
            <w:rFonts w:hint="eastAsia"/>
            <w:noProof/>
          </w:rPr>
          <w:t>用户管理</w:t>
        </w:r>
        <w:r w:rsidR="00F1413A">
          <w:rPr>
            <w:noProof/>
            <w:webHidden/>
          </w:rPr>
          <w:tab/>
        </w:r>
        <w:r w:rsidR="00F1413A">
          <w:rPr>
            <w:noProof/>
            <w:webHidden/>
          </w:rPr>
          <w:fldChar w:fldCharType="begin"/>
        </w:r>
        <w:r w:rsidR="00F1413A">
          <w:rPr>
            <w:noProof/>
            <w:webHidden/>
          </w:rPr>
          <w:instrText xml:space="preserve"> PAGEREF _Toc503909964 \h </w:instrText>
        </w:r>
        <w:r w:rsidR="00F1413A">
          <w:rPr>
            <w:noProof/>
            <w:webHidden/>
          </w:rPr>
        </w:r>
        <w:r w:rsidR="00F1413A">
          <w:rPr>
            <w:noProof/>
            <w:webHidden/>
          </w:rPr>
          <w:fldChar w:fldCharType="separate"/>
        </w:r>
        <w:r w:rsidR="00F1413A">
          <w:rPr>
            <w:noProof/>
            <w:webHidden/>
          </w:rPr>
          <w:t>9</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5" w:history="1">
        <w:r w:rsidR="00F1413A" w:rsidRPr="00AC0A9B">
          <w:rPr>
            <w:rStyle w:val="aa"/>
            <w:noProof/>
          </w:rPr>
          <w:t>3.2.1</w:t>
        </w:r>
        <w:r w:rsidR="00F1413A" w:rsidRPr="00AC0A9B">
          <w:rPr>
            <w:rStyle w:val="aa"/>
            <w:rFonts w:hint="eastAsia"/>
            <w:noProof/>
          </w:rPr>
          <w:t>订单管理</w:t>
        </w:r>
        <w:r w:rsidR="00F1413A">
          <w:rPr>
            <w:noProof/>
            <w:webHidden/>
          </w:rPr>
          <w:tab/>
        </w:r>
        <w:r w:rsidR="00F1413A">
          <w:rPr>
            <w:noProof/>
            <w:webHidden/>
          </w:rPr>
          <w:fldChar w:fldCharType="begin"/>
        </w:r>
        <w:r w:rsidR="00F1413A">
          <w:rPr>
            <w:noProof/>
            <w:webHidden/>
          </w:rPr>
          <w:instrText xml:space="preserve"> PAGEREF _Toc503909965 \h </w:instrText>
        </w:r>
        <w:r w:rsidR="00F1413A">
          <w:rPr>
            <w:noProof/>
            <w:webHidden/>
          </w:rPr>
        </w:r>
        <w:r w:rsidR="00F1413A">
          <w:rPr>
            <w:noProof/>
            <w:webHidden/>
          </w:rPr>
          <w:fldChar w:fldCharType="separate"/>
        </w:r>
        <w:r w:rsidR="00F1413A">
          <w:rPr>
            <w:noProof/>
            <w:webHidden/>
          </w:rPr>
          <w:t>10</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6" w:history="1">
        <w:r w:rsidR="00F1413A" w:rsidRPr="00AC0A9B">
          <w:rPr>
            <w:rStyle w:val="aa"/>
            <w:noProof/>
          </w:rPr>
          <w:t>3.3.1</w:t>
        </w:r>
        <w:r w:rsidR="00F1413A" w:rsidRPr="00AC0A9B">
          <w:rPr>
            <w:rStyle w:val="aa"/>
            <w:rFonts w:hint="eastAsia"/>
            <w:noProof/>
          </w:rPr>
          <w:t>发布商品管理</w:t>
        </w:r>
        <w:r w:rsidR="00F1413A">
          <w:rPr>
            <w:noProof/>
            <w:webHidden/>
          </w:rPr>
          <w:tab/>
        </w:r>
        <w:r w:rsidR="00F1413A">
          <w:rPr>
            <w:noProof/>
            <w:webHidden/>
          </w:rPr>
          <w:fldChar w:fldCharType="begin"/>
        </w:r>
        <w:r w:rsidR="00F1413A">
          <w:rPr>
            <w:noProof/>
            <w:webHidden/>
          </w:rPr>
          <w:instrText xml:space="preserve"> PAGEREF _Toc503909966 \h </w:instrText>
        </w:r>
        <w:r w:rsidR="00F1413A">
          <w:rPr>
            <w:noProof/>
            <w:webHidden/>
          </w:rPr>
        </w:r>
        <w:r w:rsidR="00F1413A">
          <w:rPr>
            <w:noProof/>
            <w:webHidden/>
          </w:rPr>
          <w:fldChar w:fldCharType="separate"/>
        </w:r>
        <w:r w:rsidR="00F1413A">
          <w:rPr>
            <w:noProof/>
            <w:webHidden/>
          </w:rPr>
          <w:t>10</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7" w:history="1">
        <w:r w:rsidR="00F1413A" w:rsidRPr="00AC0A9B">
          <w:rPr>
            <w:rStyle w:val="aa"/>
            <w:noProof/>
          </w:rPr>
          <w:t>3.4.1</w:t>
        </w:r>
        <w:r w:rsidR="00F1413A" w:rsidRPr="00AC0A9B">
          <w:rPr>
            <w:rStyle w:val="aa"/>
            <w:rFonts w:hint="eastAsia"/>
            <w:noProof/>
          </w:rPr>
          <w:t>购物车管理</w:t>
        </w:r>
        <w:r w:rsidR="00F1413A">
          <w:rPr>
            <w:noProof/>
            <w:webHidden/>
          </w:rPr>
          <w:tab/>
        </w:r>
        <w:r w:rsidR="00F1413A">
          <w:rPr>
            <w:noProof/>
            <w:webHidden/>
          </w:rPr>
          <w:fldChar w:fldCharType="begin"/>
        </w:r>
        <w:r w:rsidR="00F1413A">
          <w:rPr>
            <w:noProof/>
            <w:webHidden/>
          </w:rPr>
          <w:instrText xml:space="preserve"> PAGEREF _Toc503909967 \h </w:instrText>
        </w:r>
        <w:r w:rsidR="00F1413A">
          <w:rPr>
            <w:noProof/>
            <w:webHidden/>
          </w:rPr>
        </w:r>
        <w:r w:rsidR="00F1413A">
          <w:rPr>
            <w:noProof/>
            <w:webHidden/>
          </w:rPr>
          <w:fldChar w:fldCharType="separate"/>
        </w:r>
        <w:r w:rsidR="00F1413A">
          <w:rPr>
            <w:noProof/>
            <w:webHidden/>
          </w:rPr>
          <w:t>11</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8" w:history="1">
        <w:r w:rsidR="00F1413A" w:rsidRPr="00AC0A9B">
          <w:rPr>
            <w:rStyle w:val="aa"/>
            <w:noProof/>
          </w:rPr>
          <w:t>3.5.1</w:t>
        </w:r>
        <w:r w:rsidR="00F1413A" w:rsidRPr="00AC0A9B">
          <w:rPr>
            <w:rStyle w:val="aa"/>
            <w:rFonts w:hint="eastAsia"/>
            <w:noProof/>
          </w:rPr>
          <w:t>消息管理</w:t>
        </w:r>
        <w:r w:rsidR="00F1413A">
          <w:rPr>
            <w:noProof/>
            <w:webHidden/>
          </w:rPr>
          <w:tab/>
        </w:r>
        <w:r w:rsidR="00F1413A">
          <w:rPr>
            <w:noProof/>
            <w:webHidden/>
          </w:rPr>
          <w:fldChar w:fldCharType="begin"/>
        </w:r>
        <w:r w:rsidR="00F1413A">
          <w:rPr>
            <w:noProof/>
            <w:webHidden/>
          </w:rPr>
          <w:instrText xml:space="preserve"> PAGEREF _Toc503909968 \h </w:instrText>
        </w:r>
        <w:r w:rsidR="00F1413A">
          <w:rPr>
            <w:noProof/>
            <w:webHidden/>
          </w:rPr>
        </w:r>
        <w:r w:rsidR="00F1413A">
          <w:rPr>
            <w:noProof/>
            <w:webHidden/>
          </w:rPr>
          <w:fldChar w:fldCharType="separate"/>
        </w:r>
        <w:r w:rsidR="00F1413A">
          <w:rPr>
            <w:noProof/>
            <w:webHidden/>
          </w:rPr>
          <w:t>12</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69" w:history="1">
        <w:r w:rsidR="00F1413A" w:rsidRPr="00AC0A9B">
          <w:rPr>
            <w:rStyle w:val="aa"/>
            <w:noProof/>
          </w:rPr>
          <w:t>3.6.1</w:t>
        </w:r>
        <w:r w:rsidR="00F1413A" w:rsidRPr="00AC0A9B">
          <w:rPr>
            <w:rStyle w:val="aa"/>
            <w:rFonts w:hint="eastAsia"/>
            <w:noProof/>
          </w:rPr>
          <w:t>天使快递员</w:t>
        </w:r>
        <w:r w:rsidR="00F1413A">
          <w:rPr>
            <w:noProof/>
            <w:webHidden/>
          </w:rPr>
          <w:tab/>
        </w:r>
        <w:r w:rsidR="00F1413A">
          <w:rPr>
            <w:noProof/>
            <w:webHidden/>
          </w:rPr>
          <w:fldChar w:fldCharType="begin"/>
        </w:r>
        <w:r w:rsidR="00F1413A">
          <w:rPr>
            <w:noProof/>
            <w:webHidden/>
          </w:rPr>
          <w:instrText xml:space="preserve"> PAGEREF _Toc503909969 \h </w:instrText>
        </w:r>
        <w:r w:rsidR="00F1413A">
          <w:rPr>
            <w:noProof/>
            <w:webHidden/>
          </w:rPr>
        </w:r>
        <w:r w:rsidR="00F1413A">
          <w:rPr>
            <w:noProof/>
            <w:webHidden/>
          </w:rPr>
          <w:fldChar w:fldCharType="separate"/>
        </w:r>
        <w:r w:rsidR="00F1413A">
          <w:rPr>
            <w:noProof/>
            <w:webHidden/>
          </w:rPr>
          <w:t>12</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70" w:history="1">
        <w:r w:rsidR="00F1413A" w:rsidRPr="00AC0A9B">
          <w:rPr>
            <w:rStyle w:val="aa"/>
            <w:noProof/>
          </w:rPr>
          <w:t>4.</w:t>
        </w:r>
        <w:r w:rsidR="00F1413A" w:rsidRPr="00AC0A9B">
          <w:rPr>
            <w:rStyle w:val="aa"/>
            <w:rFonts w:hint="eastAsia"/>
            <w:noProof/>
          </w:rPr>
          <w:t>非功能需求</w:t>
        </w:r>
        <w:r w:rsidR="00F1413A">
          <w:rPr>
            <w:noProof/>
            <w:webHidden/>
          </w:rPr>
          <w:tab/>
        </w:r>
        <w:r w:rsidR="00F1413A">
          <w:rPr>
            <w:noProof/>
            <w:webHidden/>
          </w:rPr>
          <w:fldChar w:fldCharType="begin"/>
        </w:r>
        <w:r w:rsidR="00F1413A">
          <w:rPr>
            <w:noProof/>
            <w:webHidden/>
          </w:rPr>
          <w:instrText xml:space="preserve"> PAGEREF _Toc503909970 \h </w:instrText>
        </w:r>
        <w:r w:rsidR="00F1413A">
          <w:rPr>
            <w:noProof/>
            <w:webHidden/>
          </w:rPr>
        </w:r>
        <w:r w:rsidR="00F1413A">
          <w:rPr>
            <w:noProof/>
            <w:webHidden/>
          </w:rPr>
          <w:fldChar w:fldCharType="separate"/>
        </w:r>
        <w:r w:rsidR="00F1413A">
          <w:rPr>
            <w:noProof/>
            <w:webHidden/>
          </w:rPr>
          <w:t>13</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71" w:history="1">
        <w:r w:rsidR="00F1413A" w:rsidRPr="00AC0A9B">
          <w:rPr>
            <w:rStyle w:val="aa"/>
            <w:noProof/>
          </w:rPr>
          <w:t>4.1</w:t>
        </w:r>
        <w:r w:rsidR="00F1413A" w:rsidRPr="00AC0A9B">
          <w:rPr>
            <w:rStyle w:val="aa"/>
            <w:rFonts w:hint="eastAsia"/>
            <w:noProof/>
          </w:rPr>
          <w:t xml:space="preserve">　系统性能要求</w:t>
        </w:r>
        <w:r w:rsidR="00F1413A">
          <w:rPr>
            <w:noProof/>
            <w:webHidden/>
          </w:rPr>
          <w:tab/>
        </w:r>
        <w:r w:rsidR="00F1413A">
          <w:rPr>
            <w:noProof/>
            <w:webHidden/>
          </w:rPr>
          <w:fldChar w:fldCharType="begin"/>
        </w:r>
        <w:r w:rsidR="00F1413A">
          <w:rPr>
            <w:noProof/>
            <w:webHidden/>
          </w:rPr>
          <w:instrText xml:space="preserve"> PAGEREF _Toc503909971 \h </w:instrText>
        </w:r>
        <w:r w:rsidR="00F1413A">
          <w:rPr>
            <w:noProof/>
            <w:webHidden/>
          </w:rPr>
        </w:r>
        <w:r w:rsidR="00F1413A">
          <w:rPr>
            <w:noProof/>
            <w:webHidden/>
          </w:rPr>
          <w:fldChar w:fldCharType="separate"/>
        </w:r>
        <w:r w:rsidR="00F1413A">
          <w:rPr>
            <w:noProof/>
            <w:webHidden/>
          </w:rPr>
          <w:t>13</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72" w:history="1">
        <w:r w:rsidR="00F1413A" w:rsidRPr="00AC0A9B">
          <w:rPr>
            <w:rStyle w:val="aa"/>
            <w:noProof/>
          </w:rPr>
          <w:t>4.2</w:t>
        </w:r>
        <w:r w:rsidR="00F1413A" w:rsidRPr="00AC0A9B">
          <w:rPr>
            <w:rStyle w:val="aa"/>
            <w:rFonts w:hint="eastAsia"/>
            <w:noProof/>
          </w:rPr>
          <w:t xml:space="preserve">　系统安全及保密要求</w:t>
        </w:r>
        <w:r w:rsidR="00F1413A">
          <w:rPr>
            <w:noProof/>
            <w:webHidden/>
          </w:rPr>
          <w:tab/>
        </w:r>
        <w:r w:rsidR="00F1413A">
          <w:rPr>
            <w:noProof/>
            <w:webHidden/>
          </w:rPr>
          <w:fldChar w:fldCharType="begin"/>
        </w:r>
        <w:r w:rsidR="00F1413A">
          <w:rPr>
            <w:noProof/>
            <w:webHidden/>
          </w:rPr>
          <w:instrText xml:space="preserve"> PAGEREF _Toc503909972 \h </w:instrText>
        </w:r>
        <w:r w:rsidR="00F1413A">
          <w:rPr>
            <w:noProof/>
            <w:webHidden/>
          </w:rPr>
        </w:r>
        <w:r w:rsidR="00F1413A">
          <w:rPr>
            <w:noProof/>
            <w:webHidden/>
          </w:rPr>
          <w:fldChar w:fldCharType="separate"/>
        </w:r>
        <w:r w:rsidR="00F1413A">
          <w:rPr>
            <w:noProof/>
            <w:webHidden/>
          </w:rPr>
          <w:t>13</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73" w:history="1">
        <w:r w:rsidR="00F1413A" w:rsidRPr="00AC0A9B">
          <w:rPr>
            <w:rStyle w:val="aa"/>
            <w:noProof/>
          </w:rPr>
          <w:t>4.3</w:t>
        </w:r>
        <w:r w:rsidR="00F1413A" w:rsidRPr="00AC0A9B">
          <w:rPr>
            <w:rStyle w:val="aa"/>
            <w:rFonts w:hint="eastAsia"/>
            <w:noProof/>
          </w:rPr>
          <w:t xml:space="preserve">　系统备份与恢复要求</w:t>
        </w:r>
        <w:r w:rsidR="00F1413A">
          <w:rPr>
            <w:noProof/>
            <w:webHidden/>
          </w:rPr>
          <w:tab/>
        </w:r>
        <w:r w:rsidR="00F1413A">
          <w:rPr>
            <w:noProof/>
            <w:webHidden/>
          </w:rPr>
          <w:fldChar w:fldCharType="begin"/>
        </w:r>
        <w:r w:rsidR="00F1413A">
          <w:rPr>
            <w:noProof/>
            <w:webHidden/>
          </w:rPr>
          <w:instrText xml:space="preserve"> PAGEREF _Toc503909973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F1413A" w:rsidRDefault="00FC6CF2">
      <w:pPr>
        <w:pStyle w:val="TOC2"/>
        <w:tabs>
          <w:tab w:val="right" w:leader="dot" w:pos="8302"/>
        </w:tabs>
        <w:rPr>
          <w:rFonts w:asciiTheme="minorHAnsi" w:eastAsiaTheme="minorEastAsia" w:hAnsiTheme="minorHAnsi" w:cstheme="minorBidi"/>
          <w:smallCaps w:val="0"/>
          <w:noProof/>
          <w:szCs w:val="22"/>
        </w:rPr>
      </w:pPr>
      <w:hyperlink w:anchor="_Toc503909974" w:history="1">
        <w:r w:rsidR="00F1413A" w:rsidRPr="00AC0A9B">
          <w:rPr>
            <w:rStyle w:val="aa"/>
            <w:noProof/>
          </w:rPr>
          <w:t>4.4</w:t>
        </w:r>
        <w:r w:rsidR="00F1413A" w:rsidRPr="00AC0A9B">
          <w:rPr>
            <w:rStyle w:val="aa"/>
            <w:rFonts w:hint="eastAsia"/>
            <w:noProof/>
          </w:rPr>
          <w:t xml:space="preserve">　系统日志</w:t>
        </w:r>
        <w:r w:rsidR="00F1413A">
          <w:rPr>
            <w:noProof/>
            <w:webHidden/>
          </w:rPr>
          <w:tab/>
        </w:r>
        <w:r w:rsidR="00F1413A">
          <w:rPr>
            <w:noProof/>
            <w:webHidden/>
          </w:rPr>
          <w:fldChar w:fldCharType="begin"/>
        </w:r>
        <w:r w:rsidR="00F1413A">
          <w:rPr>
            <w:noProof/>
            <w:webHidden/>
          </w:rPr>
          <w:instrText xml:space="preserve"> PAGEREF _Toc503909974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75" w:history="1">
        <w:r w:rsidR="00F1413A" w:rsidRPr="00AC0A9B">
          <w:rPr>
            <w:rStyle w:val="aa"/>
            <w:noProof/>
          </w:rPr>
          <w:t>5.</w:t>
        </w:r>
        <w:r w:rsidR="00F1413A" w:rsidRPr="00AC0A9B">
          <w:rPr>
            <w:rStyle w:val="aa"/>
            <w:rFonts w:hint="eastAsia"/>
            <w:noProof/>
          </w:rPr>
          <w:t>外部接口说明</w:t>
        </w:r>
        <w:r w:rsidR="00F1413A">
          <w:rPr>
            <w:noProof/>
            <w:webHidden/>
          </w:rPr>
          <w:tab/>
        </w:r>
        <w:r w:rsidR="00F1413A">
          <w:rPr>
            <w:noProof/>
            <w:webHidden/>
          </w:rPr>
          <w:fldChar w:fldCharType="begin"/>
        </w:r>
        <w:r w:rsidR="00F1413A">
          <w:rPr>
            <w:noProof/>
            <w:webHidden/>
          </w:rPr>
          <w:instrText xml:space="preserve"> PAGEREF _Toc503909975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76" w:history="1">
        <w:r w:rsidR="00F1413A" w:rsidRPr="00AC0A9B">
          <w:rPr>
            <w:rStyle w:val="aa"/>
            <w:noProof/>
          </w:rPr>
          <w:t>6.</w:t>
        </w:r>
        <w:r w:rsidR="00F1413A" w:rsidRPr="00AC0A9B">
          <w:rPr>
            <w:rStyle w:val="aa"/>
            <w:rFonts w:hint="eastAsia"/>
            <w:noProof/>
          </w:rPr>
          <w:t>其他需求</w:t>
        </w:r>
        <w:r w:rsidR="00F1413A">
          <w:rPr>
            <w:noProof/>
            <w:webHidden/>
          </w:rPr>
          <w:tab/>
        </w:r>
        <w:r w:rsidR="00F1413A">
          <w:rPr>
            <w:noProof/>
            <w:webHidden/>
          </w:rPr>
          <w:fldChar w:fldCharType="begin"/>
        </w:r>
        <w:r w:rsidR="00F1413A">
          <w:rPr>
            <w:noProof/>
            <w:webHidden/>
          </w:rPr>
          <w:instrText xml:space="preserve"> PAGEREF _Toc503909976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77" w:history="1">
        <w:r w:rsidR="00F1413A" w:rsidRPr="00AC0A9B">
          <w:rPr>
            <w:rStyle w:val="aa"/>
            <w:noProof/>
          </w:rPr>
          <w:t xml:space="preserve">7 </w:t>
        </w:r>
        <w:r w:rsidR="00F1413A" w:rsidRPr="00AC0A9B">
          <w:rPr>
            <w:rStyle w:val="aa"/>
            <w:rFonts w:hint="eastAsia"/>
            <w:noProof/>
          </w:rPr>
          <w:t>需求变更识别</w:t>
        </w:r>
        <w:r w:rsidR="00F1413A">
          <w:rPr>
            <w:noProof/>
            <w:webHidden/>
          </w:rPr>
          <w:tab/>
        </w:r>
        <w:r w:rsidR="00F1413A">
          <w:rPr>
            <w:noProof/>
            <w:webHidden/>
          </w:rPr>
          <w:fldChar w:fldCharType="begin"/>
        </w:r>
        <w:r w:rsidR="00F1413A">
          <w:rPr>
            <w:noProof/>
            <w:webHidden/>
          </w:rPr>
          <w:instrText xml:space="preserve"> PAGEREF _Toc503909977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78" w:history="1">
        <w:r w:rsidR="00F1413A" w:rsidRPr="00AC0A9B">
          <w:rPr>
            <w:rStyle w:val="aa"/>
            <w:noProof/>
          </w:rPr>
          <w:t>8.</w:t>
        </w:r>
        <w:r w:rsidR="00F1413A" w:rsidRPr="00AC0A9B">
          <w:rPr>
            <w:rStyle w:val="aa"/>
            <w:rFonts w:hint="eastAsia"/>
            <w:noProof/>
          </w:rPr>
          <w:t>功能列表</w:t>
        </w:r>
        <w:r w:rsidR="00F1413A">
          <w:rPr>
            <w:noProof/>
            <w:webHidden/>
          </w:rPr>
          <w:tab/>
        </w:r>
        <w:r w:rsidR="00F1413A">
          <w:rPr>
            <w:noProof/>
            <w:webHidden/>
          </w:rPr>
          <w:fldChar w:fldCharType="begin"/>
        </w:r>
        <w:r w:rsidR="00F1413A">
          <w:rPr>
            <w:noProof/>
            <w:webHidden/>
          </w:rPr>
          <w:instrText xml:space="preserve"> PAGEREF _Toc503909978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F1413A" w:rsidRDefault="00FC6CF2">
      <w:pPr>
        <w:pStyle w:val="TOC1"/>
        <w:tabs>
          <w:tab w:val="right" w:leader="dot" w:pos="8302"/>
        </w:tabs>
        <w:rPr>
          <w:rFonts w:asciiTheme="minorHAnsi" w:eastAsiaTheme="minorEastAsia" w:hAnsiTheme="minorHAnsi" w:cstheme="minorBidi"/>
          <w:b w:val="0"/>
          <w:bCs w:val="0"/>
          <w:caps w:val="0"/>
          <w:noProof/>
          <w:szCs w:val="22"/>
        </w:rPr>
      </w:pPr>
      <w:hyperlink w:anchor="_Toc503909979" w:history="1">
        <w:r w:rsidR="00F1413A" w:rsidRPr="00AC0A9B">
          <w:rPr>
            <w:rStyle w:val="aa"/>
            <w:noProof/>
          </w:rPr>
          <w:t>9.</w:t>
        </w:r>
        <w:r w:rsidR="00F1413A" w:rsidRPr="00AC0A9B">
          <w:rPr>
            <w:rStyle w:val="aa"/>
            <w:rFonts w:hint="eastAsia"/>
            <w:noProof/>
          </w:rPr>
          <w:t>附件</w:t>
        </w:r>
        <w:r w:rsidR="00F1413A">
          <w:rPr>
            <w:noProof/>
            <w:webHidden/>
          </w:rPr>
          <w:tab/>
        </w:r>
        <w:r w:rsidR="00F1413A">
          <w:rPr>
            <w:noProof/>
            <w:webHidden/>
          </w:rPr>
          <w:fldChar w:fldCharType="begin"/>
        </w:r>
        <w:r w:rsidR="00F1413A">
          <w:rPr>
            <w:noProof/>
            <w:webHidden/>
          </w:rPr>
          <w:instrText xml:space="preserve"> PAGEREF _Toc503909979 \h </w:instrText>
        </w:r>
        <w:r w:rsidR="00F1413A">
          <w:rPr>
            <w:noProof/>
            <w:webHidden/>
          </w:rPr>
        </w:r>
        <w:r w:rsidR="00F1413A">
          <w:rPr>
            <w:noProof/>
            <w:webHidden/>
          </w:rPr>
          <w:fldChar w:fldCharType="separate"/>
        </w:r>
        <w:r w:rsidR="00F1413A">
          <w:rPr>
            <w:noProof/>
            <w:webHidden/>
          </w:rPr>
          <w:t>14</w:t>
        </w:r>
        <w:r w:rsidR="00F1413A">
          <w:rPr>
            <w:noProof/>
            <w:webHidden/>
          </w:rPr>
          <w:fldChar w:fldCharType="end"/>
        </w:r>
      </w:hyperlink>
    </w:p>
    <w:p w:rsidR="00290076" w:rsidRDefault="00C16F80">
      <w:pPr>
        <w:rPr>
          <w:rFonts w:ascii="ZapfHumnst BT" w:hAnsi="ZapfHumnst BT"/>
          <w:b/>
          <w:caps/>
          <w:spacing w:val="-2"/>
          <w:kern w:val="24"/>
          <w:sz w:val="24"/>
          <w:lang w:val="en-AU"/>
        </w:rPr>
      </w:pPr>
      <w:r>
        <w:rPr>
          <w:rFonts w:ascii="宋体" w:hAnsi="宋体"/>
          <w:bCs/>
          <w:caps/>
        </w:rPr>
        <w:fldChar w:fldCharType="end"/>
      </w:r>
    </w:p>
    <w:p w:rsidR="00290076" w:rsidRDefault="00290076">
      <w:pPr>
        <w:rPr>
          <w:rFonts w:ascii="ZapfHumnst BT" w:hAnsi="ZapfHumnst BT"/>
          <w:b/>
          <w:caps/>
          <w:spacing w:val="-2"/>
          <w:kern w:val="24"/>
          <w:sz w:val="24"/>
          <w:lang w:val="en-AU"/>
        </w:rPr>
      </w:pPr>
      <w:r>
        <w:rPr>
          <w:rFonts w:ascii="ZapfHumnst BT" w:hAnsi="ZapfHumnst BT"/>
          <w:b/>
          <w:caps/>
          <w:spacing w:val="-2"/>
          <w:kern w:val="24"/>
          <w:sz w:val="24"/>
          <w:lang w:val="en-AU"/>
        </w:rPr>
        <w:br w:type="page"/>
      </w:r>
    </w:p>
    <w:p w:rsidR="00290076" w:rsidRDefault="00290076">
      <w:pPr>
        <w:pStyle w:val="1"/>
        <w:rPr>
          <w:sz w:val="28"/>
          <w:lang w:val="en-US"/>
        </w:rPr>
      </w:pPr>
      <w:bookmarkStart w:id="0" w:name="_Toc503909949"/>
      <w:r>
        <w:rPr>
          <w:rFonts w:hint="eastAsia"/>
          <w:sz w:val="28"/>
          <w:lang w:val="en-US"/>
        </w:rPr>
        <w:lastRenderedPageBreak/>
        <w:t>1</w:t>
      </w:r>
      <w:r>
        <w:rPr>
          <w:rFonts w:hint="eastAsia"/>
          <w:sz w:val="28"/>
          <w:lang w:val="en-US"/>
        </w:rPr>
        <w:t>引言</w:t>
      </w:r>
      <w:bookmarkEnd w:id="0"/>
    </w:p>
    <w:p w:rsidR="00290076" w:rsidRDefault="00290076">
      <w:pPr>
        <w:pStyle w:val="2"/>
      </w:pPr>
      <w:bookmarkStart w:id="1" w:name="_Toc525525763"/>
      <w:bookmarkStart w:id="2" w:name="_Toc503909950"/>
      <w:r>
        <w:rPr>
          <w:rFonts w:hint="eastAsia"/>
        </w:rPr>
        <w:t xml:space="preserve">1.1  </w:t>
      </w:r>
      <w:r>
        <w:rPr>
          <w:rFonts w:hint="eastAsia"/>
        </w:rPr>
        <w:t>目的</w:t>
      </w:r>
      <w:bookmarkEnd w:id="1"/>
      <w:bookmarkEnd w:id="2"/>
    </w:p>
    <w:p w:rsidR="00E15D86" w:rsidRDefault="00E15D86" w:rsidP="00E15D86">
      <w:pPr>
        <w:pStyle w:val="af"/>
        <w:ind w:firstLine="480"/>
        <w:rPr>
          <w:rFonts w:ascii="Arial" w:hAnsi="Arial" w:cs="Arial"/>
          <w:color w:val="333333"/>
          <w:szCs w:val="21"/>
          <w:shd w:val="clear" w:color="auto" w:fill="FFFFFF"/>
        </w:rPr>
      </w:pPr>
      <w:bookmarkStart w:id="3" w:name="_Toc525525764"/>
      <w:r w:rsidRPr="00F25278">
        <w:rPr>
          <w:rFonts w:hint="eastAsia"/>
        </w:rPr>
        <w:t>该文档首先给出</w:t>
      </w:r>
      <w:r>
        <w:rPr>
          <w:rFonts w:hint="eastAsia"/>
        </w:rPr>
        <w:t>项目的整体结构和功能结构概貌，试图从总体架构上给出整个系统的轮廓。同时</w:t>
      </w:r>
      <w:r w:rsidRPr="00F25278">
        <w:rPr>
          <w:rFonts w:hint="eastAsia"/>
        </w:rPr>
        <w:t>对功能需求、性能需求进行了详细的描述。</w:t>
      </w:r>
      <w:r>
        <w:rPr>
          <w:rFonts w:ascii="Arial" w:hAnsi="Arial" w:cs="Arial"/>
          <w:color w:val="333333"/>
          <w:szCs w:val="21"/>
          <w:shd w:val="clear" w:color="auto" w:fill="FFFFFF"/>
        </w:rPr>
        <w:t>便于用户、开发人员进行理解和交流，反映出用户问题的结构，可以作为软件开发工作的基础和依据</w:t>
      </w:r>
      <w:r>
        <w:rPr>
          <w:rFonts w:ascii="Arial" w:hAnsi="Arial" w:cs="Arial" w:hint="eastAsia"/>
          <w:color w:val="333333"/>
          <w:szCs w:val="21"/>
          <w:shd w:val="clear" w:color="auto" w:fill="FFFFFF"/>
        </w:rPr>
        <w:t>以及</w:t>
      </w:r>
      <w:r>
        <w:rPr>
          <w:rFonts w:hint="eastAsia"/>
        </w:rPr>
        <w:t>确认测试</w:t>
      </w:r>
      <w:r>
        <w:rPr>
          <w:rFonts w:ascii="Arial" w:hAnsi="Arial" w:cs="Arial"/>
          <w:color w:val="333333"/>
          <w:szCs w:val="21"/>
          <w:shd w:val="clear" w:color="auto" w:fill="FFFFFF"/>
        </w:rPr>
        <w:t>和验收的依据。</w:t>
      </w:r>
    </w:p>
    <w:p w:rsidR="00290076" w:rsidRDefault="00290076">
      <w:pPr>
        <w:pStyle w:val="2"/>
        <w:rPr>
          <w:lang w:val="en-US"/>
        </w:rPr>
      </w:pPr>
      <w:bookmarkStart w:id="4" w:name="_Toc503909951"/>
      <w:r>
        <w:rPr>
          <w:rFonts w:hint="eastAsia"/>
          <w:lang w:val="en-US"/>
        </w:rPr>
        <w:t xml:space="preserve">1.2  </w:t>
      </w:r>
      <w:r>
        <w:rPr>
          <w:rFonts w:hint="eastAsia"/>
          <w:lang w:val="en-US"/>
        </w:rPr>
        <w:t>背景</w:t>
      </w:r>
      <w:bookmarkEnd w:id="3"/>
      <w:bookmarkEnd w:id="4"/>
    </w:p>
    <w:p w:rsidR="00E15D86" w:rsidRPr="00E15D86" w:rsidRDefault="00E15D86" w:rsidP="00E15D86">
      <w:pPr>
        <w:spacing w:line="400" w:lineRule="exact"/>
        <w:ind w:firstLineChars="200" w:firstLine="480"/>
        <w:rPr>
          <w:sz w:val="24"/>
        </w:rPr>
      </w:pPr>
      <w:bookmarkStart w:id="5" w:name="_Toc525525765"/>
      <w:r w:rsidRPr="00E15D86">
        <w:rPr>
          <w:rFonts w:hint="eastAsia"/>
          <w:sz w:val="24"/>
        </w:rPr>
        <w:t>本次待开发的软件为“转赚”在线二手交易网站。</w:t>
      </w:r>
    </w:p>
    <w:p w:rsidR="00E15D86" w:rsidRPr="00E15D86" w:rsidRDefault="00E15D86" w:rsidP="00E15D86">
      <w:pPr>
        <w:spacing w:line="400" w:lineRule="exact"/>
        <w:ind w:firstLineChars="200" w:firstLine="480"/>
        <w:rPr>
          <w:sz w:val="24"/>
        </w:rPr>
      </w:pPr>
      <w:r w:rsidRPr="00E15D86">
        <w:rPr>
          <w:sz w:val="24"/>
        </w:rPr>
        <w:t>用户通过使用该软件在网络上进行浏览</w:t>
      </w:r>
      <w:r w:rsidRPr="00E15D86">
        <w:rPr>
          <w:rFonts w:hint="eastAsia"/>
          <w:sz w:val="24"/>
        </w:rPr>
        <w:t>、</w:t>
      </w:r>
      <w:r w:rsidRPr="00E15D86">
        <w:rPr>
          <w:sz w:val="24"/>
        </w:rPr>
        <w:t>发布商品并出售</w:t>
      </w:r>
      <w:r w:rsidRPr="00E15D86">
        <w:rPr>
          <w:rFonts w:hint="eastAsia"/>
          <w:sz w:val="24"/>
        </w:rPr>
        <w:t>或</w:t>
      </w:r>
      <w:r w:rsidRPr="00E15D86">
        <w:rPr>
          <w:sz w:val="24"/>
        </w:rPr>
        <w:t>购买闲置商品完成交易</w:t>
      </w:r>
      <w:r w:rsidRPr="00E15D86">
        <w:rPr>
          <w:rFonts w:hint="eastAsia"/>
          <w:sz w:val="24"/>
        </w:rPr>
        <w:t>。</w:t>
      </w:r>
    </w:p>
    <w:p w:rsidR="00290076" w:rsidRDefault="00290076">
      <w:pPr>
        <w:pStyle w:val="2"/>
      </w:pPr>
      <w:bookmarkStart w:id="6" w:name="_Toc503909952"/>
      <w:r>
        <w:rPr>
          <w:rFonts w:hint="eastAsia"/>
        </w:rPr>
        <w:t xml:space="preserve">1.3  </w:t>
      </w:r>
      <w:bookmarkEnd w:id="5"/>
      <w:r>
        <w:rPr>
          <w:rFonts w:hint="eastAsia"/>
        </w:rPr>
        <w:t>术语</w:t>
      </w:r>
      <w:bookmarkEnd w:id="6"/>
    </w:p>
    <w:p w:rsidR="00290076" w:rsidRPr="00CC0B81" w:rsidRDefault="00290076" w:rsidP="00CC0B81">
      <w:pPr>
        <w:pStyle w:val="2"/>
      </w:pPr>
      <w:bookmarkStart w:id="7" w:name="_Toc503909953"/>
      <w:r>
        <w:rPr>
          <w:rFonts w:hint="eastAsia"/>
        </w:rPr>
        <w:t xml:space="preserve">1.4  </w:t>
      </w:r>
      <w:r>
        <w:rPr>
          <w:rFonts w:hint="eastAsia"/>
        </w:rPr>
        <w:t>预期读者与阅读建议</w:t>
      </w:r>
      <w:bookmarkEnd w:id="7"/>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680"/>
      </w:tblGrid>
      <w:tr w:rsidR="00290076">
        <w:tc>
          <w:tcPr>
            <w:tcW w:w="3240" w:type="dxa"/>
            <w:shd w:val="clear" w:color="auto" w:fill="E0E0E0"/>
          </w:tcPr>
          <w:p w:rsidR="00290076" w:rsidRDefault="00290076">
            <w:pPr>
              <w:pStyle w:val="ac"/>
              <w:ind w:firstLine="480"/>
              <w:jc w:val="center"/>
              <w:rPr>
                <w:rFonts w:hAnsi="宋体"/>
              </w:rPr>
            </w:pPr>
            <w:r>
              <w:rPr>
                <w:rFonts w:hAnsi="宋体" w:hint="eastAsia"/>
              </w:rPr>
              <w:t>预期读者</w:t>
            </w:r>
          </w:p>
        </w:tc>
        <w:tc>
          <w:tcPr>
            <w:tcW w:w="4680" w:type="dxa"/>
            <w:shd w:val="clear" w:color="auto" w:fill="E0E0E0"/>
          </w:tcPr>
          <w:p w:rsidR="00290076" w:rsidRDefault="00290076">
            <w:pPr>
              <w:pStyle w:val="ac"/>
              <w:ind w:firstLine="480"/>
              <w:jc w:val="center"/>
              <w:rPr>
                <w:rFonts w:hAnsi="宋体"/>
              </w:rPr>
            </w:pPr>
            <w:r>
              <w:rPr>
                <w:rFonts w:hAnsi="宋体" w:hint="eastAsia"/>
              </w:rPr>
              <w:t>阅读建议</w:t>
            </w:r>
          </w:p>
        </w:tc>
      </w:tr>
      <w:tr w:rsidR="00290076">
        <w:tc>
          <w:tcPr>
            <w:tcW w:w="3240" w:type="dxa"/>
          </w:tcPr>
          <w:p w:rsidR="00290076" w:rsidRDefault="00515BCC">
            <w:pPr>
              <w:rPr>
                <w:rFonts w:hAnsi="宋体"/>
              </w:rPr>
            </w:pPr>
            <w:r>
              <w:rPr>
                <w:rFonts w:hAnsi="宋体" w:hint="eastAsia"/>
              </w:rPr>
              <w:t>石家庄铁道大学学生</w:t>
            </w:r>
          </w:p>
        </w:tc>
        <w:tc>
          <w:tcPr>
            <w:tcW w:w="4680" w:type="dxa"/>
          </w:tcPr>
          <w:p w:rsidR="00290076" w:rsidRDefault="00290076">
            <w:pPr>
              <w:rPr>
                <w:rFonts w:hAnsi="宋体"/>
              </w:rPr>
            </w:pPr>
            <w:r>
              <w:rPr>
                <w:rFonts w:hAnsi="宋体" w:hint="eastAsia"/>
              </w:rPr>
              <w:t>仔细阅读概述，编写目的，文档约定，系统功能介绍和维度指标说明。</w:t>
            </w:r>
          </w:p>
        </w:tc>
      </w:tr>
    </w:tbl>
    <w:p w:rsidR="00290076" w:rsidRDefault="00290076" w:rsidP="00CC0B81">
      <w:pPr>
        <w:rPr>
          <w:lang w:val="en-AU"/>
        </w:rPr>
      </w:pPr>
    </w:p>
    <w:p w:rsidR="00290076" w:rsidRPr="00CC0B81" w:rsidRDefault="00290076" w:rsidP="00CC0B81">
      <w:pPr>
        <w:pStyle w:val="2"/>
      </w:pPr>
      <w:bookmarkStart w:id="8" w:name="_Toc525525766"/>
      <w:bookmarkStart w:id="9" w:name="_Toc503909954"/>
      <w:r>
        <w:rPr>
          <w:rFonts w:hint="eastAsia"/>
        </w:rPr>
        <w:t xml:space="preserve">1.5  </w:t>
      </w:r>
      <w:r>
        <w:rPr>
          <w:rFonts w:hint="eastAsia"/>
        </w:rPr>
        <w:t>参考资料</w:t>
      </w:r>
      <w:bookmarkEnd w:id="8"/>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1561"/>
        <w:gridCol w:w="1562"/>
        <w:gridCol w:w="1562"/>
        <w:gridCol w:w="1562"/>
      </w:tblGrid>
      <w:tr w:rsidR="00290076" w:rsidTr="00CC0B81">
        <w:tc>
          <w:tcPr>
            <w:tcW w:w="1561" w:type="dxa"/>
          </w:tcPr>
          <w:p w:rsidR="00290076" w:rsidRDefault="00290076">
            <w:r>
              <w:rPr>
                <w:rFonts w:hint="eastAsia"/>
              </w:rPr>
              <w:t>文档名</w:t>
            </w:r>
          </w:p>
        </w:tc>
        <w:tc>
          <w:tcPr>
            <w:tcW w:w="1561" w:type="dxa"/>
          </w:tcPr>
          <w:p w:rsidR="00290076" w:rsidRDefault="00290076">
            <w:r>
              <w:rPr>
                <w:rFonts w:hint="eastAsia"/>
              </w:rPr>
              <w:t>版本号</w:t>
            </w:r>
          </w:p>
        </w:tc>
        <w:tc>
          <w:tcPr>
            <w:tcW w:w="1562" w:type="dxa"/>
          </w:tcPr>
          <w:p w:rsidR="00290076" w:rsidRDefault="00290076">
            <w:r>
              <w:rPr>
                <w:rFonts w:hint="eastAsia"/>
              </w:rPr>
              <w:t>发表日期</w:t>
            </w:r>
          </w:p>
        </w:tc>
        <w:tc>
          <w:tcPr>
            <w:tcW w:w="1562" w:type="dxa"/>
          </w:tcPr>
          <w:p w:rsidR="00290076" w:rsidRDefault="00290076">
            <w:r>
              <w:rPr>
                <w:rFonts w:hint="eastAsia"/>
              </w:rPr>
              <w:t>来源</w:t>
            </w:r>
          </w:p>
        </w:tc>
        <w:tc>
          <w:tcPr>
            <w:tcW w:w="1562" w:type="dxa"/>
          </w:tcPr>
          <w:p w:rsidR="00290076" w:rsidRDefault="00290076">
            <w:r>
              <w:rPr>
                <w:rFonts w:hint="eastAsia"/>
              </w:rPr>
              <w:t>文档简称</w:t>
            </w:r>
          </w:p>
        </w:tc>
      </w:tr>
    </w:tbl>
    <w:p w:rsidR="00290076" w:rsidRDefault="00290076">
      <w:pPr>
        <w:ind w:left="720"/>
        <w:rPr>
          <w:color w:val="0000FF"/>
        </w:rPr>
      </w:pPr>
    </w:p>
    <w:p w:rsidR="00290076" w:rsidRPr="00CC0B81" w:rsidRDefault="00290076" w:rsidP="00CC0B81">
      <w:pPr>
        <w:pStyle w:val="2"/>
      </w:pPr>
      <w:bookmarkStart w:id="10" w:name="_Toc503909955"/>
      <w:r>
        <w:rPr>
          <w:rFonts w:hint="eastAsia"/>
        </w:rPr>
        <w:t xml:space="preserve">1.6  </w:t>
      </w:r>
      <w:r>
        <w:rPr>
          <w:rFonts w:hint="eastAsia"/>
        </w:rPr>
        <w:t>需求描述约定</w:t>
      </w:r>
      <w:bookmarkEnd w:id="10"/>
    </w:p>
    <w:p w:rsidR="00290076" w:rsidRDefault="00290076">
      <w:pPr>
        <w:ind w:left="420"/>
        <w:rPr>
          <w:lang w:val="en-AU"/>
        </w:rPr>
      </w:pPr>
      <w:r>
        <w:rPr>
          <w:rFonts w:hint="eastAsia"/>
          <w:lang w:val="en-AU"/>
        </w:rPr>
        <w:t>１）本系统的需求标识方法：层次化编号方法</w:t>
      </w:r>
    </w:p>
    <w:p w:rsidR="00290076" w:rsidRDefault="00290076">
      <w:pPr>
        <w:ind w:left="420" w:firstLine="420"/>
        <w:rPr>
          <w:lang w:val="en-AU"/>
        </w:rPr>
      </w:pPr>
      <w:r>
        <w:rPr>
          <w:rFonts w:hint="eastAsia"/>
          <w:lang w:val="en-AU"/>
        </w:rPr>
        <w:t>模块缩写＋序列号，如</w:t>
      </w:r>
      <w:r>
        <w:rPr>
          <w:rFonts w:hint="eastAsia"/>
          <w:lang w:val="en-AU"/>
        </w:rPr>
        <w:t>SZAG01</w:t>
      </w:r>
      <w:r>
        <w:rPr>
          <w:rFonts w:hint="eastAsia"/>
          <w:lang w:val="en-AU"/>
        </w:rPr>
        <w:t>、</w:t>
      </w:r>
      <w:r>
        <w:rPr>
          <w:rFonts w:hint="eastAsia"/>
          <w:lang w:val="en-AU"/>
        </w:rPr>
        <w:t>SZAG01.01</w:t>
      </w:r>
      <w:r>
        <w:rPr>
          <w:rFonts w:hint="eastAsia"/>
          <w:lang w:val="en-AU"/>
        </w:rPr>
        <w:t>、</w:t>
      </w:r>
      <w:r>
        <w:rPr>
          <w:rFonts w:hint="eastAsia"/>
          <w:lang w:val="en-AU"/>
        </w:rPr>
        <w:t>SZAG</w:t>
      </w:r>
      <w:smartTag w:uri="urn:schemas-microsoft-com:office:smarttags" w:element="chsdate">
        <w:smartTagPr>
          <w:attr w:name="Year" w:val="1899"/>
          <w:attr w:name="Month" w:val="12"/>
          <w:attr w:name="Day" w:val="30"/>
          <w:attr w:name="IsLunarDate" w:val="False"/>
          <w:attr w:name="IsROCDate" w:val="False"/>
        </w:smartTagPr>
        <w:r>
          <w:rPr>
            <w:rFonts w:hint="eastAsia"/>
            <w:lang w:val="en-AU"/>
          </w:rPr>
          <w:t>01.01.02</w:t>
        </w:r>
      </w:smartTag>
    </w:p>
    <w:p w:rsidR="00290076" w:rsidRDefault="00290076">
      <w:pPr>
        <w:ind w:left="420" w:firstLine="420"/>
        <w:rPr>
          <w:lang w:val="en-AU"/>
        </w:rPr>
      </w:pPr>
      <w:r>
        <w:rPr>
          <w:rFonts w:hint="eastAsia"/>
          <w:lang w:val="en-AU"/>
        </w:rPr>
        <w:t>模块缩写参照表：</w:t>
      </w:r>
    </w:p>
    <w:tbl>
      <w:tblPr>
        <w:tblW w:w="73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2476"/>
        <w:gridCol w:w="1244"/>
        <w:gridCol w:w="2536"/>
      </w:tblGrid>
      <w:tr w:rsidR="00290076">
        <w:tc>
          <w:tcPr>
            <w:tcW w:w="1124" w:type="dxa"/>
          </w:tcPr>
          <w:p w:rsidR="00290076" w:rsidRDefault="00290076">
            <w:pPr>
              <w:rPr>
                <w:lang w:val="en-AU"/>
              </w:rPr>
            </w:pPr>
            <w:r>
              <w:rPr>
                <w:rFonts w:hint="eastAsia"/>
                <w:lang w:val="en-AU"/>
              </w:rPr>
              <w:t>模块名</w:t>
            </w:r>
          </w:p>
        </w:tc>
        <w:tc>
          <w:tcPr>
            <w:tcW w:w="2476" w:type="dxa"/>
          </w:tcPr>
          <w:p w:rsidR="00290076" w:rsidRDefault="00290076">
            <w:pPr>
              <w:rPr>
                <w:lang w:val="en-AU"/>
              </w:rPr>
            </w:pPr>
            <w:r>
              <w:rPr>
                <w:rFonts w:hint="eastAsia"/>
                <w:lang w:val="en-AU"/>
              </w:rPr>
              <w:t>模块缩写</w:t>
            </w:r>
          </w:p>
        </w:tc>
        <w:tc>
          <w:tcPr>
            <w:tcW w:w="1244" w:type="dxa"/>
          </w:tcPr>
          <w:p w:rsidR="00290076" w:rsidRDefault="00290076">
            <w:pPr>
              <w:rPr>
                <w:lang w:val="en-AU"/>
              </w:rPr>
            </w:pPr>
            <w:r>
              <w:rPr>
                <w:rFonts w:hint="eastAsia"/>
                <w:lang w:val="en-AU"/>
              </w:rPr>
              <w:t>模块名</w:t>
            </w:r>
          </w:p>
        </w:tc>
        <w:tc>
          <w:tcPr>
            <w:tcW w:w="2536" w:type="dxa"/>
          </w:tcPr>
          <w:p w:rsidR="00290076" w:rsidRDefault="00290076">
            <w:pPr>
              <w:rPr>
                <w:lang w:val="en-AU"/>
              </w:rPr>
            </w:pPr>
            <w:r>
              <w:rPr>
                <w:rFonts w:hint="eastAsia"/>
                <w:lang w:val="en-AU"/>
              </w:rPr>
              <w:t>模块缩写</w:t>
            </w:r>
          </w:p>
        </w:tc>
      </w:tr>
      <w:tr w:rsidR="00290076">
        <w:tc>
          <w:tcPr>
            <w:tcW w:w="1124" w:type="dxa"/>
          </w:tcPr>
          <w:p w:rsidR="00290076" w:rsidRDefault="00290076">
            <w:pPr>
              <w:rPr>
                <w:lang w:val="en-AU"/>
              </w:rPr>
            </w:pPr>
            <w:r>
              <w:rPr>
                <w:rFonts w:hint="eastAsia"/>
                <w:lang w:val="en-AU"/>
              </w:rPr>
              <w:t>深圳</w:t>
            </w:r>
            <w:r>
              <w:rPr>
                <w:rFonts w:hint="eastAsia"/>
                <w:lang w:val="en-AU"/>
              </w:rPr>
              <w:t>A</w:t>
            </w:r>
            <w:r>
              <w:rPr>
                <w:rFonts w:hint="eastAsia"/>
                <w:lang w:val="en-AU"/>
              </w:rPr>
              <w:t>股</w:t>
            </w:r>
          </w:p>
        </w:tc>
        <w:tc>
          <w:tcPr>
            <w:tcW w:w="2476" w:type="dxa"/>
          </w:tcPr>
          <w:p w:rsidR="00290076" w:rsidRDefault="00290076">
            <w:pPr>
              <w:rPr>
                <w:lang w:val="en-AU"/>
              </w:rPr>
            </w:pPr>
            <w:r>
              <w:rPr>
                <w:rFonts w:hint="eastAsia"/>
                <w:lang w:val="en-AU"/>
              </w:rPr>
              <w:t>SZAG</w:t>
            </w:r>
          </w:p>
        </w:tc>
        <w:tc>
          <w:tcPr>
            <w:tcW w:w="1244" w:type="dxa"/>
          </w:tcPr>
          <w:p w:rsidR="00290076" w:rsidRDefault="00290076">
            <w:pPr>
              <w:rPr>
                <w:lang w:val="en-AU"/>
              </w:rPr>
            </w:pPr>
            <w:r>
              <w:rPr>
                <w:rFonts w:hint="eastAsia"/>
                <w:lang w:val="en-AU"/>
              </w:rPr>
              <w:t>上海</w:t>
            </w:r>
            <w:r>
              <w:rPr>
                <w:rFonts w:hint="eastAsia"/>
                <w:lang w:val="en-AU"/>
              </w:rPr>
              <w:t>A</w:t>
            </w:r>
            <w:r>
              <w:rPr>
                <w:rFonts w:hint="eastAsia"/>
                <w:lang w:val="en-AU"/>
              </w:rPr>
              <w:t>股</w:t>
            </w:r>
          </w:p>
        </w:tc>
        <w:tc>
          <w:tcPr>
            <w:tcW w:w="2536" w:type="dxa"/>
          </w:tcPr>
          <w:p w:rsidR="00290076" w:rsidRDefault="00290076">
            <w:pPr>
              <w:rPr>
                <w:lang w:val="en-AU"/>
              </w:rPr>
            </w:pPr>
            <w:r>
              <w:rPr>
                <w:rFonts w:hint="eastAsia"/>
                <w:lang w:val="en-AU"/>
              </w:rPr>
              <w:t>SHAG</w:t>
            </w:r>
          </w:p>
        </w:tc>
      </w:tr>
      <w:tr w:rsidR="00290076">
        <w:tc>
          <w:tcPr>
            <w:tcW w:w="1124" w:type="dxa"/>
          </w:tcPr>
          <w:p w:rsidR="00290076" w:rsidRDefault="00290076">
            <w:pPr>
              <w:rPr>
                <w:lang w:val="en-AU"/>
              </w:rPr>
            </w:pPr>
            <w:r>
              <w:rPr>
                <w:rFonts w:hint="eastAsia"/>
                <w:lang w:val="en-AU"/>
              </w:rPr>
              <w:t>深圳</w:t>
            </w:r>
            <w:r>
              <w:rPr>
                <w:rFonts w:hint="eastAsia"/>
                <w:lang w:val="en-AU"/>
              </w:rPr>
              <w:t>B</w:t>
            </w:r>
            <w:r>
              <w:rPr>
                <w:rFonts w:hint="eastAsia"/>
                <w:lang w:val="en-AU"/>
              </w:rPr>
              <w:t>股</w:t>
            </w:r>
          </w:p>
        </w:tc>
        <w:tc>
          <w:tcPr>
            <w:tcW w:w="2476" w:type="dxa"/>
          </w:tcPr>
          <w:p w:rsidR="00290076" w:rsidRDefault="00290076">
            <w:pPr>
              <w:rPr>
                <w:lang w:val="en-AU"/>
              </w:rPr>
            </w:pPr>
            <w:r>
              <w:rPr>
                <w:rFonts w:hint="eastAsia"/>
                <w:lang w:val="en-AU"/>
              </w:rPr>
              <w:t>SZBG</w:t>
            </w:r>
          </w:p>
        </w:tc>
        <w:tc>
          <w:tcPr>
            <w:tcW w:w="1244" w:type="dxa"/>
          </w:tcPr>
          <w:p w:rsidR="00290076" w:rsidRDefault="00290076">
            <w:pPr>
              <w:rPr>
                <w:lang w:val="en-AU"/>
              </w:rPr>
            </w:pPr>
            <w:r>
              <w:rPr>
                <w:rFonts w:hint="eastAsia"/>
                <w:lang w:val="en-AU"/>
              </w:rPr>
              <w:t>上海</w:t>
            </w:r>
            <w:r>
              <w:rPr>
                <w:rFonts w:hint="eastAsia"/>
                <w:lang w:val="en-AU"/>
              </w:rPr>
              <w:t>B</w:t>
            </w:r>
            <w:r>
              <w:rPr>
                <w:rFonts w:hint="eastAsia"/>
                <w:lang w:val="en-AU"/>
              </w:rPr>
              <w:t>股</w:t>
            </w:r>
          </w:p>
        </w:tc>
        <w:tc>
          <w:tcPr>
            <w:tcW w:w="2536" w:type="dxa"/>
          </w:tcPr>
          <w:p w:rsidR="00290076" w:rsidRDefault="00290076">
            <w:pPr>
              <w:rPr>
                <w:lang w:val="en-AU"/>
              </w:rPr>
            </w:pPr>
            <w:r>
              <w:rPr>
                <w:rFonts w:hint="eastAsia"/>
                <w:lang w:val="en-AU"/>
              </w:rPr>
              <w:t>SHBG</w:t>
            </w:r>
          </w:p>
        </w:tc>
      </w:tr>
      <w:tr w:rsidR="00290076">
        <w:tc>
          <w:tcPr>
            <w:tcW w:w="1124" w:type="dxa"/>
          </w:tcPr>
          <w:p w:rsidR="00290076" w:rsidRDefault="00290076">
            <w:pPr>
              <w:rPr>
                <w:lang w:val="en-AU"/>
              </w:rPr>
            </w:pPr>
            <w:r>
              <w:rPr>
                <w:rFonts w:hint="eastAsia"/>
                <w:lang w:val="en-AU"/>
              </w:rPr>
              <w:t>电子划拨</w:t>
            </w:r>
          </w:p>
        </w:tc>
        <w:tc>
          <w:tcPr>
            <w:tcW w:w="2476" w:type="dxa"/>
          </w:tcPr>
          <w:p w:rsidR="00290076" w:rsidRDefault="00290076">
            <w:pPr>
              <w:rPr>
                <w:lang w:val="en-AU"/>
              </w:rPr>
            </w:pPr>
            <w:r>
              <w:rPr>
                <w:rFonts w:hint="eastAsia"/>
                <w:lang w:val="en-AU"/>
              </w:rPr>
              <w:t>DZHB</w:t>
            </w:r>
          </w:p>
        </w:tc>
        <w:tc>
          <w:tcPr>
            <w:tcW w:w="1244" w:type="dxa"/>
          </w:tcPr>
          <w:p w:rsidR="00290076" w:rsidRDefault="00290076">
            <w:pPr>
              <w:rPr>
                <w:lang w:val="en-AU"/>
              </w:rPr>
            </w:pPr>
            <w:r>
              <w:rPr>
                <w:rFonts w:hint="eastAsia"/>
                <w:lang w:val="en-AU"/>
              </w:rPr>
              <w:t>资金清算</w:t>
            </w:r>
          </w:p>
        </w:tc>
        <w:tc>
          <w:tcPr>
            <w:tcW w:w="2536" w:type="dxa"/>
          </w:tcPr>
          <w:p w:rsidR="00290076" w:rsidRDefault="00290076">
            <w:pPr>
              <w:rPr>
                <w:lang w:val="en-AU"/>
              </w:rPr>
            </w:pPr>
            <w:r>
              <w:rPr>
                <w:rFonts w:hint="eastAsia"/>
                <w:lang w:val="en-AU"/>
              </w:rPr>
              <w:t>ZJQS</w:t>
            </w:r>
          </w:p>
        </w:tc>
      </w:tr>
    </w:tbl>
    <w:p w:rsidR="00290076" w:rsidRDefault="00290076">
      <w:pPr>
        <w:ind w:left="420"/>
        <w:rPr>
          <w:lang w:val="en-AU"/>
        </w:rPr>
      </w:pPr>
      <w:r>
        <w:rPr>
          <w:rFonts w:hint="eastAsia"/>
          <w:lang w:val="en-AU"/>
        </w:rPr>
        <w:t xml:space="preserve">　　需求层次：分三个层次，用三位字符表示。第一层需求指主功能模块，第二层需求指功能模块的主功能点，第三层次指主功能点下的具体需求。</w:t>
      </w:r>
    </w:p>
    <w:p w:rsidR="00290076" w:rsidRDefault="00290076">
      <w:pPr>
        <w:ind w:left="420"/>
        <w:rPr>
          <w:lang w:val="en-AU"/>
        </w:rPr>
      </w:pPr>
      <w:r>
        <w:rPr>
          <w:rFonts w:hint="eastAsia"/>
          <w:lang w:val="en-AU"/>
        </w:rPr>
        <w:t>２）本系统的需求跟踪粒度</w:t>
      </w:r>
    </w:p>
    <w:p w:rsidR="00290076" w:rsidRDefault="00290076">
      <w:pPr>
        <w:ind w:leftChars="200" w:left="420" w:firstLineChars="200" w:firstLine="420"/>
        <w:rPr>
          <w:lang w:val="en-AU"/>
        </w:rPr>
      </w:pPr>
      <w:r>
        <w:rPr>
          <w:rFonts w:hint="eastAsia"/>
          <w:lang w:val="en-AU"/>
        </w:rPr>
        <w:t>跟踪到第二层功能需求。</w:t>
      </w:r>
    </w:p>
    <w:p w:rsidR="00290076" w:rsidRDefault="00290076">
      <w:pPr>
        <w:ind w:left="420"/>
        <w:rPr>
          <w:lang w:val="en-AU"/>
        </w:rPr>
      </w:pPr>
      <w:r>
        <w:rPr>
          <w:rFonts w:hint="eastAsia"/>
          <w:lang w:val="en-AU"/>
        </w:rPr>
        <w:t>３）本文档的需求级别定义：</w:t>
      </w:r>
    </w:p>
    <w:p w:rsidR="00290076" w:rsidRDefault="00290076">
      <w:pPr>
        <w:numPr>
          <w:ilvl w:val="3"/>
          <w:numId w:val="14"/>
        </w:numPr>
        <w:rPr>
          <w:lang w:val="en-AU"/>
        </w:rPr>
      </w:pPr>
      <w:r>
        <w:rPr>
          <w:rFonts w:hint="eastAsia"/>
          <w:lang w:val="en-AU"/>
        </w:rPr>
        <w:t>本文档统一规定对需求层次为二级以上（功能模板、主功能点）的定义优先级，三层需求依据二层需求的优先级执行。</w:t>
      </w:r>
    </w:p>
    <w:p w:rsidR="00290076" w:rsidRDefault="00290076">
      <w:pPr>
        <w:numPr>
          <w:ilvl w:val="3"/>
          <w:numId w:val="14"/>
        </w:numPr>
        <w:rPr>
          <w:lang w:val="en-AU"/>
        </w:rPr>
      </w:pPr>
      <w:r>
        <w:rPr>
          <w:rFonts w:hint="eastAsia"/>
          <w:lang w:val="en-AU"/>
        </w:rPr>
        <w:t>本文档的优先级别分为：紧急、正常、缓</w:t>
      </w:r>
    </w:p>
    <w:p w:rsidR="00290076" w:rsidRDefault="00290076">
      <w:pPr>
        <w:numPr>
          <w:ilvl w:val="3"/>
          <w:numId w:val="14"/>
        </w:numPr>
        <w:rPr>
          <w:lang w:val="en-AU"/>
        </w:rPr>
      </w:pPr>
      <w:r>
        <w:rPr>
          <w:rFonts w:hint="eastAsia"/>
          <w:lang w:val="en-AU"/>
        </w:rPr>
        <w:t>同时对于主功能点还描述实现的周期：一期、二期、三期</w:t>
      </w:r>
    </w:p>
    <w:p w:rsidR="00290076" w:rsidRDefault="00290076">
      <w:pPr>
        <w:ind w:left="420"/>
        <w:rPr>
          <w:lang w:val="en-AU"/>
        </w:rPr>
      </w:pPr>
      <w:r>
        <w:rPr>
          <w:rFonts w:hint="eastAsia"/>
          <w:lang w:val="en-AU"/>
        </w:rPr>
        <w:t>４）功能描述方法：</w:t>
      </w:r>
    </w:p>
    <w:p w:rsidR="00290076" w:rsidRDefault="00290076">
      <w:pPr>
        <w:ind w:left="840"/>
        <w:rPr>
          <w:lang w:val="en-AU"/>
        </w:rPr>
      </w:pPr>
      <w:r>
        <w:rPr>
          <w:rFonts w:hint="eastAsia"/>
          <w:lang w:val="en-AU"/>
        </w:rPr>
        <w:t>本文档从以下几个方面对功能需求进行描述：</w:t>
      </w:r>
    </w:p>
    <w:p w:rsidR="00290076" w:rsidRDefault="00290076">
      <w:pPr>
        <w:numPr>
          <w:ilvl w:val="0"/>
          <w:numId w:val="2"/>
        </w:numPr>
        <w:tabs>
          <w:tab w:val="clear" w:pos="600"/>
        </w:tabs>
        <w:ind w:left="1080"/>
      </w:pPr>
      <w:r>
        <w:rPr>
          <w:rFonts w:hint="eastAsia"/>
        </w:rPr>
        <w:t>业务定义</w:t>
      </w:r>
      <w:r>
        <w:rPr>
          <w:rFonts w:hint="eastAsia"/>
        </w:rPr>
        <w:t>/</w:t>
      </w:r>
      <w:r>
        <w:rPr>
          <w:rFonts w:hint="eastAsia"/>
        </w:rPr>
        <w:t>描述。</w:t>
      </w:r>
    </w:p>
    <w:p w:rsidR="00290076" w:rsidRDefault="00290076">
      <w:pPr>
        <w:numPr>
          <w:ilvl w:val="0"/>
          <w:numId w:val="2"/>
        </w:numPr>
        <w:tabs>
          <w:tab w:val="clear" w:pos="600"/>
        </w:tabs>
        <w:ind w:left="1080"/>
      </w:pPr>
      <w:r>
        <w:rPr>
          <w:rFonts w:hint="eastAsia"/>
        </w:rPr>
        <w:t>适用的用户类型</w:t>
      </w:r>
    </w:p>
    <w:p w:rsidR="00290076" w:rsidRDefault="00290076">
      <w:pPr>
        <w:numPr>
          <w:ilvl w:val="0"/>
          <w:numId w:val="2"/>
        </w:numPr>
        <w:tabs>
          <w:tab w:val="clear" w:pos="600"/>
        </w:tabs>
        <w:ind w:left="1080"/>
      </w:pPr>
      <w:r>
        <w:rPr>
          <w:rFonts w:hint="eastAsia"/>
        </w:rPr>
        <w:lastRenderedPageBreak/>
        <w:t>业务规则</w:t>
      </w:r>
      <w:r>
        <w:rPr>
          <w:rFonts w:hint="eastAsia"/>
        </w:rPr>
        <w:t>/</w:t>
      </w:r>
      <w:r>
        <w:rPr>
          <w:rFonts w:hint="eastAsia"/>
        </w:rPr>
        <w:t>业务要素。</w:t>
      </w:r>
    </w:p>
    <w:p w:rsidR="00290076" w:rsidRDefault="00290076">
      <w:pPr>
        <w:numPr>
          <w:ilvl w:val="0"/>
          <w:numId w:val="2"/>
        </w:numPr>
        <w:tabs>
          <w:tab w:val="clear" w:pos="600"/>
        </w:tabs>
        <w:ind w:left="1080"/>
      </w:pPr>
      <w:r>
        <w:rPr>
          <w:rFonts w:hint="eastAsia"/>
        </w:rPr>
        <w:t>输入：提供所有与本功能有关的输入描述，包括：输入数据类型、媒体、格式、数值范围、精度、单位等。</w:t>
      </w:r>
    </w:p>
    <w:p w:rsidR="00290076" w:rsidRDefault="00290076">
      <w:pPr>
        <w:numPr>
          <w:ilvl w:val="0"/>
          <w:numId w:val="2"/>
        </w:numPr>
        <w:tabs>
          <w:tab w:val="clear" w:pos="600"/>
        </w:tabs>
        <w:ind w:left="1080"/>
      </w:pPr>
      <w:r>
        <w:rPr>
          <w:rFonts w:hint="eastAsia"/>
        </w:rPr>
        <w:t>输出－提供与本功能有关所有输出的描述，包括：输出数据类型、方式、格式、精度、单位等，以及图形或显示报告的描述。</w:t>
      </w:r>
    </w:p>
    <w:p w:rsidR="00290076" w:rsidRDefault="00290076">
      <w:pPr>
        <w:numPr>
          <w:ilvl w:val="0"/>
          <w:numId w:val="2"/>
        </w:numPr>
        <w:tabs>
          <w:tab w:val="clear" w:pos="600"/>
        </w:tabs>
        <w:ind w:left="1080"/>
      </w:pPr>
      <w:r>
        <w:rPr>
          <w:rFonts w:hint="eastAsia"/>
        </w:rPr>
        <w:t>业务操作流程</w:t>
      </w:r>
    </w:p>
    <w:p w:rsidR="00290076" w:rsidRDefault="00290076">
      <w:pPr>
        <w:numPr>
          <w:ilvl w:val="0"/>
          <w:numId w:val="2"/>
        </w:numPr>
        <w:tabs>
          <w:tab w:val="clear" w:pos="600"/>
        </w:tabs>
        <w:ind w:left="1080"/>
      </w:pPr>
      <w:r>
        <w:rPr>
          <w:rFonts w:hint="eastAsia"/>
        </w:rPr>
        <w:t>描述正常业务流程，列举异常情况和处理流程。建议使用图示，并配合必要的文字说明</w:t>
      </w:r>
    </w:p>
    <w:p w:rsidR="00290076" w:rsidRDefault="00290076">
      <w:pPr>
        <w:numPr>
          <w:ilvl w:val="0"/>
          <w:numId w:val="2"/>
        </w:numPr>
        <w:tabs>
          <w:tab w:val="clear" w:pos="600"/>
        </w:tabs>
        <w:ind w:left="1080"/>
      </w:pPr>
      <w:r>
        <w:rPr>
          <w:rFonts w:hint="eastAsia"/>
        </w:rPr>
        <w:t>约束条件</w:t>
      </w:r>
      <w:r>
        <w:rPr>
          <w:rFonts w:hint="eastAsia"/>
        </w:rPr>
        <w:t>/</w:t>
      </w:r>
      <w:r>
        <w:rPr>
          <w:rFonts w:hint="eastAsia"/>
        </w:rPr>
        <w:t>特殊考虑</w:t>
      </w:r>
    </w:p>
    <w:p w:rsidR="00290076" w:rsidRDefault="00290076">
      <w:pPr>
        <w:ind w:leftChars="150" w:left="315" w:firstLineChars="350" w:firstLine="735"/>
      </w:pPr>
      <w:r>
        <w:rPr>
          <w:rFonts w:hint="eastAsia"/>
        </w:rPr>
        <w:t>列出在各个工作领域不需计算机化的功能并提供其原因以及特殊条件。</w:t>
      </w:r>
    </w:p>
    <w:p w:rsidR="00290076" w:rsidRDefault="00290076">
      <w:pPr>
        <w:pStyle w:val="1"/>
        <w:rPr>
          <w:sz w:val="28"/>
        </w:rPr>
      </w:pPr>
      <w:bookmarkStart w:id="11" w:name="_Toc503909956"/>
      <w:r>
        <w:rPr>
          <w:rFonts w:hint="eastAsia"/>
          <w:sz w:val="28"/>
        </w:rPr>
        <w:t>2.</w:t>
      </w:r>
      <w:r>
        <w:rPr>
          <w:rFonts w:hint="eastAsia"/>
          <w:sz w:val="28"/>
        </w:rPr>
        <w:t>项目概述</w:t>
      </w:r>
      <w:bookmarkEnd w:id="11"/>
    </w:p>
    <w:p w:rsidR="00E15D86" w:rsidRPr="00CC0B81" w:rsidRDefault="00290076" w:rsidP="00CC0B81">
      <w:pPr>
        <w:pStyle w:val="2"/>
      </w:pPr>
      <w:bookmarkStart w:id="12" w:name="_Toc503909957"/>
      <w:r>
        <w:rPr>
          <w:rFonts w:hint="eastAsia"/>
        </w:rPr>
        <w:t xml:space="preserve">2.1  </w:t>
      </w:r>
      <w:r>
        <w:rPr>
          <w:rFonts w:hint="eastAsia"/>
        </w:rPr>
        <w:t>系统功能</w:t>
      </w:r>
      <w:bookmarkEnd w:id="12"/>
    </w:p>
    <w:p w:rsidR="00E15D86" w:rsidRDefault="00E15D86" w:rsidP="00E15D86">
      <w:pPr>
        <w:ind w:firstLine="420"/>
      </w:pPr>
      <w:r>
        <w:t>如今在我们自由的大学校园内</w:t>
      </w:r>
      <w:r>
        <w:rPr>
          <w:rFonts w:hint="eastAsia"/>
        </w:rPr>
        <w:t>，有些同学的闲置物品无法安置，或购买后只用一次，物品价值得不到充分利用，希望该物品可以转卖而苦于信息无法让其他同学知晓。“转赚”二手交易网站给同学提供了便捷的校内交易平台，使得同学可以直接发布信息到网络，高效扩散物品信息，解决用户烦恼。</w:t>
      </w:r>
    </w:p>
    <w:p w:rsidR="00E15D86" w:rsidRDefault="00E15D86" w:rsidP="00E15D86">
      <w:pPr>
        <w:ind w:firstLine="420"/>
      </w:pPr>
      <w:r>
        <w:t>另外</w:t>
      </w:r>
      <w:r>
        <w:rPr>
          <w:rFonts w:hint="eastAsia"/>
        </w:rPr>
        <w:t>，</w:t>
      </w:r>
      <w:r>
        <w:t>为满足部分学生</w:t>
      </w:r>
      <w:r>
        <w:rPr>
          <w:rFonts w:hint="eastAsia"/>
        </w:rPr>
        <w:t>经济</w:t>
      </w:r>
      <w:r>
        <w:t>需求</w:t>
      </w:r>
      <w:r>
        <w:rPr>
          <w:rFonts w:hint="eastAsia"/>
        </w:rPr>
        <w:t>，</w:t>
      </w:r>
      <w:r>
        <w:t>网站提供了</w:t>
      </w:r>
      <w:r>
        <w:rPr>
          <w:rFonts w:hint="eastAsia"/>
        </w:rPr>
        <w:t>“天使快递员”职位，该职位负责及时给用户送货，从而赚取一部分小额收入。</w:t>
      </w:r>
    </w:p>
    <w:p w:rsidR="00E15D86" w:rsidRDefault="00E15D86" w:rsidP="00E15D86">
      <w:pPr>
        <w:ind w:firstLine="420"/>
      </w:pPr>
      <w:r>
        <w:t>通过用例图了解角色分工如下</w:t>
      </w:r>
      <w:r>
        <w:rPr>
          <w:rFonts w:hint="eastAsia"/>
        </w:rPr>
        <w:t>：</w:t>
      </w:r>
    </w:p>
    <w:p w:rsidR="00E15D86" w:rsidRPr="00AF3E97" w:rsidRDefault="00E15D86" w:rsidP="00E15D86">
      <w:pPr>
        <w:ind w:firstLine="420"/>
        <w:jc w:val="center"/>
      </w:pPr>
      <w:r>
        <w:object w:dxaOrig="9691" w:dyaOrig="9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05.6pt" o:ole="">
            <v:imagedata r:id="rId7" o:title=""/>
          </v:shape>
          <o:OLEObject Type="Embed" ProgID="Visio.Drawing.15" ShapeID="_x0000_i1025" DrawAspect="Content" ObjectID="_1622143530" r:id="rId8"/>
        </w:object>
      </w:r>
    </w:p>
    <w:p w:rsidR="00E15D86" w:rsidRDefault="00E15D86" w:rsidP="00E15D86">
      <w:pPr>
        <w:ind w:firstLine="420"/>
      </w:pPr>
      <w:r>
        <w:rPr>
          <w:rFonts w:hint="eastAsia"/>
        </w:rPr>
        <w:t>用户场景如下：</w:t>
      </w:r>
    </w:p>
    <w:p w:rsidR="00E15D86" w:rsidRDefault="00E15D86" w:rsidP="00E15D86">
      <w:pPr>
        <w:ind w:firstLineChars="200" w:firstLine="420"/>
      </w:pPr>
      <w:r>
        <w:t>大四学生</w:t>
      </w:r>
      <w:r>
        <w:rPr>
          <w:rFonts w:hint="eastAsia"/>
        </w:rPr>
        <w:t>A</w:t>
      </w:r>
      <w:r>
        <w:rPr>
          <w:rFonts w:hint="eastAsia"/>
        </w:rPr>
        <w:t>有一本《马克思主义原理》课本，已不再需要，意图向有需求学生转卖。大二学生</w:t>
      </w:r>
      <w:r>
        <w:rPr>
          <w:rFonts w:hint="eastAsia"/>
        </w:rPr>
        <w:t>B</w:t>
      </w:r>
      <w:r>
        <w:rPr>
          <w:rFonts w:hint="eastAsia"/>
        </w:rPr>
        <w:t>嫌课本太贵，想要寻找廉价学习资料。大一学生</w:t>
      </w:r>
      <w:r>
        <w:rPr>
          <w:rFonts w:hint="eastAsia"/>
        </w:rPr>
        <w:t>C</w:t>
      </w:r>
      <w:r>
        <w:rPr>
          <w:rFonts w:hint="eastAsia"/>
        </w:rPr>
        <w:t>课程太少，每日感到很无聊，想通过自己努力赚取一小些收入。</w:t>
      </w:r>
    </w:p>
    <w:p w:rsidR="00E15D86" w:rsidRDefault="00E15D86" w:rsidP="00E15D86">
      <w:r>
        <w:rPr>
          <w:rFonts w:hint="eastAsia"/>
        </w:rPr>
        <w:t>“转赚”二手交易网站的解决方式：</w:t>
      </w:r>
    </w:p>
    <w:p w:rsidR="00E15D86" w:rsidRDefault="00E15D86" w:rsidP="00E15D86">
      <w:r>
        <w:rPr>
          <w:rFonts w:hint="eastAsia"/>
        </w:rPr>
        <w:tab/>
      </w:r>
      <w:r>
        <w:rPr>
          <w:rFonts w:hint="eastAsia"/>
        </w:rPr>
        <w:t>系统共分为</w:t>
      </w:r>
      <w:r>
        <w:rPr>
          <w:rFonts w:hint="eastAsia"/>
        </w:rPr>
        <w:t>4</w:t>
      </w:r>
      <w:r>
        <w:rPr>
          <w:rFonts w:hint="eastAsia"/>
        </w:rPr>
        <w:t>个角色，分别是买家、卖家、送货员、游客。</w:t>
      </w:r>
    </w:p>
    <w:p w:rsidR="00E15D86" w:rsidRDefault="00E15D86" w:rsidP="00E15D86">
      <w:pPr>
        <w:ind w:firstLine="420"/>
      </w:pPr>
      <w:r>
        <w:rPr>
          <w:rFonts w:hint="eastAsia"/>
        </w:rPr>
        <w:t>未注册用户作为游客可以直接进入网站浏览商品。</w:t>
      </w:r>
    </w:p>
    <w:p w:rsidR="00E15D86" w:rsidRDefault="00E15D86" w:rsidP="00E15D86">
      <w:pPr>
        <w:ind w:firstLine="420"/>
      </w:pPr>
      <w:r>
        <w:rPr>
          <w:rFonts w:hint="eastAsia"/>
        </w:rPr>
        <w:t>游客注册为网站用户后既可以作为买家也可以作为卖家进行相关操作。</w:t>
      </w:r>
    </w:p>
    <w:p w:rsidR="00E15D86" w:rsidRDefault="00E15D86" w:rsidP="00E15D86">
      <w:pPr>
        <w:ind w:firstLine="420"/>
      </w:pPr>
      <w:r>
        <w:rPr>
          <w:rFonts w:hint="eastAsia"/>
        </w:rPr>
        <w:t>卖家发布相关商品信息到系统供所有用户查看，用户可以在网站上进行搜索，查询到商品信息后，买家进行支付操作。</w:t>
      </w:r>
    </w:p>
    <w:p w:rsidR="00E15D86" w:rsidRDefault="00E15D86" w:rsidP="00E15D86">
      <w:pPr>
        <w:ind w:firstLine="420"/>
      </w:pPr>
      <w:r>
        <w:rPr>
          <w:rFonts w:hint="eastAsia"/>
        </w:rPr>
        <w:t>卖家进行确认后，点击“发货”，此时卖家可选择“使用天使快递业务”由网站“天使快递员”向买家送货或自己送货。</w:t>
      </w:r>
    </w:p>
    <w:p w:rsidR="00E15D86" w:rsidRDefault="00E15D86" w:rsidP="00E15D86">
      <w:pPr>
        <w:ind w:firstLine="420"/>
      </w:pPr>
      <w:r>
        <w:t>若卖家选择使用</w:t>
      </w:r>
      <w:r>
        <w:rPr>
          <w:rFonts w:hint="eastAsia"/>
        </w:rPr>
        <w:t>“天使快递”，则需等待送货员上门提货，在提货时卖家向其支付约定“运货费”。</w:t>
      </w:r>
    </w:p>
    <w:p w:rsidR="00E15D86" w:rsidRDefault="00E15D86" w:rsidP="00E15D86">
      <w:pPr>
        <w:ind w:firstLine="420"/>
      </w:pPr>
      <w:r>
        <w:t>由卖家或送货员将商品送至买家地址</w:t>
      </w:r>
      <w:r>
        <w:rPr>
          <w:rFonts w:hint="eastAsia"/>
        </w:rPr>
        <w:t>。</w:t>
      </w:r>
    </w:p>
    <w:p w:rsidR="00E15D86" w:rsidRDefault="00E15D86" w:rsidP="00E15D86">
      <w:pPr>
        <w:ind w:firstLine="420"/>
      </w:pPr>
      <w:r>
        <w:t>买家进行确认收货操作</w:t>
      </w:r>
      <w:r>
        <w:rPr>
          <w:rFonts w:hint="eastAsia"/>
        </w:rPr>
        <w:t>，</w:t>
      </w:r>
      <w:r>
        <w:t>并可以对此次交易作出评价</w:t>
      </w:r>
      <w:r>
        <w:rPr>
          <w:rFonts w:hint="eastAsia"/>
        </w:rPr>
        <w:t>。</w:t>
      </w:r>
    </w:p>
    <w:p w:rsidR="00E15D86" w:rsidRPr="00AA5589" w:rsidRDefault="00E15D86" w:rsidP="00E15D86">
      <w:pPr>
        <w:ind w:firstLine="420"/>
      </w:pPr>
      <w:r>
        <w:t>交易完成</w:t>
      </w:r>
      <w:r>
        <w:rPr>
          <w:rFonts w:hint="eastAsia"/>
        </w:rPr>
        <w:t>。</w:t>
      </w:r>
    </w:p>
    <w:p w:rsidR="00E15D86" w:rsidRPr="00E15D86" w:rsidRDefault="00E15D86" w:rsidP="00E15D86">
      <w:pPr>
        <w:rPr>
          <w:color w:val="0000FF"/>
          <w:lang w:val="en-AU"/>
        </w:rPr>
      </w:pPr>
    </w:p>
    <w:p w:rsidR="00290076" w:rsidRDefault="00290076" w:rsidP="008E74AF">
      <w:pPr>
        <w:pStyle w:val="2"/>
      </w:pPr>
      <w:bookmarkStart w:id="13" w:name="_Toc503909958"/>
      <w:r>
        <w:rPr>
          <w:rFonts w:hint="eastAsia"/>
        </w:rPr>
        <w:t xml:space="preserve">2.2  </w:t>
      </w:r>
      <w:r>
        <w:rPr>
          <w:rFonts w:hint="eastAsia"/>
        </w:rPr>
        <w:t>业务描述</w:t>
      </w:r>
      <w:bookmarkEnd w:id="13"/>
    </w:p>
    <w:p w:rsidR="00DF1D5C" w:rsidRDefault="00DF1D5C" w:rsidP="00DF1D5C">
      <w:pPr>
        <w:pStyle w:val="af"/>
        <w:ind w:firstLineChars="83" w:firstLine="199"/>
        <w:rPr>
          <w:lang w:val="en-AU"/>
        </w:rPr>
      </w:pPr>
      <w:r>
        <w:rPr>
          <w:lang w:val="en-AU"/>
        </w:rPr>
        <w:t>发布商品流程</w:t>
      </w:r>
      <w:r>
        <w:rPr>
          <w:rFonts w:hint="eastAsia"/>
          <w:lang w:val="en-AU"/>
        </w:rPr>
        <w:t>：</w:t>
      </w:r>
    </w:p>
    <w:p w:rsidR="008E74AF" w:rsidRDefault="008E74AF" w:rsidP="008E74AF">
      <w:r>
        <w:object w:dxaOrig="9976" w:dyaOrig="6886">
          <v:shape id="_x0000_i1026" type="#_x0000_t75" style="width:415.8pt;height:286.2pt" o:ole="">
            <v:imagedata r:id="rId9" o:title=""/>
          </v:shape>
          <o:OLEObject Type="Embed" ProgID="Visio.Drawing.15" ShapeID="_x0000_i1026" DrawAspect="Content" ObjectID="_1622143531" r:id="rId10"/>
        </w:object>
      </w:r>
    </w:p>
    <w:p w:rsidR="000C671A" w:rsidRDefault="00DF1D5C" w:rsidP="00DF1D5C">
      <w:pPr>
        <w:pStyle w:val="af"/>
        <w:ind w:firstLineChars="0" w:firstLine="0"/>
        <w:rPr>
          <w:rStyle w:val="af1"/>
          <w:b w:val="0"/>
        </w:rPr>
      </w:pPr>
      <w:r w:rsidRPr="00DF1D5C">
        <w:rPr>
          <w:rStyle w:val="af1"/>
          <w:b w:val="0"/>
        </w:rPr>
        <w:t>购买流程：</w:t>
      </w:r>
    </w:p>
    <w:p w:rsidR="00DF1D5C" w:rsidRPr="00DF1D5C" w:rsidRDefault="00DF1D5C" w:rsidP="00DF1D5C">
      <w:pPr>
        <w:pStyle w:val="af"/>
        <w:ind w:firstLineChars="0" w:firstLine="0"/>
        <w:rPr>
          <w:rStyle w:val="af1"/>
          <w:b w:val="0"/>
        </w:rPr>
      </w:pPr>
      <w:r>
        <w:rPr>
          <w:rStyle w:val="af1"/>
          <w:rFonts w:hint="eastAsia"/>
          <w:b w:val="0"/>
        </w:rPr>
        <w:t>(</w:t>
      </w:r>
      <w:r>
        <w:rPr>
          <w:rStyle w:val="af1"/>
          <w:rFonts w:hint="eastAsia"/>
          <w:b w:val="0"/>
        </w:rPr>
        <w:t>一</w:t>
      </w:r>
      <w:r>
        <w:rPr>
          <w:rStyle w:val="af1"/>
          <w:rFonts w:hint="eastAsia"/>
          <w:b w:val="0"/>
        </w:rPr>
        <w:t>)</w:t>
      </w:r>
    </w:p>
    <w:p w:rsidR="00DF1D5C" w:rsidRDefault="00DF1D5C" w:rsidP="00DF1D5C">
      <w:pPr>
        <w:pStyle w:val="af"/>
        <w:ind w:firstLineChars="0" w:firstLine="420"/>
        <w:rPr>
          <w:lang w:val="en-AU"/>
        </w:rPr>
      </w:pPr>
      <w:r>
        <w:rPr>
          <w:lang w:val="en-AU"/>
        </w:rPr>
        <w:t>用户注册</w:t>
      </w:r>
      <w:r>
        <w:rPr>
          <w:rFonts w:hint="eastAsia"/>
          <w:lang w:val="en-AU"/>
        </w:rPr>
        <w:t>、</w:t>
      </w:r>
      <w:r>
        <w:rPr>
          <w:lang w:val="en-AU"/>
        </w:rPr>
        <w:t>登录</w:t>
      </w:r>
      <w:r>
        <w:rPr>
          <w:rFonts w:hint="eastAsia"/>
          <w:lang w:val="en-AU"/>
        </w:rPr>
        <w:t>，</w:t>
      </w:r>
      <w:r>
        <w:rPr>
          <w:lang w:val="en-AU"/>
        </w:rPr>
        <w:t>打开商品详情页</w:t>
      </w:r>
    </w:p>
    <w:p w:rsidR="00DF1D5C" w:rsidRDefault="00DF1D5C" w:rsidP="00DF1D5C">
      <w:pPr>
        <w:pStyle w:val="af"/>
        <w:ind w:firstLineChars="0" w:firstLine="420"/>
        <w:rPr>
          <w:lang w:val="en-AU"/>
        </w:rPr>
      </w:pPr>
      <w:r>
        <w:rPr>
          <w:lang w:val="en-AU"/>
        </w:rPr>
        <w:t>用户点击购买按钮</w:t>
      </w:r>
      <w:r>
        <w:rPr>
          <w:rFonts w:hint="eastAsia"/>
          <w:lang w:val="en-AU"/>
        </w:rPr>
        <w:t>，</w:t>
      </w:r>
      <w:r>
        <w:rPr>
          <w:lang w:val="en-AU"/>
        </w:rPr>
        <w:t>提交订单</w:t>
      </w:r>
    </w:p>
    <w:p w:rsidR="00DF1D5C" w:rsidRDefault="00DF1D5C" w:rsidP="00DF1D5C">
      <w:pPr>
        <w:pStyle w:val="af"/>
        <w:ind w:firstLineChars="0" w:firstLine="420"/>
        <w:rPr>
          <w:lang w:val="en-AU"/>
        </w:rPr>
      </w:pPr>
      <w:r>
        <w:rPr>
          <w:lang w:val="en-AU"/>
        </w:rPr>
        <w:t>用户扫码支付</w:t>
      </w:r>
    </w:p>
    <w:p w:rsidR="00DF1D5C" w:rsidRDefault="00DF1D5C" w:rsidP="00DF1D5C">
      <w:pPr>
        <w:pStyle w:val="af"/>
        <w:ind w:firstLineChars="0" w:firstLine="420"/>
        <w:rPr>
          <w:lang w:val="en-AU"/>
        </w:rPr>
      </w:pPr>
      <w:r>
        <w:rPr>
          <w:lang w:val="en-AU"/>
        </w:rPr>
        <w:t>卖家确认收款</w:t>
      </w:r>
    </w:p>
    <w:p w:rsidR="00DF1D5C" w:rsidRDefault="00DF1D5C" w:rsidP="00DF1D5C">
      <w:pPr>
        <w:pStyle w:val="af"/>
        <w:ind w:firstLineChars="0" w:firstLine="420"/>
        <w:rPr>
          <w:lang w:val="en-AU"/>
        </w:rPr>
      </w:pPr>
      <w:r>
        <w:rPr>
          <w:lang w:val="en-AU"/>
        </w:rPr>
        <w:t>卖家发货</w:t>
      </w:r>
    </w:p>
    <w:p w:rsidR="00DF1D5C" w:rsidRDefault="00DF1D5C" w:rsidP="00DF1D5C">
      <w:pPr>
        <w:pStyle w:val="af"/>
        <w:ind w:firstLineChars="0" w:firstLine="420"/>
        <w:rPr>
          <w:lang w:val="en-AU"/>
        </w:rPr>
      </w:pPr>
      <w:r>
        <w:rPr>
          <w:lang w:val="en-AU"/>
        </w:rPr>
        <w:t>买家确认收货</w:t>
      </w:r>
    </w:p>
    <w:p w:rsidR="00DF1D5C" w:rsidRDefault="00DF1D5C" w:rsidP="00DF1D5C">
      <w:pPr>
        <w:pStyle w:val="af"/>
        <w:ind w:firstLineChars="0" w:firstLine="420"/>
        <w:rPr>
          <w:lang w:val="en-AU"/>
        </w:rPr>
      </w:pPr>
      <w:r>
        <w:rPr>
          <w:lang w:val="en-AU"/>
        </w:rPr>
        <w:t>买家评价</w:t>
      </w:r>
    </w:p>
    <w:p w:rsidR="00DF1D5C" w:rsidRDefault="00DF1D5C" w:rsidP="00DF1D5C">
      <w:pPr>
        <w:pStyle w:val="af"/>
        <w:ind w:firstLineChars="0" w:firstLine="420"/>
        <w:rPr>
          <w:lang w:val="en-AU"/>
        </w:rPr>
      </w:pPr>
      <w:r>
        <w:rPr>
          <w:lang w:val="en-AU"/>
        </w:rPr>
        <w:t>或</w:t>
      </w:r>
    </w:p>
    <w:p w:rsidR="00DF1D5C" w:rsidRDefault="00DF1D5C" w:rsidP="00DF1D5C">
      <w:pPr>
        <w:pStyle w:val="af"/>
        <w:ind w:firstLineChars="0" w:firstLine="0"/>
        <w:rPr>
          <w:lang w:val="en-AU"/>
        </w:rPr>
      </w:pPr>
      <w:r>
        <w:rPr>
          <w:rFonts w:hint="eastAsia"/>
          <w:lang w:val="en-AU"/>
        </w:rPr>
        <w:t>(</w:t>
      </w:r>
      <w:r>
        <w:rPr>
          <w:lang w:val="en-AU"/>
        </w:rPr>
        <w:t>二</w:t>
      </w:r>
      <w:r>
        <w:rPr>
          <w:rFonts w:hint="eastAsia"/>
          <w:lang w:val="en-AU"/>
        </w:rPr>
        <w:t>)</w:t>
      </w:r>
    </w:p>
    <w:p w:rsidR="00DF1D5C" w:rsidRDefault="00DF1D5C" w:rsidP="00DF1D5C">
      <w:pPr>
        <w:pStyle w:val="af"/>
        <w:ind w:firstLineChars="0" w:firstLine="420"/>
        <w:rPr>
          <w:lang w:val="en-AU"/>
        </w:rPr>
      </w:pPr>
      <w:r>
        <w:rPr>
          <w:lang w:val="en-AU"/>
        </w:rPr>
        <w:t>用户注册</w:t>
      </w:r>
      <w:r>
        <w:rPr>
          <w:rFonts w:hint="eastAsia"/>
          <w:lang w:val="en-AU"/>
        </w:rPr>
        <w:t>、</w:t>
      </w:r>
      <w:r>
        <w:rPr>
          <w:lang w:val="en-AU"/>
        </w:rPr>
        <w:t>登录</w:t>
      </w:r>
      <w:r>
        <w:rPr>
          <w:rFonts w:hint="eastAsia"/>
          <w:lang w:val="en-AU"/>
        </w:rPr>
        <w:t>，</w:t>
      </w:r>
      <w:r>
        <w:rPr>
          <w:lang w:val="en-AU"/>
        </w:rPr>
        <w:t>打开商品详情页</w:t>
      </w:r>
    </w:p>
    <w:p w:rsidR="00DF1D5C" w:rsidRDefault="00DF1D5C" w:rsidP="00DF1D5C">
      <w:pPr>
        <w:pStyle w:val="af"/>
        <w:ind w:firstLineChars="0" w:firstLine="420"/>
        <w:rPr>
          <w:lang w:val="en-AU"/>
        </w:rPr>
      </w:pPr>
      <w:r>
        <w:rPr>
          <w:lang w:val="en-AU"/>
        </w:rPr>
        <w:t>用户点击购买按钮</w:t>
      </w:r>
      <w:r>
        <w:rPr>
          <w:rFonts w:hint="eastAsia"/>
          <w:lang w:val="en-AU"/>
        </w:rPr>
        <w:t>，</w:t>
      </w:r>
      <w:r>
        <w:rPr>
          <w:lang w:val="en-AU"/>
        </w:rPr>
        <w:t>提交订单</w:t>
      </w:r>
    </w:p>
    <w:p w:rsidR="00DF1D5C" w:rsidRDefault="00DF1D5C" w:rsidP="00DF1D5C">
      <w:pPr>
        <w:pStyle w:val="af"/>
        <w:ind w:firstLineChars="0" w:firstLine="420"/>
        <w:rPr>
          <w:lang w:val="en-AU"/>
        </w:rPr>
      </w:pPr>
      <w:r>
        <w:rPr>
          <w:lang w:val="en-AU"/>
        </w:rPr>
        <w:t>用户扫码支付</w:t>
      </w:r>
    </w:p>
    <w:p w:rsidR="00DF1D5C" w:rsidRDefault="00DF1D5C" w:rsidP="00DF1D5C">
      <w:pPr>
        <w:pStyle w:val="af"/>
        <w:ind w:firstLineChars="0" w:firstLine="420"/>
        <w:rPr>
          <w:lang w:val="en-AU"/>
        </w:rPr>
      </w:pPr>
      <w:r>
        <w:rPr>
          <w:lang w:val="en-AU"/>
        </w:rPr>
        <w:t>卖家确认收款</w:t>
      </w:r>
    </w:p>
    <w:p w:rsidR="00DF1D5C" w:rsidRDefault="00DF1D5C" w:rsidP="00DF1D5C">
      <w:pPr>
        <w:pStyle w:val="af"/>
        <w:ind w:firstLineChars="0" w:firstLine="420"/>
        <w:rPr>
          <w:lang w:val="en-AU"/>
        </w:rPr>
      </w:pPr>
      <w:r>
        <w:rPr>
          <w:lang w:val="en-AU"/>
        </w:rPr>
        <w:t>卖家使用天使快递发货</w:t>
      </w:r>
    </w:p>
    <w:p w:rsidR="00DF1D5C" w:rsidRDefault="00DF1D5C" w:rsidP="00DF1D5C">
      <w:pPr>
        <w:pStyle w:val="af"/>
        <w:ind w:firstLineChars="0" w:firstLine="420"/>
        <w:rPr>
          <w:lang w:val="en-AU"/>
        </w:rPr>
      </w:pPr>
      <w:r>
        <w:rPr>
          <w:lang w:val="en-AU"/>
        </w:rPr>
        <w:t>快递员接单</w:t>
      </w:r>
    </w:p>
    <w:p w:rsidR="00DF1D5C" w:rsidRPr="00DF1D5C" w:rsidRDefault="00DF1D5C" w:rsidP="00DF1D5C">
      <w:pPr>
        <w:pStyle w:val="af"/>
        <w:ind w:firstLineChars="0" w:firstLine="420"/>
        <w:rPr>
          <w:lang w:val="en-AU"/>
        </w:rPr>
      </w:pPr>
      <w:r>
        <w:rPr>
          <w:lang w:val="en-AU"/>
        </w:rPr>
        <w:lastRenderedPageBreak/>
        <w:t>快递员取货</w:t>
      </w:r>
      <w:r>
        <w:rPr>
          <w:rFonts w:hint="eastAsia"/>
          <w:lang w:val="en-AU"/>
        </w:rPr>
        <w:t>、</w:t>
      </w:r>
      <w:r>
        <w:rPr>
          <w:lang w:val="en-AU"/>
        </w:rPr>
        <w:t>送货</w:t>
      </w:r>
    </w:p>
    <w:p w:rsidR="00DF1D5C" w:rsidRDefault="00DF1D5C" w:rsidP="00DF1D5C">
      <w:pPr>
        <w:pStyle w:val="af"/>
        <w:ind w:firstLineChars="0" w:firstLine="420"/>
        <w:rPr>
          <w:lang w:val="en-AU"/>
        </w:rPr>
      </w:pPr>
      <w:r>
        <w:rPr>
          <w:lang w:val="en-AU"/>
        </w:rPr>
        <w:t>买家确认收货</w:t>
      </w:r>
    </w:p>
    <w:p w:rsidR="00DF1D5C" w:rsidRPr="00DF1D5C" w:rsidRDefault="00DF1D5C" w:rsidP="00DF1D5C">
      <w:pPr>
        <w:pStyle w:val="af"/>
        <w:ind w:firstLineChars="0" w:firstLine="420"/>
        <w:rPr>
          <w:lang w:val="en-AU"/>
        </w:rPr>
      </w:pPr>
      <w:r>
        <w:rPr>
          <w:lang w:val="en-AU"/>
        </w:rPr>
        <w:t>买家评价</w:t>
      </w:r>
    </w:p>
    <w:p w:rsidR="00DF1D5C" w:rsidRPr="00DF1D5C" w:rsidRDefault="00DF1D5C" w:rsidP="00DF1D5C">
      <w:pPr>
        <w:pStyle w:val="af"/>
        <w:ind w:firstLineChars="0" w:firstLine="420"/>
        <w:rPr>
          <w:lang w:val="en-AU"/>
        </w:rPr>
      </w:pPr>
    </w:p>
    <w:p w:rsidR="00290076" w:rsidRDefault="00290076">
      <w:pPr>
        <w:pStyle w:val="2"/>
      </w:pPr>
      <w:bookmarkStart w:id="14" w:name="_Toc503909959"/>
      <w:r>
        <w:rPr>
          <w:rFonts w:hint="eastAsia"/>
        </w:rPr>
        <w:t xml:space="preserve">2.3  </w:t>
      </w:r>
      <w:r>
        <w:rPr>
          <w:rFonts w:hint="eastAsia"/>
        </w:rPr>
        <w:t>数据流程描述</w:t>
      </w:r>
      <w:r>
        <w:rPr>
          <w:rFonts w:hint="eastAsia"/>
        </w:rPr>
        <w:t xml:space="preserve"> (</w:t>
      </w:r>
      <w:r>
        <w:rPr>
          <w:rFonts w:hint="eastAsia"/>
        </w:rPr>
        <w:t>可选</w:t>
      </w:r>
      <w:r>
        <w:rPr>
          <w:rFonts w:hint="eastAsia"/>
        </w:rPr>
        <w:t>)</w:t>
      </w:r>
      <w:bookmarkEnd w:id="14"/>
    </w:p>
    <w:p w:rsidR="00290076" w:rsidRDefault="00290076">
      <w:pPr>
        <w:rPr>
          <w:color w:val="0000FF"/>
          <w:lang w:val="en-AU"/>
        </w:rPr>
      </w:pPr>
      <w:r>
        <w:rPr>
          <w:rFonts w:hint="eastAsia"/>
          <w:color w:val="0000FF"/>
          <w:lang w:val="en-AU"/>
        </w:rPr>
        <w:t xml:space="preserve">    </w:t>
      </w:r>
      <w:r>
        <w:rPr>
          <w:rFonts w:hint="eastAsia"/>
          <w:color w:val="0000FF"/>
          <w:lang w:val="en-AU"/>
        </w:rPr>
        <w:t>用文字或图形方式描述系统的数据流程，若引用了参考资料，应指明参考资料的简称与章节号或页码，以便复核与评审。</w:t>
      </w:r>
    </w:p>
    <w:p w:rsidR="00290076" w:rsidRDefault="00290076">
      <w:pPr>
        <w:pStyle w:val="2"/>
      </w:pPr>
      <w:bookmarkStart w:id="15" w:name="_Toc503909960"/>
      <w:r>
        <w:rPr>
          <w:rFonts w:hint="eastAsia"/>
        </w:rPr>
        <w:t xml:space="preserve">2.4  </w:t>
      </w:r>
      <w:r>
        <w:rPr>
          <w:rFonts w:hint="eastAsia"/>
        </w:rPr>
        <w:t>用户的特点</w:t>
      </w:r>
      <w:bookmarkEnd w:id="15"/>
    </w:p>
    <w:p w:rsidR="00E15D86" w:rsidRPr="00E15D86" w:rsidRDefault="00E15D86" w:rsidP="00E15D86">
      <w:pPr>
        <w:spacing w:line="400" w:lineRule="exact"/>
        <w:ind w:firstLine="420"/>
        <w:rPr>
          <w:sz w:val="24"/>
        </w:rPr>
      </w:pPr>
      <w:r w:rsidRPr="00E15D86">
        <w:rPr>
          <w:rFonts w:hint="eastAsia"/>
          <w:sz w:val="24"/>
        </w:rPr>
        <w:t>本软件的最终用户为本校学生，该用户群体与网络接触较多，学习、适应能力较强，性格较为活跃。</w:t>
      </w:r>
    </w:p>
    <w:p w:rsidR="00290076" w:rsidRDefault="00290076">
      <w:pPr>
        <w:pStyle w:val="2"/>
      </w:pPr>
      <w:bookmarkStart w:id="16" w:name="_Toc503909961"/>
      <w:r>
        <w:rPr>
          <w:rFonts w:hint="eastAsia"/>
        </w:rPr>
        <w:t xml:space="preserve">2.5  </w:t>
      </w:r>
      <w:r>
        <w:rPr>
          <w:rFonts w:hint="eastAsia"/>
        </w:rPr>
        <w:t>运行环境要求</w:t>
      </w:r>
      <w:bookmarkEnd w:id="16"/>
    </w:p>
    <w:p w:rsidR="00A21527" w:rsidRDefault="00A21527" w:rsidP="00A21527">
      <w:pPr>
        <w:pStyle w:val="af"/>
        <w:numPr>
          <w:ilvl w:val="0"/>
          <w:numId w:val="18"/>
        </w:numPr>
        <w:ind w:firstLineChars="0"/>
      </w:pPr>
      <w:r>
        <w:rPr>
          <w:rFonts w:hint="eastAsia"/>
        </w:rPr>
        <w:t>客户端</w:t>
      </w:r>
    </w:p>
    <w:p w:rsidR="00A21527" w:rsidRDefault="00A21527" w:rsidP="00A21527">
      <w:pPr>
        <w:pStyle w:val="af"/>
        <w:ind w:left="840" w:firstLineChars="0" w:firstLine="0"/>
      </w:pPr>
      <w:r>
        <w:t>操作系统</w:t>
      </w:r>
      <w:r>
        <w:rPr>
          <w:rFonts w:hint="eastAsia"/>
        </w:rPr>
        <w:t>：</w:t>
      </w:r>
      <w:r>
        <w:rPr>
          <w:rFonts w:hint="eastAsia"/>
        </w:rPr>
        <w:t>Win</w:t>
      </w:r>
      <w:r>
        <w:t>dow 7</w:t>
      </w:r>
      <w:r w:rsidR="00C8517E">
        <w:rPr>
          <w:rFonts w:hint="eastAsia"/>
        </w:rPr>
        <w:t>或更新版本</w:t>
      </w:r>
    </w:p>
    <w:p w:rsidR="00C8517E" w:rsidRDefault="00C8517E" w:rsidP="00A21527">
      <w:pPr>
        <w:pStyle w:val="af"/>
        <w:ind w:left="840" w:firstLineChars="0" w:firstLine="0"/>
      </w:pPr>
      <w:r>
        <w:t>浏览器</w:t>
      </w:r>
      <w:r>
        <w:rPr>
          <w:rFonts w:hint="eastAsia"/>
        </w:rPr>
        <w:t>：</w:t>
      </w:r>
      <w:r>
        <w:rPr>
          <w:rFonts w:hint="eastAsia"/>
        </w:rPr>
        <w:t>IE8</w:t>
      </w:r>
      <w:r>
        <w:rPr>
          <w:rFonts w:hint="eastAsia"/>
        </w:rPr>
        <w:t>以上，其它常见浏览器如</w:t>
      </w:r>
      <w:r>
        <w:rPr>
          <w:rFonts w:hint="eastAsia"/>
        </w:rPr>
        <w:t>Fire</w:t>
      </w:r>
      <w:r>
        <w:t>Fox</w:t>
      </w:r>
    </w:p>
    <w:p w:rsidR="00C8517E" w:rsidRDefault="00A21527" w:rsidP="00C8517E">
      <w:pPr>
        <w:pStyle w:val="af"/>
        <w:numPr>
          <w:ilvl w:val="0"/>
          <w:numId w:val="18"/>
        </w:numPr>
        <w:ind w:firstLineChars="0"/>
      </w:pPr>
      <w:r>
        <w:t>应用服务器</w:t>
      </w:r>
    </w:p>
    <w:p w:rsidR="00C8517E" w:rsidRDefault="00C8517E" w:rsidP="00C8517E">
      <w:pPr>
        <w:pStyle w:val="af"/>
        <w:ind w:left="840" w:firstLineChars="0" w:firstLine="0"/>
      </w:pPr>
      <w:r>
        <w:rPr>
          <w:rFonts w:hint="eastAsia"/>
        </w:rPr>
        <w:t>应用服务器：新浪云应用</w:t>
      </w:r>
      <w:r>
        <w:rPr>
          <w:rFonts w:hint="eastAsia"/>
        </w:rPr>
        <w:t>Tom</w:t>
      </w:r>
      <w:r>
        <w:t>cat 8.5</w:t>
      </w:r>
    </w:p>
    <w:p w:rsidR="00C8517E" w:rsidRPr="00C8517E" w:rsidRDefault="00C8517E" w:rsidP="00C8517E">
      <w:pPr>
        <w:pStyle w:val="af"/>
        <w:ind w:left="840" w:firstLineChars="0" w:firstLine="0"/>
      </w:pPr>
      <w:r>
        <w:t>数据库访问</w:t>
      </w:r>
      <w:r>
        <w:rPr>
          <w:rFonts w:hint="eastAsia"/>
        </w:rPr>
        <w:t>：</w:t>
      </w:r>
      <w:r>
        <w:rPr>
          <w:rFonts w:hint="eastAsia"/>
        </w:rPr>
        <w:t>JDBC</w:t>
      </w:r>
    </w:p>
    <w:p w:rsidR="00A21527" w:rsidRDefault="00A21527" w:rsidP="00A21527">
      <w:pPr>
        <w:pStyle w:val="af"/>
        <w:numPr>
          <w:ilvl w:val="0"/>
          <w:numId w:val="18"/>
        </w:numPr>
        <w:ind w:firstLineChars="0"/>
      </w:pPr>
      <w:r>
        <w:t>数据库服务器</w:t>
      </w:r>
      <w:r w:rsidR="00C8517E">
        <w:rPr>
          <w:rFonts w:hint="eastAsia"/>
        </w:rPr>
        <w:t>端</w:t>
      </w:r>
    </w:p>
    <w:p w:rsidR="00C8517E" w:rsidRPr="00A21527" w:rsidRDefault="00C8517E" w:rsidP="00C8517E">
      <w:pPr>
        <w:pStyle w:val="af"/>
        <w:ind w:left="840" w:firstLineChars="0" w:firstLine="0"/>
      </w:pPr>
      <w:r>
        <w:t>数据库</w:t>
      </w:r>
      <w:r>
        <w:rPr>
          <w:rFonts w:hint="eastAsia"/>
        </w:rPr>
        <w:t>：</w:t>
      </w:r>
      <w:r>
        <w:t>新浪云独享</w:t>
      </w:r>
      <w:r>
        <w:rPr>
          <w:rFonts w:hint="eastAsia"/>
        </w:rPr>
        <w:t>My</w:t>
      </w:r>
      <w:r>
        <w:t>SQL</w:t>
      </w:r>
      <w:r>
        <w:t>数据库</w:t>
      </w:r>
    </w:p>
    <w:p w:rsidR="00290076" w:rsidRDefault="00290076">
      <w:pPr>
        <w:pStyle w:val="2"/>
      </w:pPr>
      <w:bookmarkStart w:id="17" w:name="_Toc503909962"/>
      <w:r>
        <w:rPr>
          <w:rFonts w:hint="eastAsia"/>
        </w:rPr>
        <w:t xml:space="preserve">2.6  </w:t>
      </w:r>
      <w:r>
        <w:rPr>
          <w:rFonts w:hint="eastAsia"/>
        </w:rPr>
        <w:t>设计和实现上的限制</w:t>
      </w:r>
      <w:bookmarkEnd w:id="17"/>
    </w:p>
    <w:p w:rsidR="00E15D86" w:rsidRPr="00E15D86" w:rsidRDefault="00E15D86" w:rsidP="00E15D86">
      <w:pPr>
        <w:spacing w:line="400" w:lineRule="exact"/>
        <w:ind w:firstLine="435"/>
        <w:rPr>
          <w:rFonts w:ascii="宋体" w:hAnsi="宋体"/>
          <w:sz w:val="24"/>
          <w:szCs w:val="21"/>
        </w:rPr>
      </w:pPr>
      <w:r w:rsidRPr="00E15D86">
        <w:rPr>
          <w:rFonts w:ascii="宋体" w:hAnsi="宋体" w:hint="eastAsia"/>
          <w:sz w:val="24"/>
          <w:szCs w:val="21"/>
        </w:rPr>
        <w:t>进行本软件开发工作的约束条件如下：</w:t>
      </w:r>
    </w:p>
    <w:p w:rsidR="00E15D86" w:rsidRPr="00E15D86" w:rsidRDefault="00E15D86" w:rsidP="00E15D86">
      <w:pPr>
        <w:spacing w:line="400" w:lineRule="exact"/>
        <w:ind w:firstLine="435"/>
        <w:rPr>
          <w:rFonts w:ascii="宋体" w:hAnsi="宋体"/>
          <w:sz w:val="24"/>
          <w:szCs w:val="21"/>
        </w:rPr>
      </w:pPr>
      <w:r w:rsidRPr="00E15D86">
        <w:rPr>
          <w:rFonts w:ascii="宋体" w:hAnsi="宋体" w:hint="eastAsia"/>
          <w:sz w:val="24"/>
          <w:szCs w:val="21"/>
        </w:rPr>
        <w:t>1.开发周期短：两个阶段冲刺的开发时间需要开发者合理规划时间，做到多项任务并发。</w:t>
      </w:r>
    </w:p>
    <w:p w:rsidR="00E15D86" w:rsidRDefault="00E15D86" w:rsidP="00E15D86">
      <w:pPr>
        <w:spacing w:line="400" w:lineRule="exact"/>
        <w:ind w:firstLine="435"/>
        <w:rPr>
          <w:rFonts w:ascii="宋体" w:hAnsi="宋体"/>
          <w:sz w:val="24"/>
          <w:szCs w:val="21"/>
        </w:rPr>
      </w:pPr>
      <w:r w:rsidRPr="00E15D86">
        <w:rPr>
          <w:rFonts w:ascii="宋体" w:hAnsi="宋体" w:hint="eastAsia"/>
          <w:sz w:val="24"/>
          <w:szCs w:val="21"/>
        </w:rPr>
        <w:t xml:space="preserve">2.所采用的方法与技术有限：项目团队成员的技术水平不够成熟，需要在开发中并发学习多种技术和能力。 </w:t>
      </w:r>
    </w:p>
    <w:p w:rsidR="00256FE3" w:rsidRPr="00256FE3" w:rsidRDefault="00256FE3" w:rsidP="00256FE3">
      <w:pPr>
        <w:spacing w:line="400" w:lineRule="exact"/>
        <w:rPr>
          <w:sz w:val="24"/>
        </w:rPr>
      </w:pPr>
      <w:r w:rsidRPr="00256FE3">
        <w:rPr>
          <w:rFonts w:hint="eastAsia"/>
          <w:sz w:val="24"/>
        </w:rPr>
        <w:t>本项目是否能够成功实施，主要取决于以下的条件：</w:t>
      </w:r>
    </w:p>
    <w:p w:rsidR="00256FE3" w:rsidRPr="00256FE3" w:rsidRDefault="00256FE3" w:rsidP="00256FE3">
      <w:pPr>
        <w:spacing w:line="400" w:lineRule="exact"/>
        <w:rPr>
          <w:sz w:val="24"/>
        </w:rPr>
      </w:pPr>
      <w:r w:rsidRPr="00256FE3">
        <w:rPr>
          <w:rFonts w:hint="eastAsia"/>
          <w:sz w:val="24"/>
        </w:rPr>
        <w:t>（</w:t>
      </w:r>
      <w:r w:rsidRPr="00256FE3">
        <w:rPr>
          <w:rFonts w:hint="eastAsia"/>
          <w:sz w:val="24"/>
        </w:rPr>
        <w:t>1</w:t>
      </w:r>
      <w:r w:rsidRPr="00256FE3">
        <w:rPr>
          <w:rFonts w:hint="eastAsia"/>
          <w:sz w:val="24"/>
        </w:rPr>
        <w:t>）团队成员的积极合作配合，为了项目的开发和实施，对个人时间进行合理规划同时为团队做出合理牺牲，配合队友完成任务。</w:t>
      </w:r>
    </w:p>
    <w:p w:rsidR="00256FE3" w:rsidRPr="00256FE3" w:rsidRDefault="00256FE3" w:rsidP="00256FE3">
      <w:pPr>
        <w:spacing w:line="400" w:lineRule="exact"/>
        <w:rPr>
          <w:sz w:val="24"/>
        </w:rPr>
      </w:pPr>
      <w:r w:rsidRPr="00256FE3">
        <w:rPr>
          <w:rFonts w:hint="eastAsia"/>
          <w:sz w:val="24"/>
        </w:rPr>
        <w:t>（</w:t>
      </w:r>
      <w:r w:rsidRPr="00256FE3">
        <w:rPr>
          <w:rFonts w:hint="eastAsia"/>
          <w:sz w:val="24"/>
        </w:rPr>
        <w:t>2</w:t>
      </w:r>
      <w:r w:rsidRPr="00256FE3">
        <w:rPr>
          <w:rFonts w:hint="eastAsia"/>
          <w:sz w:val="24"/>
        </w:rPr>
        <w:t>）团队成员对本校学生需求有足够了解，能够知道用户喜爱的功能、页面风格等。</w:t>
      </w:r>
    </w:p>
    <w:p w:rsidR="00256FE3" w:rsidRPr="00256FE3" w:rsidRDefault="00256FE3" w:rsidP="00256FE3">
      <w:pPr>
        <w:spacing w:line="400" w:lineRule="exact"/>
        <w:rPr>
          <w:sz w:val="24"/>
        </w:rPr>
      </w:pPr>
      <w:r w:rsidRPr="00256FE3">
        <w:rPr>
          <w:rFonts w:hint="eastAsia"/>
          <w:sz w:val="24"/>
        </w:rPr>
        <w:t>（</w:t>
      </w:r>
      <w:r w:rsidRPr="00256FE3">
        <w:rPr>
          <w:rFonts w:hint="eastAsia"/>
          <w:sz w:val="24"/>
        </w:rPr>
        <w:t>3</w:t>
      </w:r>
      <w:r w:rsidRPr="00256FE3">
        <w:rPr>
          <w:rFonts w:hint="eastAsia"/>
          <w:sz w:val="24"/>
        </w:rPr>
        <w:t>）团队掌握先进的能够适用于该项目的技术，这是系统的性能是否优化和项目能否成功的保证。</w:t>
      </w:r>
    </w:p>
    <w:p w:rsidR="00290076" w:rsidRDefault="00290076">
      <w:pPr>
        <w:pStyle w:val="1"/>
        <w:rPr>
          <w:sz w:val="28"/>
        </w:rPr>
      </w:pPr>
      <w:bookmarkStart w:id="18" w:name="_Toc427735986"/>
      <w:bookmarkStart w:id="19" w:name="_Toc427736042"/>
      <w:bookmarkStart w:id="20" w:name="_Toc503909963"/>
      <w:r>
        <w:rPr>
          <w:rFonts w:hint="eastAsia"/>
          <w:sz w:val="28"/>
        </w:rPr>
        <w:lastRenderedPageBreak/>
        <w:t>3.</w:t>
      </w:r>
      <w:r>
        <w:rPr>
          <w:rFonts w:hint="eastAsia"/>
          <w:sz w:val="28"/>
        </w:rPr>
        <w:t>功能</w:t>
      </w:r>
      <w:bookmarkEnd w:id="18"/>
      <w:bookmarkEnd w:id="19"/>
      <w:r>
        <w:rPr>
          <w:rFonts w:hint="eastAsia"/>
          <w:sz w:val="28"/>
        </w:rPr>
        <w:t>需求的描述</w:t>
      </w:r>
      <w:bookmarkEnd w:id="20"/>
    </w:p>
    <w:p w:rsidR="008B25D4" w:rsidRDefault="008B25D4">
      <w:pPr>
        <w:ind w:leftChars="150" w:left="315" w:firstLineChars="200" w:firstLine="420"/>
        <w:rPr>
          <w:color w:val="0000FF"/>
        </w:rPr>
      </w:pPr>
      <w:r>
        <w:rPr>
          <w:rFonts w:hint="eastAsia"/>
          <w:noProof/>
          <w:color w:val="0000FF"/>
        </w:rPr>
        <w:drawing>
          <wp:inline distT="0" distB="0" distL="0" distR="0">
            <wp:extent cx="5278120" cy="3079115"/>
            <wp:effectExtent l="0" t="0" r="0" b="4508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52E34" w:rsidRDefault="00752E34" w:rsidP="00752E34">
      <w:pPr>
        <w:pStyle w:val="2"/>
      </w:pPr>
      <w:bookmarkStart w:id="21" w:name="_Toc503909964"/>
      <w:r>
        <w:rPr>
          <w:rFonts w:hint="eastAsia"/>
        </w:rPr>
        <w:t>3</w:t>
      </w:r>
      <w:r w:rsidR="000F4DDC">
        <w:rPr>
          <w:rFonts w:hint="eastAsia"/>
        </w:rPr>
        <w:t>.1</w:t>
      </w:r>
      <w:r w:rsidR="00CC59B7">
        <w:t>.1</w:t>
      </w:r>
      <w:r w:rsidR="00CC59B7">
        <w:t>用户管理</w:t>
      </w:r>
      <w:bookmarkEnd w:id="21"/>
    </w:p>
    <w:tbl>
      <w:tblPr>
        <w:tblStyle w:val="ae"/>
        <w:tblW w:w="0" w:type="auto"/>
        <w:jc w:val="center"/>
        <w:tblLook w:val="04A0" w:firstRow="1" w:lastRow="0" w:firstColumn="1" w:lastColumn="0" w:noHBand="0" w:noVBand="1"/>
      </w:tblPr>
      <w:tblGrid>
        <w:gridCol w:w="1421"/>
        <w:gridCol w:w="1421"/>
        <w:gridCol w:w="1421"/>
        <w:gridCol w:w="1422"/>
        <w:gridCol w:w="1421"/>
        <w:gridCol w:w="1422"/>
      </w:tblGrid>
      <w:tr w:rsidR="00752E34" w:rsidTr="000F4DDC">
        <w:trPr>
          <w:jc w:val="center"/>
        </w:trPr>
        <w:tc>
          <w:tcPr>
            <w:tcW w:w="1421" w:type="dxa"/>
          </w:tcPr>
          <w:p w:rsidR="00752E34" w:rsidRDefault="00752E34" w:rsidP="000F4DDC">
            <w:pPr>
              <w:pStyle w:val="af"/>
              <w:ind w:firstLineChars="0" w:firstLine="0"/>
            </w:pPr>
            <w:r>
              <w:rPr>
                <w:rFonts w:hint="eastAsia"/>
              </w:rPr>
              <w:t>功能名称</w:t>
            </w:r>
          </w:p>
        </w:tc>
        <w:tc>
          <w:tcPr>
            <w:tcW w:w="1421" w:type="dxa"/>
          </w:tcPr>
          <w:p w:rsidR="00752E34" w:rsidRDefault="00752E34" w:rsidP="000F4DDC">
            <w:pPr>
              <w:pStyle w:val="af"/>
              <w:ind w:firstLineChars="0" w:firstLine="0"/>
            </w:pPr>
          </w:p>
        </w:tc>
        <w:tc>
          <w:tcPr>
            <w:tcW w:w="1421" w:type="dxa"/>
          </w:tcPr>
          <w:p w:rsidR="00752E34" w:rsidRDefault="00752E34" w:rsidP="000F4DDC">
            <w:pPr>
              <w:pStyle w:val="af"/>
              <w:ind w:firstLineChars="0" w:firstLine="0"/>
            </w:pPr>
            <w:r>
              <w:rPr>
                <w:rFonts w:hint="eastAsia"/>
              </w:rPr>
              <w:t>功能编号</w:t>
            </w:r>
          </w:p>
        </w:tc>
        <w:tc>
          <w:tcPr>
            <w:tcW w:w="1422" w:type="dxa"/>
          </w:tcPr>
          <w:p w:rsidR="00752E34" w:rsidRDefault="00752E34" w:rsidP="000F4DDC">
            <w:pPr>
              <w:pStyle w:val="af"/>
              <w:ind w:firstLineChars="0" w:firstLine="0"/>
            </w:pPr>
          </w:p>
        </w:tc>
        <w:tc>
          <w:tcPr>
            <w:tcW w:w="1421" w:type="dxa"/>
          </w:tcPr>
          <w:p w:rsidR="00752E34" w:rsidRDefault="00752E34" w:rsidP="000F4DDC">
            <w:pPr>
              <w:pStyle w:val="af"/>
              <w:ind w:firstLineChars="0" w:firstLine="0"/>
            </w:pPr>
            <w:r>
              <w:rPr>
                <w:rFonts w:hint="eastAsia"/>
              </w:rPr>
              <w:t>设计者</w:t>
            </w:r>
          </w:p>
        </w:tc>
        <w:tc>
          <w:tcPr>
            <w:tcW w:w="1422" w:type="dxa"/>
          </w:tcPr>
          <w:p w:rsidR="00752E34" w:rsidRDefault="00752E34" w:rsidP="000F4DDC">
            <w:pPr>
              <w:pStyle w:val="af"/>
              <w:ind w:firstLineChars="0" w:firstLine="0"/>
            </w:pPr>
          </w:p>
        </w:tc>
      </w:tr>
      <w:tr w:rsidR="00752E34" w:rsidTr="000F4DDC">
        <w:trPr>
          <w:jc w:val="center"/>
        </w:trPr>
        <w:tc>
          <w:tcPr>
            <w:tcW w:w="2842" w:type="dxa"/>
            <w:gridSpan w:val="2"/>
          </w:tcPr>
          <w:p w:rsidR="00752E34" w:rsidRPr="0072454F" w:rsidRDefault="00752E34" w:rsidP="000F4DDC">
            <w:pPr>
              <w:pStyle w:val="af"/>
              <w:ind w:firstLineChars="0" w:firstLine="0"/>
            </w:pPr>
            <w:r>
              <w:rPr>
                <w:rFonts w:hint="eastAsia"/>
              </w:rPr>
              <w:t>功能需求提出者</w:t>
            </w:r>
            <w:r>
              <w:rPr>
                <w:rFonts w:hint="eastAsia"/>
              </w:rPr>
              <w:t>(</w:t>
            </w:r>
            <w:r>
              <w:rPr>
                <w:rFonts w:hint="eastAsia"/>
              </w:rPr>
              <w:t>单位、姓名</w:t>
            </w:r>
            <w:r>
              <w:rPr>
                <w:rFonts w:hint="eastAsia"/>
              </w:rPr>
              <w:t>)</w:t>
            </w:r>
          </w:p>
        </w:tc>
        <w:tc>
          <w:tcPr>
            <w:tcW w:w="2843" w:type="dxa"/>
            <w:gridSpan w:val="2"/>
          </w:tcPr>
          <w:p w:rsidR="00752E34" w:rsidRDefault="00752E34" w:rsidP="000F4DDC">
            <w:pPr>
              <w:pStyle w:val="af"/>
              <w:ind w:firstLineChars="0" w:firstLine="0"/>
            </w:pPr>
            <w:r>
              <w:rPr>
                <w:rFonts w:hint="eastAsia"/>
              </w:rPr>
              <w:t>群英队</w:t>
            </w:r>
          </w:p>
        </w:tc>
        <w:tc>
          <w:tcPr>
            <w:tcW w:w="1421" w:type="dxa"/>
          </w:tcPr>
          <w:p w:rsidR="00752E34" w:rsidRDefault="00752E34" w:rsidP="000F4DDC">
            <w:pPr>
              <w:pStyle w:val="af"/>
              <w:ind w:firstLineChars="0" w:firstLine="0"/>
            </w:pPr>
            <w:r>
              <w:rPr>
                <w:rFonts w:hint="eastAsia"/>
              </w:rPr>
              <w:t>完成时间</w:t>
            </w:r>
          </w:p>
        </w:tc>
        <w:tc>
          <w:tcPr>
            <w:tcW w:w="1422" w:type="dxa"/>
          </w:tcPr>
          <w:p w:rsidR="00752E34" w:rsidRDefault="00752E34" w:rsidP="000F4DDC">
            <w:pPr>
              <w:pStyle w:val="af"/>
              <w:ind w:firstLineChars="0" w:firstLine="0"/>
            </w:pPr>
          </w:p>
        </w:tc>
      </w:tr>
      <w:tr w:rsidR="00752E34" w:rsidTr="000F4DDC">
        <w:trPr>
          <w:jc w:val="center"/>
        </w:trPr>
        <w:tc>
          <w:tcPr>
            <w:tcW w:w="2842" w:type="dxa"/>
            <w:gridSpan w:val="2"/>
          </w:tcPr>
          <w:p w:rsidR="00752E34" w:rsidRDefault="00752E34" w:rsidP="000F4DDC">
            <w:pPr>
              <w:pStyle w:val="af"/>
              <w:ind w:firstLineChars="0" w:firstLine="0"/>
            </w:pPr>
            <w:r>
              <w:rPr>
                <w:rFonts w:hint="eastAsia"/>
              </w:rPr>
              <w:t>功能修改提出者</w:t>
            </w:r>
            <w:r>
              <w:rPr>
                <w:rFonts w:hint="eastAsia"/>
              </w:rPr>
              <w:t>(</w:t>
            </w:r>
            <w:r>
              <w:rPr>
                <w:rFonts w:hint="eastAsia"/>
              </w:rPr>
              <w:t>单位、姓名</w:t>
            </w:r>
            <w:r>
              <w:rPr>
                <w:rFonts w:hint="eastAsia"/>
              </w:rPr>
              <w:t>)</w:t>
            </w:r>
          </w:p>
        </w:tc>
        <w:tc>
          <w:tcPr>
            <w:tcW w:w="2843" w:type="dxa"/>
            <w:gridSpan w:val="2"/>
          </w:tcPr>
          <w:p w:rsidR="00752E34" w:rsidRDefault="00752E34" w:rsidP="000F4DDC">
            <w:pPr>
              <w:pStyle w:val="af"/>
              <w:ind w:firstLineChars="0" w:firstLine="0"/>
            </w:pPr>
          </w:p>
        </w:tc>
        <w:tc>
          <w:tcPr>
            <w:tcW w:w="1421" w:type="dxa"/>
          </w:tcPr>
          <w:p w:rsidR="00752E34" w:rsidRDefault="00752E34" w:rsidP="000F4DDC">
            <w:pPr>
              <w:pStyle w:val="af"/>
              <w:ind w:firstLineChars="0" w:firstLine="0"/>
            </w:pPr>
            <w:r>
              <w:rPr>
                <w:rFonts w:hint="eastAsia"/>
              </w:rPr>
              <w:t>修改时间</w:t>
            </w:r>
          </w:p>
        </w:tc>
        <w:tc>
          <w:tcPr>
            <w:tcW w:w="1422" w:type="dxa"/>
          </w:tcPr>
          <w:p w:rsidR="00752E34" w:rsidRDefault="00752E34" w:rsidP="000F4DDC">
            <w:pPr>
              <w:pStyle w:val="af"/>
              <w:ind w:firstLineChars="0" w:firstLine="0"/>
            </w:pPr>
          </w:p>
        </w:tc>
      </w:tr>
      <w:tr w:rsidR="00752E34" w:rsidTr="000F4DDC">
        <w:trPr>
          <w:jc w:val="center"/>
        </w:trPr>
        <w:tc>
          <w:tcPr>
            <w:tcW w:w="1421" w:type="dxa"/>
          </w:tcPr>
          <w:p w:rsidR="00752E34" w:rsidRDefault="00752E34" w:rsidP="000F4DDC">
            <w:pPr>
              <w:pStyle w:val="af"/>
              <w:ind w:firstLineChars="0" w:firstLine="0"/>
            </w:pPr>
            <w:r>
              <w:rPr>
                <w:rFonts w:hint="eastAsia"/>
              </w:rPr>
              <w:t>功能修改批准者</w:t>
            </w:r>
          </w:p>
        </w:tc>
        <w:tc>
          <w:tcPr>
            <w:tcW w:w="1421" w:type="dxa"/>
          </w:tcPr>
          <w:p w:rsidR="00752E34" w:rsidRDefault="00752E34" w:rsidP="000F4DDC">
            <w:pPr>
              <w:pStyle w:val="af"/>
              <w:ind w:firstLineChars="0" w:firstLine="0"/>
            </w:pPr>
          </w:p>
        </w:tc>
        <w:tc>
          <w:tcPr>
            <w:tcW w:w="1421" w:type="dxa"/>
          </w:tcPr>
          <w:p w:rsidR="00752E34" w:rsidRDefault="00752E34" w:rsidP="000F4DDC">
            <w:pPr>
              <w:pStyle w:val="af"/>
              <w:ind w:firstLineChars="0" w:firstLine="0"/>
            </w:pPr>
            <w:r>
              <w:rPr>
                <w:rFonts w:hint="eastAsia"/>
              </w:rPr>
              <w:t>功能修改者</w:t>
            </w:r>
          </w:p>
        </w:tc>
        <w:tc>
          <w:tcPr>
            <w:tcW w:w="1422" w:type="dxa"/>
          </w:tcPr>
          <w:p w:rsidR="00752E34" w:rsidRDefault="00752E34" w:rsidP="000F4DDC">
            <w:pPr>
              <w:pStyle w:val="af"/>
              <w:ind w:firstLineChars="0" w:firstLine="0"/>
            </w:pPr>
          </w:p>
        </w:tc>
        <w:tc>
          <w:tcPr>
            <w:tcW w:w="1421" w:type="dxa"/>
          </w:tcPr>
          <w:p w:rsidR="00752E34" w:rsidRDefault="00752E34" w:rsidP="000F4DDC">
            <w:pPr>
              <w:pStyle w:val="af"/>
              <w:ind w:firstLineChars="0" w:firstLine="0"/>
            </w:pPr>
            <w:r>
              <w:rPr>
                <w:rFonts w:hint="eastAsia"/>
              </w:rPr>
              <w:t>修改次数</w:t>
            </w:r>
          </w:p>
        </w:tc>
        <w:tc>
          <w:tcPr>
            <w:tcW w:w="1422" w:type="dxa"/>
          </w:tcPr>
          <w:p w:rsidR="00752E34" w:rsidRDefault="00752E34" w:rsidP="000F4DDC">
            <w:pPr>
              <w:pStyle w:val="af"/>
              <w:ind w:firstLineChars="0" w:firstLine="0"/>
            </w:pPr>
          </w:p>
        </w:tc>
      </w:tr>
      <w:tr w:rsidR="00752E34" w:rsidTr="000F4DDC">
        <w:trPr>
          <w:jc w:val="center"/>
        </w:trPr>
        <w:tc>
          <w:tcPr>
            <w:tcW w:w="8528" w:type="dxa"/>
            <w:gridSpan w:val="6"/>
          </w:tcPr>
          <w:p w:rsidR="00752E34" w:rsidRDefault="00752E34" w:rsidP="000F4DDC">
            <w:pPr>
              <w:jc w:val="center"/>
            </w:pPr>
            <w:r>
              <w:rPr>
                <w:rFonts w:hint="eastAsia"/>
                <w:noProof/>
              </w:rPr>
              <w:drawing>
                <wp:inline distT="0" distB="0" distL="0" distR="0" wp14:anchorId="00D3E4D5" wp14:editId="5BFE62F8">
                  <wp:extent cx="4487545" cy="2469515"/>
                  <wp:effectExtent l="0" t="0" r="0" b="260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r w:rsidR="00752E34" w:rsidTr="000F4DDC">
        <w:trPr>
          <w:jc w:val="center"/>
        </w:trPr>
        <w:tc>
          <w:tcPr>
            <w:tcW w:w="1421" w:type="dxa"/>
          </w:tcPr>
          <w:p w:rsidR="00752E34" w:rsidRDefault="00752E34" w:rsidP="000F4DDC">
            <w:pPr>
              <w:pStyle w:val="af"/>
              <w:ind w:firstLineChars="0" w:firstLine="0"/>
            </w:pPr>
            <w:r>
              <w:rPr>
                <w:rFonts w:hint="eastAsia"/>
              </w:rPr>
              <w:t>说明</w:t>
            </w:r>
          </w:p>
        </w:tc>
        <w:tc>
          <w:tcPr>
            <w:tcW w:w="7107" w:type="dxa"/>
            <w:gridSpan w:val="5"/>
          </w:tcPr>
          <w:p w:rsidR="00752E34" w:rsidRPr="000F4DDC" w:rsidRDefault="00752E34" w:rsidP="000F4DDC">
            <w:pPr>
              <w:rPr>
                <w:sz w:val="24"/>
              </w:rPr>
            </w:pPr>
            <w:r w:rsidRPr="000F4DDC">
              <w:rPr>
                <w:rFonts w:hint="eastAsia"/>
                <w:sz w:val="24"/>
              </w:rPr>
              <w:t>用户管理模块</w:t>
            </w:r>
          </w:p>
          <w:p w:rsidR="00752E34" w:rsidRPr="000F4DDC" w:rsidRDefault="00752E34" w:rsidP="000F4DDC">
            <w:pPr>
              <w:pStyle w:val="af0"/>
              <w:numPr>
                <w:ilvl w:val="0"/>
                <w:numId w:val="19"/>
              </w:numPr>
              <w:ind w:firstLineChars="0"/>
              <w:rPr>
                <w:sz w:val="24"/>
              </w:rPr>
            </w:pPr>
            <w:r w:rsidRPr="000F4DDC">
              <w:rPr>
                <w:rFonts w:hint="eastAsia"/>
                <w:sz w:val="24"/>
              </w:rPr>
              <w:t>用户登录：用户登录系统后，如未进行行退出登录操作，应保用户登录数据应持续保存，以便后续操作</w:t>
            </w:r>
          </w:p>
          <w:p w:rsidR="00752E34" w:rsidRPr="000F4DDC" w:rsidRDefault="00752E34" w:rsidP="000F4DDC">
            <w:pPr>
              <w:pStyle w:val="af0"/>
              <w:numPr>
                <w:ilvl w:val="0"/>
                <w:numId w:val="19"/>
              </w:numPr>
              <w:ind w:firstLineChars="0"/>
              <w:rPr>
                <w:sz w:val="24"/>
              </w:rPr>
            </w:pPr>
            <w:r w:rsidRPr="000F4DDC">
              <w:rPr>
                <w:rFonts w:hint="eastAsia"/>
                <w:sz w:val="24"/>
              </w:rPr>
              <w:lastRenderedPageBreak/>
              <w:t>用户注册：根据数据库验证学生信息，用户注册时将用户数据添加到数据库</w:t>
            </w:r>
          </w:p>
        </w:tc>
      </w:tr>
    </w:tbl>
    <w:p w:rsidR="000F4DDC" w:rsidRDefault="000F4DDC" w:rsidP="000F4DDC">
      <w:pPr>
        <w:pStyle w:val="2"/>
      </w:pPr>
      <w:bookmarkStart w:id="22" w:name="_Toc503909965"/>
      <w:r>
        <w:rPr>
          <w:rFonts w:hint="eastAsia"/>
        </w:rPr>
        <w:lastRenderedPageBreak/>
        <w:t>3.2</w:t>
      </w:r>
      <w:r w:rsidR="00CC59B7">
        <w:t>.1</w:t>
      </w:r>
      <w:r w:rsidR="00CC59B7">
        <w:t>订单管理</w:t>
      </w:r>
      <w:bookmarkEnd w:id="22"/>
    </w:p>
    <w:tbl>
      <w:tblPr>
        <w:tblStyle w:val="ae"/>
        <w:tblW w:w="0" w:type="auto"/>
        <w:jc w:val="center"/>
        <w:tblLook w:val="04A0" w:firstRow="1" w:lastRow="0" w:firstColumn="1" w:lastColumn="0" w:noHBand="0" w:noVBand="1"/>
      </w:tblPr>
      <w:tblGrid>
        <w:gridCol w:w="1421"/>
        <w:gridCol w:w="1806"/>
        <w:gridCol w:w="1134"/>
        <w:gridCol w:w="1324"/>
        <w:gridCol w:w="1421"/>
        <w:gridCol w:w="1422"/>
      </w:tblGrid>
      <w:tr w:rsidR="000F4DDC" w:rsidTr="000F4DDC">
        <w:trPr>
          <w:jc w:val="center"/>
        </w:trPr>
        <w:tc>
          <w:tcPr>
            <w:tcW w:w="1421" w:type="dxa"/>
          </w:tcPr>
          <w:p w:rsidR="000F4DDC" w:rsidRDefault="000F4DDC" w:rsidP="000F4DDC">
            <w:pPr>
              <w:pStyle w:val="af"/>
              <w:ind w:firstLineChars="0" w:firstLine="0"/>
            </w:pPr>
            <w:r>
              <w:rPr>
                <w:rFonts w:hint="eastAsia"/>
              </w:rPr>
              <w:t>功能名称</w:t>
            </w:r>
          </w:p>
        </w:tc>
        <w:tc>
          <w:tcPr>
            <w:tcW w:w="1806" w:type="dxa"/>
          </w:tcPr>
          <w:p w:rsidR="000F4DDC" w:rsidRDefault="000F4DDC" w:rsidP="000F4DDC">
            <w:pPr>
              <w:pStyle w:val="af"/>
              <w:ind w:firstLineChars="0" w:firstLine="0"/>
            </w:pPr>
            <w:r>
              <w:rPr>
                <w:rFonts w:hint="eastAsia"/>
              </w:rPr>
              <w:t>订单管理</w:t>
            </w:r>
          </w:p>
        </w:tc>
        <w:tc>
          <w:tcPr>
            <w:tcW w:w="1134" w:type="dxa"/>
          </w:tcPr>
          <w:p w:rsidR="000F4DDC" w:rsidRDefault="000F4DDC" w:rsidP="000F4DDC">
            <w:pPr>
              <w:pStyle w:val="af"/>
              <w:ind w:firstLineChars="0" w:firstLine="0"/>
            </w:pPr>
            <w:r>
              <w:rPr>
                <w:rFonts w:hint="eastAsia"/>
              </w:rPr>
              <w:t>功能编号</w:t>
            </w:r>
          </w:p>
        </w:tc>
        <w:tc>
          <w:tcPr>
            <w:tcW w:w="1324" w:type="dxa"/>
          </w:tcPr>
          <w:p w:rsidR="000F4DDC" w:rsidRDefault="000F4DDC" w:rsidP="000F4DDC">
            <w:pPr>
              <w:pStyle w:val="af"/>
              <w:ind w:firstLineChars="0" w:firstLine="0"/>
            </w:pPr>
            <w:r>
              <w:rPr>
                <w:rFonts w:hint="eastAsia"/>
              </w:rPr>
              <w:t>DDGL01</w:t>
            </w:r>
          </w:p>
        </w:tc>
        <w:tc>
          <w:tcPr>
            <w:tcW w:w="1421" w:type="dxa"/>
          </w:tcPr>
          <w:p w:rsidR="000F4DDC" w:rsidRDefault="000F4DDC" w:rsidP="000F4DDC">
            <w:pPr>
              <w:pStyle w:val="af"/>
              <w:ind w:firstLineChars="0" w:firstLine="0"/>
            </w:pPr>
            <w:r>
              <w:rPr>
                <w:rFonts w:hint="eastAsia"/>
              </w:rPr>
              <w:t>设计者</w:t>
            </w:r>
          </w:p>
        </w:tc>
        <w:tc>
          <w:tcPr>
            <w:tcW w:w="1422" w:type="dxa"/>
          </w:tcPr>
          <w:p w:rsidR="000F4DDC" w:rsidRDefault="00515BCC" w:rsidP="000F4DDC">
            <w:pPr>
              <w:pStyle w:val="af"/>
              <w:ind w:firstLineChars="0" w:firstLine="0"/>
            </w:pPr>
            <w:r>
              <w:rPr>
                <w:rFonts w:hint="eastAsia"/>
              </w:rPr>
              <w:t>李依芳</w:t>
            </w:r>
          </w:p>
        </w:tc>
      </w:tr>
      <w:tr w:rsidR="000F4DDC" w:rsidTr="000F4DDC">
        <w:trPr>
          <w:jc w:val="center"/>
        </w:trPr>
        <w:tc>
          <w:tcPr>
            <w:tcW w:w="3227" w:type="dxa"/>
            <w:gridSpan w:val="2"/>
          </w:tcPr>
          <w:p w:rsidR="000F4DDC" w:rsidRPr="0072454F" w:rsidRDefault="000F4DDC" w:rsidP="000F4DDC">
            <w:pPr>
              <w:pStyle w:val="af"/>
              <w:ind w:firstLineChars="0" w:firstLine="0"/>
            </w:pPr>
            <w:r>
              <w:rPr>
                <w:rFonts w:hint="eastAsia"/>
              </w:rPr>
              <w:t>功能需求提出者</w:t>
            </w:r>
            <w:r>
              <w:rPr>
                <w:rFonts w:hint="eastAsia"/>
              </w:rPr>
              <w:t>(</w:t>
            </w:r>
            <w:r>
              <w:rPr>
                <w:rFonts w:hint="eastAsia"/>
              </w:rPr>
              <w:t>单位、姓名</w:t>
            </w:r>
            <w:r>
              <w:rPr>
                <w:rFonts w:hint="eastAsia"/>
              </w:rPr>
              <w:t>)</w:t>
            </w:r>
          </w:p>
        </w:tc>
        <w:tc>
          <w:tcPr>
            <w:tcW w:w="2458" w:type="dxa"/>
            <w:gridSpan w:val="2"/>
          </w:tcPr>
          <w:p w:rsidR="000F4DDC" w:rsidRDefault="00515BCC" w:rsidP="000F4DDC">
            <w:pPr>
              <w:pStyle w:val="af"/>
              <w:ind w:firstLineChars="0" w:firstLine="0"/>
            </w:pPr>
            <w:r>
              <w:rPr>
                <w:rFonts w:hint="eastAsia"/>
              </w:rPr>
              <w:t>李依芳</w:t>
            </w:r>
          </w:p>
        </w:tc>
        <w:tc>
          <w:tcPr>
            <w:tcW w:w="1421" w:type="dxa"/>
          </w:tcPr>
          <w:p w:rsidR="000F4DDC" w:rsidRDefault="000F4DDC" w:rsidP="000F4DDC">
            <w:pPr>
              <w:pStyle w:val="af"/>
              <w:ind w:firstLineChars="0" w:firstLine="0"/>
            </w:pPr>
            <w:r>
              <w:rPr>
                <w:rFonts w:hint="eastAsia"/>
              </w:rPr>
              <w:t>完成时间</w:t>
            </w:r>
          </w:p>
        </w:tc>
        <w:tc>
          <w:tcPr>
            <w:tcW w:w="1422" w:type="dxa"/>
          </w:tcPr>
          <w:p w:rsidR="000F4DDC" w:rsidRDefault="00515BCC" w:rsidP="000F4DDC">
            <w:pPr>
              <w:pStyle w:val="af"/>
              <w:ind w:firstLineChars="0" w:firstLine="0"/>
            </w:pPr>
            <w:r>
              <w:t>2019/6/15</w:t>
            </w:r>
          </w:p>
        </w:tc>
      </w:tr>
      <w:tr w:rsidR="000F4DDC" w:rsidTr="000F4DDC">
        <w:trPr>
          <w:jc w:val="center"/>
        </w:trPr>
        <w:tc>
          <w:tcPr>
            <w:tcW w:w="3227" w:type="dxa"/>
            <w:gridSpan w:val="2"/>
          </w:tcPr>
          <w:p w:rsidR="000F4DDC" w:rsidRDefault="000F4DDC" w:rsidP="000F4DDC">
            <w:pPr>
              <w:pStyle w:val="af"/>
              <w:ind w:firstLineChars="0" w:firstLine="0"/>
            </w:pPr>
            <w:r>
              <w:rPr>
                <w:rFonts w:hint="eastAsia"/>
              </w:rPr>
              <w:t>功能修改提出者</w:t>
            </w:r>
            <w:r>
              <w:rPr>
                <w:rFonts w:hint="eastAsia"/>
              </w:rPr>
              <w:t>(</w:t>
            </w:r>
            <w:r>
              <w:rPr>
                <w:rFonts w:hint="eastAsia"/>
              </w:rPr>
              <w:t>单位、姓名</w:t>
            </w:r>
            <w:r>
              <w:rPr>
                <w:rFonts w:hint="eastAsia"/>
              </w:rPr>
              <w:t>)</w:t>
            </w:r>
          </w:p>
        </w:tc>
        <w:tc>
          <w:tcPr>
            <w:tcW w:w="2458" w:type="dxa"/>
            <w:gridSpan w:val="2"/>
          </w:tcPr>
          <w:p w:rsidR="000F4DDC" w:rsidRDefault="000F4DDC" w:rsidP="000F4DDC">
            <w:pPr>
              <w:pStyle w:val="af"/>
              <w:ind w:firstLineChars="83" w:firstLine="199"/>
            </w:pPr>
          </w:p>
        </w:tc>
        <w:tc>
          <w:tcPr>
            <w:tcW w:w="1421" w:type="dxa"/>
          </w:tcPr>
          <w:p w:rsidR="000F4DDC" w:rsidRDefault="000F4DDC" w:rsidP="000F4DDC">
            <w:pPr>
              <w:pStyle w:val="af"/>
              <w:ind w:firstLineChars="0" w:firstLine="0"/>
            </w:pPr>
            <w:r>
              <w:rPr>
                <w:rFonts w:hint="eastAsia"/>
              </w:rPr>
              <w:t>修改时间</w:t>
            </w:r>
          </w:p>
        </w:tc>
        <w:tc>
          <w:tcPr>
            <w:tcW w:w="1422" w:type="dxa"/>
          </w:tcPr>
          <w:p w:rsidR="000F4DDC" w:rsidRDefault="000F4DDC" w:rsidP="000F4DDC">
            <w:pPr>
              <w:pStyle w:val="af"/>
              <w:ind w:firstLine="480"/>
            </w:pPr>
          </w:p>
        </w:tc>
      </w:tr>
      <w:tr w:rsidR="000F4DDC" w:rsidTr="000F4DDC">
        <w:trPr>
          <w:jc w:val="center"/>
        </w:trPr>
        <w:tc>
          <w:tcPr>
            <w:tcW w:w="1421" w:type="dxa"/>
          </w:tcPr>
          <w:p w:rsidR="000F4DDC" w:rsidRDefault="000F4DDC" w:rsidP="000F4DDC">
            <w:pPr>
              <w:pStyle w:val="af"/>
              <w:ind w:firstLineChars="0" w:firstLine="0"/>
            </w:pPr>
            <w:r>
              <w:rPr>
                <w:rFonts w:hint="eastAsia"/>
              </w:rPr>
              <w:t>功能修改批准者</w:t>
            </w:r>
          </w:p>
        </w:tc>
        <w:tc>
          <w:tcPr>
            <w:tcW w:w="1806" w:type="dxa"/>
          </w:tcPr>
          <w:p w:rsidR="000F4DDC" w:rsidRDefault="000F4DDC" w:rsidP="000F4DDC">
            <w:pPr>
              <w:pStyle w:val="af"/>
              <w:ind w:firstLineChars="0" w:firstLine="0"/>
            </w:pPr>
          </w:p>
        </w:tc>
        <w:tc>
          <w:tcPr>
            <w:tcW w:w="1134" w:type="dxa"/>
          </w:tcPr>
          <w:p w:rsidR="000F4DDC" w:rsidRDefault="000F4DDC" w:rsidP="000F4DDC">
            <w:pPr>
              <w:pStyle w:val="af"/>
              <w:ind w:firstLineChars="0" w:firstLine="0"/>
            </w:pPr>
            <w:r>
              <w:rPr>
                <w:rFonts w:hint="eastAsia"/>
              </w:rPr>
              <w:t>功能修改者</w:t>
            </w:r>
          </w:p>
        </w:tc>
        <w:tc>
          <w:tcPr>
            <w:tcW w:w="1324" w:type="dxa"/>
          </w:tcPr>
          <w:p w:rsidR="000F4DDC" w:rsidRDefault="000F4DDC" w:rsidP="000F4DDC">
            <w:pPr>
              <w:pStyle w:val="af"/>
              <w:ind w:firstLine="480"/>
            </w:pPr>
          </w:p>
        </w:tc>
        <w:tc>
          <w:tcPr>
            <w:tcW w:w="1421" w:type="dxa"/>
          </w:tcPr>
          <w:p w:rsidR="000F4DDC" w:rsidRDefault="000F4DDC" w:rsidP="000F4DDC">
            <w:pPr>
              <w:pStyle w:val="af"/>
              <w:ind w:firstLineChars="0" w:firstLine="0"/>
            </w:pPr>
            <w:r>
              <w:rPr>
                <w:rFonts w:hint="eastAsia"/>
              </w:rPr>
              <w:t>修改次数</w:t>
            </w:r>
          </w:p>
        </w:tc>
        <w:tc>
          <w:tcPr>
            <w:tcW w:w="1422" w:type="dxa"/>
          </w:tcPr>
          <w:p w:rsidR="000F4DDC" w:rsidRDefault="000F4DDC" w:rsidP="000F4DDC">
            <w:pPr>
              <w:pStyle w:val="af"/>
              <w:ind w:firstLine="480"/>
            </w:pPr>
          </w:p>
        </w:tc>
      </w:tr>
      <w:tr w:rsidR="000F4DDC" w:rsidTr="000F4DDC">
        <w:trPr>
          <w:jc w:val="center"/>
        </w:trPr>
        <w:tc>
          <w:tcPr>
            <w:tcW w:w="8528" w:type="dxa"/>
            <w:gridSpan w:val="6"/>
          </w:tcPr>
          <w:p w:rsidR="000F4DDC" w:rsidRDefault="000F4DDC" w:rsidP="000F4DDC">
            <w:pPr>
              <w:pStyle w:val="af"/>
              <w:spacing w:line="240" w:lineRule="auto"/>
              <w:ind w:firstLine="480"/>
              <w:jc w:val="center"/>
            </w:pPr>
            <w:r>
              <w:rPr>
                <w:rFonts w:hint="eastAsia"/>
                <w:noProof/>
              </w:rPr>
              <w:drawing>
                <wp:inline distT="0" distB="0" distL="0" distR="0" wp14:anchorId="5DDA9F7C" wp14:editId="27255135">
                  <wp:extent cx="3476625" cy="1726565"/>
                  <wp:effectExtent l="0" t="19050" r="0" b="4508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c>
      </w:tr>
      <w:tr w:rsidR="000F4DDC" w:rsidTr="000F4DDC">
        <w:trPr>
          <w:jc w:val="center"/>
        </w:trPr>
        <w:tc>
          <w:tcPr>
            <w:tcW w:w="1421" w:type="dxa"/>
          </w:tcPr>
          <w:p w:rsidR="000F4DDC" w:rsidRDefault="000F4DDC" w:rsidP="000F4DDC">
            <w:pPr>
              <w:pStyle w:val="af"/>
              <w:ind w:firstLineChars="0" w:firstLine="0"/>
            </w:pPr>
            <w:r>
              <w:rPr>
                <w:rFonts w:hint="eastAsia"/>
              </w:rPr>
              <w:t>说明</w:t>
            </w:r>
          </w:p>
        </w:tc>
        <w:tc>
          <w:tcPr>
            <w:tcW w:w="7107" w:type="dxa"/>
            <w:gridSpan w:val="5"/>
          </w:tcPr>
          <w:p w:rsidR="000F4DDC" w:rsidRDefault="000F4DDC" w:rsidP="000F4DDC">
            <w:pPr>
              <w:pStyle w:val="af"/>
              <w:ind w:firstLineChars="0" w:firstLine="0"/>
            </w:pPr>
            <w:r>
              <w:rPr>
                <w:rFonts w:hint="eastAsia"/>
              </w:rPr>
              <w:t>订单管理模块，负责用户进行交易过程中订单的管理</w:t>
            </w:r>
          </w:p>
          <w:p w:rsidR="000F4DDC" w:rsidRDefault="000F4DDC" w:rsidP="000F4DDC">
            <w:pPr>
              <w:pStyle w:val="af"/>
              <w:numPr>
                <w:ilvl w:val="0"/>
                <w:numId w:val="20"/>
              </w:numPr>
              <w:ind w:firstLineChars="0"/>
            </w:pPr>
            <w:r>
              <w:rPr>
                <w:rFonts w:hint="eastAsia"/>
              </w:rPr>
              <w:t>添加订单：用户点击“提交订单”后，生成相关商品订单数据并添加至数据库，商品数量减少</w:t>
            </w:r>
          </w:p>
          <w:p w:rsidR="000F4DDC" w:rsidRDefault="000F4DDC" w:rsidP="000F4DDC">
            <w:pPr>
              <w:pStyle w:val="af"/>
              <w:numPr>
                <w:ilvl w:val="0"/>
                <w:numId w:val="20"/>
              </w:numPr>
              <w:ind w:firstLineChars="0"/>
            </w:pPr>
            <w:r>
              <w:rPr>
                <w:rFonts w:hint="eastAsia"/>
              </w:rPr>
              <w:t>修改订单：用户进行支付、确认收款、发货、确认收货、评价后订单状态改变</w:t>
            </w:r>
          </w:p>
          <w:p w:rsidR="000F4DDC" w:rsidRDefault="000F4DDC" w:rsidP="000F4DDC">
            <w:pPr>
              <w:pStyle w:val="af"/>
              <w:numPr>
                <w:ilvl w:val="0"/>
                <w:numId w:val="20"/>
              </w:numPr>
              <w:ind w:firstLineChars="0"/>
            </w:pPr>
            <w:r>
              <w:t>取消订单</w:t>
            </w:r>
            <w:r>
              <w:rPr>
                <w:rFonts w:hint="eastAsia"/>
              </w:rPr>
              <w:t>：用户取消购买，本次交易关闭，商品数量恢复</w:t>
            </w:r>
          </w:p>
        </w:tc>
      </w:tr>
    </w:tbl>
    <w:p w:rsidR="000F4DDC" w:rsidRDefault="00CC59B7" w:rsidP="000F4DDC">
      <w:pPr>
        <w:pStyle w:val="2"/>
      </w:pPr>
      <w:bookmarkStart w:id="23" w:name="_Toc503909966"/>
      <w:r>
        <w:rPr>
          <w:rFonts w:hint="eastAsia"/>
        </w:rPr>
        <w:t>3.</w:t>
      </w:r>
      <w:r>
        <w:t>3.1</w:t>
      </w:r>
      <w:r>
        <w:t>发布商品管理</w:t>
      </w:r>
      <w:bookmarkEnd w:id="23"/>
    </w:p>
    <w:tbl>
      <w:tblPr>
        <w:tblStyle w:val="ae"/>
        <w:tblW w:w="0" w:type="auto"/>
        <w:jc w:val="center"/>
        <w:tblLook w:val="04A0" w:firstRow="1" w:lastRow="0" w:firstColumn="1" w:lastColumn="0" w:noHBand="0" w:noVBand="1"/>
      </w:tblPr>
      <w:tblGrid>
        <w:gridCol w:w="1419"/>
        <w:gridCol w:w="1801"/>
        <w:gridCol w:w="1132"/>
        <w:gridCol w:w="1337"/>
        <w:gridCol w:w="1417"/>
        <w:gridCol w:w="1422"/>
      </w:tblGrid>
      <w:tr w:rsidR="000F4DDC" w:rsidTr="00CC59B7">
        <w:trPr>
          <w:jc w:val="center"/>
        </w:trPr>
        <w:tc>
          <w:tcPr>
            <w:tcW w:w="1419" w:type="dxa"/>
          </w:tcPr>
          <w:p w:rsidR="000F4DDC" w:rsidRDefault="000F4DDC" w:rsidP="000F4DDC">
            <w:pPr>
              <w:pStyle w:val="af"/>
              <w:ind w:firstLineChars="0" w:firstLine="0"/>
            </w:pPr>
            <w:r>
              <w:rPr>
                <w:rFonts w:hint="eastAsia"/>
              </w:rPr>
              <w:t>功能名称</w:t>
            </w:r>
          </w:p>
        </w:tc>
        <w:tc>
          <w:tcPr>
            <w:tcW w:w="1801" w:type="dxa"/>
          </w:tcPr>
          <w:p w:rsidR="000F4DDC" w:rsidRDefault="000F4DDC" w:rsidP="000F4DDC">
            <w:pPr>
              <w:pStyle w:val="af"/>
              <w:ind w:firstLineChars="0" w:firstLine="0"/>
            </w:pPr>
            <w:r>
              <w:rPr>
                <w:rFonts w:hint="eastAsia"/>
              </w:rPr>
              <w:t>发布商品管理</w:t>
            </w:r>
          </w:p>
        </w:tc>
        <w:tc>
          <w:tcPr>
            <w:tcW w:w="1132" w:type="dxa"/>
          </w:tcPr>
          <w:p w:rsidR="000F4DDC" w:rsidRDefault="000F4DDC" w:rsidP="000F4DDC">
            <w:pPr>
              <w:pStyle w:val="af"/>
              <w:ind w:firstLineChars="0" w:firstLine="0"/>
            </w:pPr>
            <w:r>
              <w:rPr>
                <w:rFonts w:hint="eastAsia"/>
              </w:rPr>
              <w:t>功能编号</w:t>
            </w:r>
          </w:p>
        </w:tc>
        <w:tc>
          <w:tcPr>
            <w:tcW w:w="1337" w:type="dxa"/>
          </w:tcPr>
          <w:p w:rsidR="000F4DDC" w:rsidRDefault="000F4DDC" w:rsidP="000F4DDC">
            <w:pPr>
              <w:pStyle w:val="af"/>
              <w:ind w:firstLineChars="0" w:firstLine="0"/>
            </w:pPr>
            <w:r>
              <w:rPr>
                <w:rFonts w:hint="eastAsia"/>
              </w:rPr>
              <w:t>FBSPGL01</w:t>
            </w:r>
          </w:p>
        </w:tc>
        <w:tc>
          <w:tcPr>
            <w:tcW w:w="1417" w:type="dxa"/>
          </w:tcPr>
          <w:p w:rsidR="000F4DDC" w:rsidRDefault="000F4DDC" w:rsidP="000F4DDC">
            <w:pPr>
              <w:pStyle w:val="af"/>
              <w:ind w:firstLineChars="0" w:firstLine="0"/>
            </w:pPr>
            <w:r>
              <w:rPr>
                <w:rFonts w:hint="eastAsia"/>
              </w:rPr>
              <w:t>设计者</w:t>
            </w:r>
          </w:p>
        </w:tc>
        <w:tc>
          <w:tcPr>
            <w:tcW w:w="1422" w:type="dxa"/>
          </w:tcPr>
          <w:p w:rsidR="000F4DDC" w:rsidRDefault="00515BCC" w:rsidP="000F4DDC">
            <w:pPr>
              <w:pStyle w:val="af"/>
              <w:ind w:firstLineChars="0" w:firstLine="0"/>
            </w:pPr>
            <w:r>
              <w:rPr>
                <w:rFonts w:hint="eastAsia"/>
              </w:rPr>
              <w:t>李依芳</w:t>
            </w:r>
          </w:p>
        </w:tc>
      </w:tr>
      <w:tr w:rsidR="000F4DDC" w:rsidTr="00CC59B7">
        <w:trPr>
          <w:jc w:val="center"/>
        </w:trPr>
        <w:tc>
          <w:tcPr>
            <w:tcW w:w="3220" w:type="dxa"/>
            <w:gridSpan w:val="2"/>
          </w:tcPr>
          <w:p w:rsidR="000F4DDC" w:rsidRPr="0072454F" w:rsidRDefault="000F4DDC" w:rsidP="000F4DDC">
            <w:pPr>
              <w:pStyle w:val="af"/>
              <w:ind w:firstLineChars="0" w:firstLine="0"/>
            </w:pPr>
            <w:r>
              <w:rPr>
                <w:rFonts w:hint="eastAsia"/>
              </w:rPr>
              <w:t>功能需求提出者</w:t>
            </w:r>
            <w:r>
              <w:rPr>
                <w:rFonts w:hint="eastAsia"/>
              </w:rPr>
              <w:t>(</w:t>
            </w:r>
            <w:r>
              <w:rPr>
                <w:rFonts w:hint="eastAsia"/>
              </w:rPr>
              <w:t>单位、姓名</w:t>
            </w:r>
            <w:r>
              <w:rPr>
                <w:rFonts w:hint="eastAsia"/>
              </w:rPr>
              <w:t>)</w:t>
            </w:r>
          </w:p>
        </w:tc>
        <w:tc>
          <w:tcPr>
            <w:tcW w:w="2469" w:type="dxa"/>
            <w:gridSpan w:val="2"/>
          </w:tcPr>
          <w:p w:rsidR="000F4DDC" w:rsidRDefault="00515BCC" w:rsidP="000F4DDC">
            <w:pPr>
              <w:pStyle w:val="af"/>
              <w:ind w:firstLineChars="0" w:firstLine="0"/>
            </w:pPr>
            <w:r>
              <w:rPr>
                <w:rFonts w:hint="eastAsia"/>
              </w:rPr>
              <w:t>李依芳</w:t>
            </w:r>
          </w:p>
        </w:tc>
        <w:tc>
          <w:tcPr>
            <w:tcW w:w="1417" w:type="dxa"/>
          </w:tcPr>
          <w:p w:rsidR="000F4DDC" w:rsidRDefault="000F4DDC" w:rsidP="000F4DDC">
            <w:pPr>
              <w:pStyle w:val="af"/>
              <w:ind w:firstLineChars="0" w:firstLine="0"/>
            </w:pPr>
            <w:r>
              <w:rPr>
                <w:rFonts w:hint="eastAsia"/>
              </w:rPr>
              <w:t>完成时间</w:t>
            </w:r>
          </w:p>
        </w:tc>
        <w:tc>
          <w:tcPr>
            <w:tcW w:w="1422" w:type="dxa"/>
          </w:tcPr>
          <w:p w:rsidR="000F4DDC" w:rsidRDefault="00515BCC" w:rsidP="000F4DDC">
            <w:pPr>
              <w:pStyle w:val="af"/>
              <w:ind w:firstLineChars="0" w:firstLine="0"/>
            </w:pPr>
            <w:r>
              <w:t>2019/6/15</w:t>
            </w:r>
          </w:p>
        </w:tc>
      </w:tr>
      <w:tr w:rsidR="000F4DDC" w:rsidTr="00CC59B7">
        <w:trPr>
          <w:jc w:val="center"/>
        </w:trPr>
        <w:tc>
          <w:tcPr>
            <w:tcW w:w="3220" w:type="dxa"/>
            <w:gridSpan w:val="2"/>
          </w:tcPr>
          <w:p w:rsidR="000F4DDC" w:rsidRDefault="000F4DDC" w:rsidP="000F4DDC">
            <w:pPr>
              <w:pStyle w:val="af"/>
              <w:ind w:firstLineChars="0" w:firstLine="0"/>
            </w:pPr>
            <w:r>
              <w:rPr>
                <w:rFonts w:hint="eastAsia"/>
              </w:rPr>
              <w:t>功能修改提出者</w:t>
            </w:r>
            <w:r>
              <w:rPr>
                <w:rFonts w:hint="eastAsia"/>
              </w:rPr>
              <w:t>(</w:t>
            </w:r>
            <w:r>
              <w:rPr>
                <w:rFonts w:hint="eastAsia"/>
              </w:rPr>
              <w:t>单位、姓名</w:t>
            </w:r>
            <w:r>
              <w:rPr>
                <w:rFonts w:hint="eastAsia"/>
              </w:rPr>
              <w:t>)</w:t>
            </w:r>
          </w:p>
        </w:tc>
        <w:tc>
          <w:tcPr>
            <w:tcW w:w="2469" w:type="dxa"/>
            <w:gridSpan w:val="2"/>
          </w:tcPr>
          <w:p w:rsidR="000F4DDC" w:rsidRDefault="000F4DDC" w:rsidP="000F4DDC">
            <w:pPr>
              <w:pStyle w:val="af"/>
              <w:ind w:firstLineChars="83" w:firstLine="199"/>
            </w:pPr>
          </w:p>
        </w:tc>
        <w:tc>
          <w:tcPr>
            <w:tcW w:w="1417" w:type="dxa"/>
          </w:tcPr>
          <w:p w:rsidR="000F4DDC" w:rsidRDefault="000F4DDC" w:rsidP="000F4DDC">
            <w:pPr>
              <w:pStyle w:val="af"/>
              <w:ind w:firstLineChars="0" w:firstLine="0"/>
            </w:pPr>
            <w:r>
              <w:rPr>
                <w:rFonts w:hint="eastAsia"/>
              </w:rPr>
              <w:t>修改时间</w:t>
            </w:r>
          </w:p>
        </w:tc>
        <w:tc>
          <w:tcPr>
            <w:tcW w:w="1422" w:type="dxa"/>
          </w:tcPr>
          <w:p w:rsidR="000F4DDC" w:rsidRDefault="000F4DDC" w:rsidP="000F4DDC">
            <w:pPr>
              <w:pStyle w:val="af"/>
              <w:ind w:firstLine="480"/>
            </w:pPr>
          </w:p>
        </w:tc>
      </w:tr>
      <w:tr w:rsidR="000F4DDC" w:rsidTr="00CC59B7">
        <w:trPr>
          <w:jc w:val="center"/>
        </w:trPr>
        <w:tc>
          <w:tcPr>
            <w:tcW w:w="1419" w:type="dxa"/>
          </w:tcPr>
          <w:p w:rsidR="000F4DDC" w:rsidRDefault="000F4DDC" w:rsidP="000F4DDC">
            <w:pPr>
              <w:pStyle w:val="af"/>
              <w:ind w:firstLineChars="0" w:firstLine="0"/>
            </w:pPr>
            <w:r>
              <w:rPr>
                <w:rFonts w:hint="eastAsia"/>
              </w:rPr>
              <w:t>功能修改批准者</w:t>
            </w:r>
          </w:p>
        </w:tc>
        <w:tc>
          <w:tcPr>
            <w:tcW w:w="1801" w:type="dxa"/>
          </w:tcPr>
          <w:p w:rsidR="000F4DDC" w:rsidRDefault="000F4DDC" w:rsidP="000F4DDC">
            <w:pPr>
              <w:pStyle w:val="af"/>
              <w:ind w:firstLineChars="0" w:firstLine="0"/>
            </w:pPr>
          </w:p>
        </w:tc>
        <w:tc>
          <w:tcPr>
            <w:tcW w:w="1132" w:type="dxa"/>
          </w:tcPr>
          <w:p w:rsidR="000F4DDC" w:rsidRDefault="000F4DDC" w:rsidP="000F4DDC">
            <w:pPr>
              <w:pStyle w:val="af"/>
              <w:ind w:firstLineChars="0" w:firstLine="0"/>
            </w:pPr>
            <w:r>
              <w:rPr>
                <w:rFonts w:hint="eastAsia"/>
              </w:rPr>
              <w:t>功能修改者</w:t>
            </w:r>
          </w:p>
        </w:tc>
        <w:tc>
          <w:tcPr>
            <w:tcW w:w="1337" w:type="dxa"/>
          </w:tcPr>
          <w:p w:rsidR="000F4DDC" w:rsidRDefault="000F4DDC" w:rsidP="000F4DDC">
            <w:pPr>
              <w:pStyle w:val="af"/>
              <w:ind w:firstLine="480"/>
            </w:pPr>
          </w:p>
        </w:tc>
        <w:tc>
          <w:tcPr>
            <w:tcW w:w="1417" w:type="dxa"/>
          </w:tcPr>
          <w:p w:rsidR="000F4DDC" w:rsidRDefault="000F4DDC" w:rsidP="000F4DDC">
            <w:pPr>
              <w:pStyle w:val="af"/>
              <w:ind w:firstLineChars="0" w:firstLine="0"/>
            </w:pPr>
            <w:r>
              <w:rPr>
                <w:rFonts w:hint="eastAsia"/>
              </w:rPr>
              <w:t>修改次数</w:t>
            </w:r>
          </w:p>
        </w:tc>
        <w:tc>
          <w:tcPr>
            <w:tcW w:w="1422" w:type="dxa"/>
          </w:tcPr>
          <w:p w:rsidR="000F4DDC" w:rsidRDefault="000F4DDC" w:rsidP="000F4DDC">
            <w:pPr>
              <w:pStyle w:val="af"/>
              <w:ind w:firstLine="480"/>
            </w:pPr>
          </w:p>
        </w:tc>
      </w:tr>
      <w:tr w:rsidR="000F4DDC" w:rsidTr="000F4DDC">
        <w:trPr>
          <w:jc w:val="center"/>
        </w:trPr>
        <w:tc>
          <w:tcPr>
            <w:tcW w:w="8528" w:type="dxa"/>
            <w:gridSpan w:val="6"/>
          </w:tcPr>
          <w:p w:rsidR="000F4DDC" w:rsidRDefault="000F4DDC" w:rsidP="000F4DDC">
            <w:pPr>
              <w:pStyle w:val="af"/>
              <w:spacing w:line="240" w:lineRule="auto"/>
              <w:ind w:firstLine="480"/>
              <w:jc w:val="center"/>
            </w:pPr>
            <w:r>
              <w:rPr>
                <w:rFonts w:hint="eastAsia"/>
                <w:noProof/>
              </w:rPr>
              <w:lastRenderedPageBreak/>
              <w:drawing>
                <wp:inline distT="0" distB="0" distL="0" distR="0">
                  <wp:extent cx="4210050" cy="2298065"/>
                  <wp:effectExtent l="0" t="38100" r="0" b="4508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c>
      </w:tr>
      <w:tr w:rsidR="000F4DDC" w:rsidTr="00CC59B7">
        <w:trPr>
          <w:jc w:val="center"/>
        </w:trPr>
        <w:tc>
          <w:tcPr>
            <w:tcW w:w="1419" w:type="dxa"/>
          </w:tcPr>
          <w:p w:rsidR="000F4DDC" w:rsidRDefault="000F4DDC" w:rsidP="000F4DDC">
            <w:pPr>
              <w:pStyle w:val="af"/>
              <w:ind w:firstLineChars="0" w:firstLine="0"/>
            </w:pPr>
            <w:r>
              <w:rPr>
                <w:rFonts w:hint="eastAsia"/>
              </w:rPr>
              <w:t>说明</w:t>
            </w:r>
          </w:p>
        </w:tc>
        <w:tc>
          <w:tcPr>
            <w:tcW w:w="7109" w:type="dxa"/>
            <w:gridSpan w:val="5"/>
          </w:tcPr>
          <w:p w:rsidR="000F4DDC" w:rsidRDefault="00CC59B7" w:rsidP="000F4DDC">
            <w:pPr>
              <w:pStyle w:val="af"/>
              <w:ind w:firstLineChars="0" w:firstLine="0"/>
            </w:pPr>
            <w:r>
              <w:rPr>
                <w:rFonts w:hint="eastAsia"/>
              </w:rPr>
              <w:t>实现卖家对自己</w:t>
            </w:r>
            <w:r w:rsidR="000F4DDC">
              <w:rPr>
                <w:rFonts w:hint="eastAsia"/>
              </w:rPr>
              <w:t>发布</w:t>
            </w:r>
            <w:r>
              <w:rPr>
                <w:rFonts w:hint="eastAsia"/>
              </w:rPr>
              <w:t>的</w:t>
            </w:r>
            <w:r w:rsidR="000F4DDC">
              <w:rPr>
                <w:rFonts w:hint="eastAsia"/>
              </w:rPr>
              <w:t>商品</w:t>
            </w:r>
            <w:r>
              <w:rPr>
                <w:rFonts w:hint="eastAsia"/>
              </w:rPr>
              <w:t>的</w:t>
            </w:r>
            <w:r w:rsidR="000F4DDC">
              <w:rPr>
                <w:rFonts w:hint="eastAsia"/>
              </w:rPr>
              <w:t>管理</w:t>
            </w:r>
          </w:p>
          <w:p w:rsidR="000F4DDC" w:rsidRDefault="00CC59B7" w:rsidP="00CC59B7">
            <w:pPr>
              <w:pStyle w:val="af"/>
              <w:numPr>
                <w:ilvl w:val="0"/>
                <w:numId w:val="21"/>
              </w:numPr>
              <w:ind w:firstLineChars="0"/>
            </w:pPr>
            <w:r>
              <w:rPr>
                <w:rFonts w:hint="eastAsia"/>
              </w:rPr>
              <w:t>发布商品：卖家填入商品信息、上传商品图片，点发布按钮后系统将信息加入数据库</w:t>
            </w:r>
          </w:p>
          <w:p w:rsidR="00CC59B7" w:rsidRDefault="00CC59B7" w:rsidP="00CC59B7">
            <w:pPr>
              <w:pStyle w:val="af"/>
              <w:numPr>
                <w:ilvl w:val="0"/>
                <w:numId w:val="21"/>
              </w:numPr>
              <w:ind w:firstLineChars="0"/>
            </w:pPr>
            <w:r>
              <w:rPr>
                <w:rFonts w:hint="eastAsia"/>
              </w:rPr>
              <w:t>修改商品：卖家对自己发布的商品信息进行修改</w:t>
            </w:r>
          </w:p>
          <w:p w:rsidR="00CC59B7" w:rsidRDefault="00CC59B7" w:rsidP="00CC59B7">
            <w:pPr>
              <w:pStyle w:val="af"/>
              <w:numPr>
                <w:ilvl w:val="0"/>
                <w:numId w:val="21"/>
              </w:numPr>
              <w:ind w:firstLineChars="0"/>
            </w:pPr>
            <w:r>
              <w:t>删除商品：删除发布的商品</w:t>
            </w:r>
          </w:p>
          <w:p w:rsidR="00CC59B7" w:rsidRDefault="00CC59B7" w:rsidP="00CC59B7">
            <w:pPr>
              <w:pStyle w:val="af"/>
              <w:numPr>
                <w:ilvl w:val="0"/>
                <w:numId w:val="21"/>
              </w:numPr>
              <w:ind w:firstLineChars="0"/>
            </w:pPr>
            <w:r>
              <w:t>查看商品：卖家可以查看自己发布的商品列表，可点击某个商品进入详情页查看</w:t>
            </w:r>
          </w:p>
        </w:tc>
      </w:tr>
    </w:tbl>
    <w:p w:rsidR="00CC59B7" w:rsidRDefault="00CC59B7" w:rsidP="00CC59B7">
      <w:pPr>
        <w:pStyle w:val="2"/>
      </w:pPr>
      <w:bookmarkStart w:id="24" w:name="_Toc503909967"/>
      <w:r>
        <w:rPr>
          <w:rFonts w:hint="eastAsia"/>
        </w:rPr>
        <w:t>3.</w:t>
      </w:r>
      <w:r>
        <w:t>4.1</w:t>
      </w:r>
      <w:r>
        <w:t>购物车管理</w:t>
      </w:r>
      <w:bookmarkEnd w:id="24"/>
    </w:p>
    <w:tbl>
      <w:tblPr>
        <w:tblStyle w:val="ae"/>
        <w:tblW w:w="0" w:type="auto"/>
        <w:jc w:val="center"/>
        <w:tblLook w:val="04A0" w:firstRow="1" w:lastRow="0" w:firstColumn="1" w:lastColumn="0" w:noHBand="0" w:noVBand="1"/>
      </w:tblPr>
      <w:tblGrid>
        <w:gridCol w:w="1420"/>
        <w:gridCol w:w="1801"/>
        <w:gridCol w:w="1132"/>
        <w:gridCol w:w="1336"/>
        <w:gridCol w:w="1417"/>
        <w:gridCol w:w="1422"/>
      </w:tblGrid>
      <w:tr w:rsidR="00CC59B7" w:rsidTr="00ED524B">
        <w:trPr>
          <w:jc w:val="center"/>
        </w:trPr>
        <w:tc>
          <w:tcPr>
            <w:tcW w:w="1420" w:type="dxa"/>
          </w:tcPr>
          <w:p w:rsidR="00CC59B7" w:rsidRDefault="00CC59B7" w:rsidP="001F3F6E">
            <w:pPr>
              <w:pStyle w:val="af"/>
              <w:ind w:firstLineChars="0" w:firstLine="0"/>
            </w:pPr>
            <w:r>
              <w:rPr>
                <w:rFonts w:hint="eastAsia"/>
              </w:rPr>
              <w:t>功能名称</w:t>
            </w:r>
          </w:p>
        </w:tc>
        <w:tc>
          <w:tcPr>
            <w:tcW w:w="1801" w:type="dxa"/>
          </w:tcPr>
          <w:p w:rsidR="00CC59B7" w:rsidRDefault="00CC59B7" w:rsidP="001F3F6E">
            <w:pPr>
              <w:pStyle w:val="af"/>
              <w:ind w:firstLineChars="0" w:firstLine="0"/>
            </w:pPr>
            <w:r>
              <w:rPr>
                <w:rFonts w:hint="eastAsia"/>
              </w:rPr>
              <w:t>购物车管理</w:t>
            </w:r>
          </w:p>
        </w:tc>
        <w:tc>
          <w:tcPr>
            <w:tcW w:w="1132" w:type="dxa"/>
          </w:tcPr>
          <w:p w:rsidR="00CC59B7" w:rsidRDefault="00CC59B7" w:rsidP="001F3F6E">
            <w:pPr>
              <w:pStyle w:val="af"/>
              <w:ind w:firstLineChars="0" w:firstLine="0"/>
            </w:pPr>
            <w:r>
              <w:rPr>
                <w:rFonts w:hint="eastAsia"/>
              </w:rPr>
              <w:t>功能编号</w:t>
            </w:r>
          </w:p>
        </w:tc>
        <w:tc>
          <w:tcPr>
            <w:tcW w:w="1336" w:type="dxa"/>
          </w:tcPr>
          <w:p w:rsidR="00CC59B7" w:rsidRDefault="00CC59B7" w:rsidP="00CC59B7">
            <w:pPr>
              <w:pStyle w:val="af"/>
              <w:ind w:firstLineChars="0" w:firstLine="0"/>
            </w:pPr>
            <w:r>
              <w:t>GWCGL01</w:t>
            </w:r>
          </w:p>
        </w:tc>
        <w:tc>
          <w:tcPr>
            <w:tcW w:w="1417" w:type="dxa"/>
          </w:tcPr>
          <w:p w:rsidR="00CC59B7" w:rsidRDefault="00CC59B7" w:rsidP="001F3F6E">
            <w:pPr>
              <w:pStyle w:val="af"/>
              <w:ind w:firstLineChars="0" w:firstLine="0"/>
            </w:pPr>
            <w:r>
              <w:rPr>
                <w:rFonts w:hint="eastAsia"/>
              </w:rPr>
              <w:t>设计者</w:t>
            </w:r>
          </w:p>
        </w:tc>
        <w:tc>
          <w:tcPr>
            <w:tcW w:w="1422" w:type="dxa"/>
          </w:tcPr>
          <w:p w:rsidR="00CC59B7" w:rsidRDefault="00515BCC" w:rsidP="001F3F6E">
            <w:pPr>
              <w:pStyle w:val="af"/>
              <w:ind w:firstLineChars="0" w:firstLine="0"/>
            </w:pPr>
            <w:r>
              <w:rPr>
                <w:rFonts w:hint="eastAsia"/>
              </w:rPr>
              <w:t>李依芳</w:t>
            </w:r>
          </w:p>
        </w:tc>
      </w:tr>
      <w:tr w:rsidR="00CC59B7" w:rsidTr="00ED524B">
        <w:trPr>
          <w:jc w:val="center"/>
        </w:trPr>
        <w:tc>
          <w:tcPr>
            <w:tcW w:w="3221" w:type="dxa"/>
            <w:gridSpan w:val="2"/>
          </w:tcPr>
          <w:p w:rsidR="00CC59B7" w:rsidRPr="0072454F" w:rsidRDefault="00CC59B7" w:rsidP="001F3F6E">
            <w:pPr>
              <w:pStyle w:val="af"/>
              <w:ind w:firstLineChars="0" w:firstLine="0"/>
            </w:pPr>
            <w:r>
              <w:rPr>
                <w:rFonts w:hint="eastAsia"/>
              </w:rPr>
              <w:t>功能需求提出者</w:t>
            </w:r>
            <w:r>
              <w:rPr>
                <w:rFonts w:hint="eastAsia"/>
              </w:rPr>
              <w:t>(</w:t>
            </w:r>
            <w:r>
              <w:rPr>
                <w:rFonts w:hint="eastAsia"/>
              </w:rPr>
              <w:t>单位、姓名</w:t>
            </w:r>
            <w:r>
              <w:rPr>
                <w:rFonts w:hint="eastAsia"/>
              </w:rPr>
              <w:t>)</w:t>
            </w:r>
          </w:p>
        </w:tc>
        <w:tc>
          <w:tcPr>
            <w:tcW w:w="2468" w:type="dxa"/>
            <w:gridSpan w:val="2"/>
          </w:tcPr>
          <w:p w:rsidR="00CC59B7" w:rsidRDefault="00515BCC" w:rsidP="001F3F6E">
            <w:pPr>
              <w:pStyle w:val="af"/>
              <w:ind w:firstLineChars="0" w:firstLine="0"/>
            </w:pPr>
            <w:r>
              <w:rPr>
                <w:rFonts w:hint="eastAsia"/>
              </w:rPr>
              <w:t>李依芳</w:t>
            </w:r>
          </w:p>
        </w:tc>
        <w:tc>
          <w:tcPr>
            <w:tcW w:w="1417" w:type="dxa"/>
          </w:tcPr>
          <w:p w:rsidR="00CC59B7" w:rsidRDefault="00CC59B7" w:rsidP="001F3F6E">
            <w:pPr>
              <w:pStyle w:val="af"/>
              <w:ind w:firstLineChars="0" w:firstLine="0"/>
            </w:pPr>
            <w:r>
              <w:rPr>
                <w:rFonts w:hint="eastAsia"/>
              </w:rPr>
              <w:t>完成时间</w:t>
            </w:r>
          </w:p>
        </w:tc>
        <w:tc>
          <w:tcPr>
            <w:tcW w:w="1422" w:type="dxa"/>
          </w:tcPr>
          <w:p w:rsidR="00CC59B7" w:rsidRDefault="00515BCC" w:rsidP="001F3F6E">
            <w:pPr>
              <w:pStyle w:val="af"/>
              <w:ind w:firstLineChars="0" w:firstLine="0"/>
            </w:pPr>
            <w:r>
              <w:t>2019/6/15</w:t>
            </w:r>
          </w:p>
        </w:tc>
      </w:tr>
      <w:tr w:rsidR="00CC59B7" w:rsidTr="00ED524B">
        <w:trPr>
          <w:jc w:val="center"/>
        </w:trPr>
        <w:tc>
          <w:tcPr>
            <w:tcW w:w="3221" w:type="dxa"/>
            <w:gridSpan w:val="2"/>
          </w:tcPr>
          <w:p w:rsidR="00CC59B7" w:rsidRDefault="00CC59B7" w:rsidP="001F3F6E">
            <w:pPr>
              <w:pStyle w:val="af"/>
              <w:ind w:firstLineChars="0" w:firstLine="0"/>
            </w:pPr>
            <w:r>
              <w:rPr>
                <w:rFonts w:hint="eastAsia"/>
              </w:rPr>
              <w:t>功能修改提出者</w:t>
            </w:r>
            <w:r>
              <w:rPr>
                <w:rFonts w:hint="eastAsia"/>
              </w:rPr>
              <w:t>(</w:t>
            </w:r>
            <w:r>
              <w:rPr>
                <w:rFonts w:hint="eastAsia"/>
              </w:rPr>
              <w:t>单位、姓名</w:t>
            </w:r>
            <w:r>
              <w:rPr>
                <w:rFonts w:hint="eastAsia"/>
              </w:rPr>
              <w:t>)</w:t>
            </w:r>
          </w:p>
        </w:tc>
        <w:tc>
          <w:tcPr>
            <w:tcW w:w="2468" w:type="dxa"/>
            <w:gridSpan w:val="2"/>
          </w:tcPr>
          <w:p w:rsidR="00CC59B7" w:rsidRDefault="00CC59B7" w:rsidP="001F3F6E">
            <w:pPr>
              <w:pStyle w:val="af"/>
              <w:ind w:firstLineChars="83" w:firstLine="199"/>
            </w:pPr>
          </w:p>
        </w:tc>
        <w:tc>
          <w:tcPr>
            <w:tcW w:w="1417" w:type="dxa"/>
          </w:tcPr>
          <w:p w:rsidR="00CC59B7" w:rsidRDefault="00CC59B7" w:rsidP="001F3F6E">
            <w:pPr>
              <w:pStyle w:val="af"/>
              <w:ind w:firstLineChars="0" w:firstLine="0"/>
            </w:pPr>
            <w:r>
              <w:rPr>
                <w:rFonts w:hint="eastAsia"/>
              </w:rPr>
              <w:t>修改时间</w:t>
            </w:r>
          </w:p>
        </w:tc>
        <w:tc>
          <w:tcPr>
            <w:tcW w:w="1422" w:type="dxa"/>
          </w:tcPr>
          <w:p w:rsidR="00CC59B7" w:rsidRDefault="00CC59B7" w:rsidP="001F3F6E">
            <w:pPr>
              <w:pStyle w:val="af"/>
              <w:ind w:firstLine="480"/>
            </w:pPr>
          </w:p>
        </w:tc>
      </w:tr>
      <w:tr w:rsidR="00CC59B7" w:rsidTr="00ED524B">
        <w:trPr>
          <w:jc w:val="center"/>
        </w:trPr>
        <w:tc>
          <w:tcPr>
            <w:tcW w:w="1420" w:type="dxa"/>
          </w:tcPr>
          <w:p w:rsidR="00CC59B7" w:rsidRDefault="00CC59B7" w:rsidP="001F3F6E">
            <w:pPr>
              <w:pStyle w:val="af"/>
              <w:ind w:firstLineChars="0" w:firstLine="0"/>
            </w:pPr>
            <w:r>
              <w:rPr>
                <w:rFonts w:hint="eastAsia"/>
              </w:rPr>
              <w:t>功能修改批准者</w:t>
            </w:r>
          </w:p>
        </w:tc>
        <w:tc>
          <w:tcPr>
            <w:tcW w:w="1801" w:type="dxa"/>
          </w:tcPr>
          <w:p w:rsidR="00CC59B7" w:rsidRDefault="00CC59B7" w:rsidP="001F3F6E">
            <w:pPr>
              <w:pStyle w:val="af"/>
              <w:ind w:firstLineChars="0" w:firstLine="0"/>
            </w:pPr>
          </w:p>
        </w:tc>
        <w:tc>
          <w:tcPr>
            <w:tcW w:w="1132" w:type="dxa"/>
          </w:tcPr>
          <w:p w:rsidR="00CC59B7" w:rsidRDefault="00CC59B7" w:rsidP="001F3F6E">
            <w:pPr>
              <w:pStyle w:val="af"/>
              <w:ind w:firstLineChars="0" w:firstLine="0"/>
            </w:pPr>
            <w:r>
              <w:rPr>
                <w:rFonts w:hint="eastAsia"/>
              </w:rPr>
              <w:t>功能修改者</w:t>
            </w:r>
          </w:p>
        </w:tc>
        <w:tc>
          <w:tcPr>
            <w:tcW w:w="1336" w:type="dxa"/>
          </w:tcPr>
          <w:p w:rsidR="00CC59B7" w:rsidRDefault="00CC59B7" w:rsidP="001F3F6E">
            <w:pPr>
              <w:pStyle w:val="af"/>
              <w:ind w:firstLine="480"/>
            </w:pPr>
          </w:p>
        </w:tc>
        <w:tc>
          <w:tcPr>
            <w:tcW w:w="1417" w:type="dxa"/>
          </w:tcPr>
          <w:p w:rsidR="00CC59B7" w:rsidRDefault="00CC59B7" w:rsidP="001F3F6E">
            <w:pPr>
              <w:pStyle w:val="af"/>
              <w:ind w:firstLineChars="0" w:firstLine="0"/>
            </w:pPr>
            <w:r>
              <w:rPr>
                <w:rFonts w:hint="eastAsia"/>
              </w:rPr>
              <w:t>修改次数</w:t>
            </w:r>
          </w:p>
        </w:tc>
        <w:tc>
          <w:tcPr>
            <w:tcW w:w="1422" w:type="dxa"/>
          </w:tcPr>
          <w:p w:rsidR="00CC59B7" w:rsidRDefault="00CC59B7" w:rsidP="001F3F6E">
            <w:pPr>
              <w:pStyle w:val="af"/>
              <w:ind w:firstLine="480"/>
            </w:pPr>
          </w:p>
        </w:tc>
      </w:tr>
      <w:tr w:rsidR="00CC59B7" w:rsidTr="001F3F6E">
        <w:trPr>
          <w:jc w:val="center"/>
        </w:trPr>
        <w:tc>
          <w:tcPr>
            <w:tcW w:w="8528" w:type="dxa"/>
            <w:gridSpan w:val="6"/>
          </w:tcPr>
          <w:p w:rsidR="00CC59B7" w:rsidRDefault="00CC59B7" w:rsidP="001F3F6E">
            <w:pPr>
              <w:pStyle w:val="af"/>
              <w:spacing w:line="240" w:lineRule="auto"/>
              <w:ind w:firstLine="480"/>
              <w:jc w:val="center"/>
            </w:pPr>
            <w:r>
              <w:rPr>
                <w:rFonts w:hint="eastAsia"/>
                <w:noProof/>
              </w:rPr>
              <w:drawing>
                <wp:inline distT="0" distB="0" distL="0" distR="0" wp14:anchorId="1DD96513" wp14:editId="38074998">
                  <wp:extent cx="4210050" cy="2298065"/>
                  <wp:effectExtent l="0" t="0" r="0" b="4508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r>
      <w:tr w:rsidR="00CC59B7" w:rsidTr="00ED524B">
        <w:trPr>
          <w:jc w:val="center"/>
        </w:trPr>
        <w:tc>
          <w:tcPr>
            <w:tcW w:w="1420" w:type="dxa"/>
          </w:tcPr>
          <w:p w:rsidR="00CC59B7" w:rsidRDefault="00CC59B7" w:rsidP="001F3F6E">
            <w:pPr>
              <w:pStyle w:val="af"/>
              <w:ind w:firstLineChars="0" w:firstLine="0"/>
            </w:pPr>
            <w:r>
              <w:rPr>
                <w:rFonts w:hint="eastAsia"/>
              </w:rPr>
              <w:t>说明</w:t>
            </w:r>
          </w:p>
        </w:tc>
        <w:tc>
          <w:tcPr>
            <w:tcW w:w="7108" w:type="dxa"/>
            <w:gridSpan w:val="5"/>
          </w:tcPr>
          <w:p w:rsidR="00CC59B7" w:rsidRDefault="00CC59B7" w:rsidP="001F3F6E">
            <w:pPr>
              <w:pStyle w:val="af"/>
              <w:ind w:firstLineChars="0" w:firstLine="0"/>
            </w:pPr>
            <w:r>
              <w:rPr>
                <w:rFonts w:hint="eastAsia"/>
              </w:rPr>
              <w:t>实现</w:t>
            </w:r>
            <w:r w:rsidR="00540E4B">
              <w:rPr>
                <w:rFonts w:hint="eastAsia"/>
              </w:rPr>
              <w:t>买家购物车的管理</w:t>
            </w:r>
          </w:p>
          <w:p w:rsidR="00540E4B" w:rsidRDefault="00540E4B" w:rsidP="00540E4B">
            <w:pPr>
              <w:pStyle w:val="af"/>
              <w:numPr>
                <w:ilvl w:val="0"/>
                <w:numId w:val="22"/>
              </w:numPr>
              <w:ind w:firstLineChars="0"/>
            </w:pPr>
            <w:r>
              <w:lastRenderedPageBreak/>
              <w:t>商品加入购物车：买家将需要购买的商品加入购物车</w:t>
            </w:r>
          </w:p>
          <w:p w:rsidR="00540E4B" w:rsidRDefault="00540E4B" w:rsidP="00540E4B">
            <w:pPr>
              <w:pStyle w:val="af"/>
              <w:numPr>
                <w:ilvl w:val="0"/>
                <w:numId w:val="22"/>
              </w:numPr>
              <w:ind w:firstLineChars="0"/>
            </w:pPr>
            <w:r>
              <w:rPr>
                <w:rFonts w:hint="eastAsia"/>
              </w:rPr>
              <w:t>修改商品数量：买家修改购物车中商品的数量</w:t>
            </w:r>
          </w:p>
          <w:p w:rsidR="00540E4B" w:rsidRDefault="00540E4B" w:rsidP="00540E4B">
            <w:pPr>
              <w:pStyle w:val="af"/>
              <w:numPr>
                <w:ilvl w:val="0"/>
                <w:numId w:val="22"/>
              </w:numPr>
              <w:ind w:firstLineChars="0"/>
            </w:pPr>
            <w:r>
              <w:t>商品移除购物车：从购物车中移除商品</w:t>
            </w:r>
          </w:p>
          <w:p w:rsidR="00540E4B" w:rsidRDefault="00540E4B" w:rsidP="00540E4B">
            <w:pPr>
              <w:pStyle w:val="af"/>
              <w:numPr>
                <w:ilvl w:val="0"/>
                <w:numId w:val="22"/>
              </w:numPr>
              <w:ind w:firstLineChars="0"/>
            </w:pPr>
            <w:r>
              <w:t>查询购物车：列出当前用户购物车列表</w:t>
            </w:r>
          </w:p>
          <w:p w:rsidR="00540E4B" w:rsidRDefault="00540E4B" w:rsidP="00540E4B">
            <w:pPr>
              <w:pStyle w:val="af"/>
              <w:numPr>
                <w:ilvl w:val="0"/>
                <w:numId w:val="22"/>
              </w:numPr>
              <w:ind w:firstLineChars="0"/>
            </w:pPr>
            <w:r>
              <w:t>结算：所有购物车内的商品加入订单列表</w:t>
            </w:r>
          </w:p>
        </w:tc>
      </w:tr>
    </w:tbl>
    <w:p w:rsidR="00ED524B" w:rsidRDefault="00ED524B" w:rsidP="00ED524B">
      <w:pPr>
        <w:pStyle w:val="2"/>
      </w:pPr>
      <w:bookmarkStart w:id="25" w:name="_Toc503909968"/>
      <w:r>
        <w:rPr>
          <w:rFonts w:hint="eastAsia"/>
        </w:rPr>
        <w:lastRenderedPageBreak/>
        <w:t>3.</w:t>
      </w:r>
      <w:r>
        <w:t>5.1</w:t>
      </w:r>
      <w:r>
        <w:t>消息管理</w:t>
      </w:r>
      <w:bookmarkEnd w:id="25"/>
    </w:p>
    <w:tbl>
      <w:tblPr>
        <w:tblStyle w:val="ae"/>
        <w:tblW w:w="0" w:type="auto"/>
        <w:jc w:val="center"/>
        <w:tblLook w:val="04A0" w:firstRow="1" w:lastRow="0" w:firstColumn="1" w:lastColumn="0" w:noHBand="0" w:noVBand="1"/>
      </w:tblPr>
      <w:tblGrid>
        <w:gridCol w:w="1421"/>
        <w:gridCol w:w="1806"/>
        <w:gridCol w:w="1134"/>
        <w:gridCol w:w="1324"/>
        <w:gridCol w:w="1421"/>
        <w:gridCol w:w="1422"/>
      </w:tblGrid>
      <w:tr w:rsidR="00ED524B" w:rsidTr="001F3F6E">
        <w:trPr>
          <w:jc w:val="center"/>
        </w:trPr>
        <w:tc>
          <w:tcPr>
            <w:tcW w:w="1421" w:type="dxa"/>
          </w:tcPr>
          <w:p w:rsidR="00ED524B" w:rsidRDefault="00ED524B" w:rsidP="001F3F6E">
            <w:pPr>
              <w:pStyle w:val="af"/>
              <w:ind w:firstLineChars="0" w:firstLine="0"/>
            </w:pPr>
            <w:r>
              <w:rPr>
                <w:rFonts w:hint="eastAsia"/>
              </w:rPr>
              <w:t>功能名称</w:t>
            </w:r>
          </w:p>
        </w:tc>
        <w:tc>
          <w:tcPr>
            <w:tcW w:w="1806" w:type="dxa"/>
          </w:tcPr>
          <w:p w:rsidR="00ED524B" w:rsidRDefault="00ED524B" w:rsidP="001F3F6E">
            <w:pPr>
              <w:pStyle w:val="af"/>
              <w:ind w:firstLineChars="0" w:firstLine="0"/>
            </w:pPr>
            <w:r>
              <w:rPr>
                <w:rFonts w:hint="eastAsia"/>
              </w:rPr>
              <w:t>消息管理</w:t>
            </w:r>
          </w:p>
        </w:tc>
        <w:tc>
          <w:tcPr>
            <w:tcW w:w="1134" w:type="dxa"/>
          </w:tcPr>
          <w:p w:rsidR="00ED524B" w:rsidRDefault="00ED524B" w:rsidP="001F3F6E">
            <w:pPr>
              <w:pStyle w:val="af"/>
              <w:ind w:firstLineChars="0" w:firstLine="0"/>
            </w:pPr>
            <w:r>
              <w:rPr>
                <w:rFonts w:hint="eastAsia"/>
              </w:rPr>
              <w:t>功能编号</w:t>
            </w:r>
          </w:p>
        </w:tc>
        <w:tc>
          <w:tcPr>
            <w:tcW w:w="1324" w:type="dxa"/>
          </w:tcPr>
          <w:p w:rsidR="00ED524B" w:rsidRDefault="00ED524B" w:rsidP="001F3F6E">
            <w:pPr>
              <w:pStyle w:val="af"/>
              <w:ind w:firstLineChars="0" w:firstLine="0"/>
            </w:pPr>
            <w:r>
              <w:t>XXGL01</w:t>
            </w:r>
          </w:p>
        </w:tc>
        <w:tc>
          <w:tcPr>
            <w:tcW w:w="1421" w:type="dxa"/>
          </w:tcPr>
          <w:p w:rsidR="00ED524B" w:rsidRDefault="00ED524B" w:rsidP="001F3F6E">
            <w:pPr>
              <w:pStyle w:val="af"/>
              <w:ind w:firstLineChars="0" w:firstLine="0"/>
            </w:pPr>
            <w:r>
              <w:rPr>
                <w:rFonts w:hint="eastAsia"/>
              </w:rPr>
              <w:t>设计者</w:t>
            </w:r>
          </w:p>
        </w:tc>
        <w:tc>
          <w:tcPr>
            <w:tcW w:w="1422" w:type="dxa"/>
          </w:tcPr>
          <w:p w:rsidR="00ED524B" w:rsidRDefault="00515BCC" w:rsidP="001F3F6E">
            <w:pPr>
              <w:pStyle w:val="af"/>
              <w:ind w:firstLineChars="0" w:firstLine="0"/>
              <w:rPr>
                <w:rFonts w:hint="eastAsia"/>
              </w:rPr>
            </w:pPr>
            <w:r>
              <w:rPr>
                <w:rFonts w:hint="eastAsia"/>
              </w:rPr>
              <w:t>李依芳</w:t>
            </w:r>
          </w:p>
        </w:tc>
      </w:tr>
      <w:tr w:rsidR="00ED524B" w:rsidTr="001F3F6E">
        <w:trPr>
          <w:jc w:val="center"/>
        </w:trPr>
        <w:tc>
          <w:tcPr>
            <w:tcW w:w="3227" w:type="dxa"/>
            <w:gridSpan w:val="2"/>
          </w:tcPr>
          <w:p w:rsidR="00ED524B" w:rsidRPr="0072454F" w:rsidRDefault="00ED524B" w:rsidP="001F3F6E">
            <w:pPr>
              <w:pStyle w:val="af"/>
              <w:ind w:firstLineChars="0" w:firstLine="0"/>
            </w:pPr>
            <w:r>
              <w:rPr>
                <w:rFonts w:hint="eastAsia"/>
              </w:rPr>
              <w:t>功能需求提出者</w:t>
            </w:r>
            <w:r>
              <w:rPr>
                <w:rFonts w:hint="eastAsia"/>
              </w:rPr>
              <w:t>(</w:t>
            </w:r>
            <w:r>
              <w:rPr>
                <w:rFonts w:hint="eastAsia"/>
              </w:rPr>
              <w:t>单位、姓名</w:t>
            </w:r>
            <w:r>
              <w:rPr>
                <w:rFonts w:hint="eastAsia"/>
              </w:rPr>
              <w:t>)</w:t>
            </w:r>
          </w:p>
        </w:tc>
        <w:tc>
          <w:tcPr>
            <w:tcW w:w="2458" w:type="dxa"/>
            <w:gridSpan w:val="2"/>
          </w:tcPr>
          <w:p w:rsidR="00ED524B" w:rsidRDefault="00515BCC" w:rsidP="001F3F6E">
            <w:pPr>
              <w:pStyle w:val="af"/>
              <w:ind w:firstLineChars="0" w:firstLine="0"/>
            </w:pPr>
            <w:r>
              <w:rPr>
                <w:rFonts w:hint="eastAsia"/>
              </w:rPr>
              <w:t>李依芳</w:t>
            </w:r>
          </w:p>
        </w:tc>
        <w:tc>
          <w:tcPr>
            <w:tcW w:w="1421" w:type="dxa"/>
          </w:tcPr>
          <w:p w:rsidR="00ED524B" w:rsidRDefault="00ED524B" w:rsidP="001F3F6E">
            <w:pPr>
              <w:pStyle w:val="af"/>
              <w:ind w:firstLineChars="0" w:firstLine="0"/>
            </w:pPr>
            <w:r>
              <w:rPr>
                <w:rFonts w:hint="eastAsia"/>
              </w:rPr>
              <w:t>完成时间</w:t>
            </w:r>
          </w:p>
        </w:tc>
        <w:tc>
          <w:tcPr>
            <w:tcW w:w="1422" w:type="dxa"/>
          </w:tcPr>
          <w:p w:rsidR="00ED524B" w:rsidRDefault="00515BCC" w:rsidP="001F3F6E">
            <w:pPr>
              <w:pStyle w:val="af"/>
              <w:ind w:firstLineChars="0" w:firstLine="0"/>
            </w:pPr>
            <w:r>
              <w:t>2019/6/15</w:t>
            </w:r>
          </w:p>
        </w:tc>
      </w:tr>
      <w:tr w:rsidR="00ED524B" w:rsidTr="001F3F6E">
        <w:trPr>
          <w:jc w:val="center"/>
        </w:trPr>
        <w:tc>
          <w:tcPr>
            <w:tcW w:w="3227" w:type="dxa"/>
            <w:gridSpan w:val="2"/>
          </w:tcPr>
          <w:p w:rsidR="00ED524B" w:rsidRDefault="00ED524B" w:rsidP="001F3F6E">
            <w:pPr>
              <w:pStyle w:val="af"/>
              <w:ind w:firstLineChars="0" w:firstLine="0"/>
            </w:pPr>
            <w:r>
              <w:rPr>
                <w:rFonts w:hint="eastAsia"/>
              </w:rPr>
              <w:t>功能修改提出者</w:t>
            </w:r>
            <w:r>
              <w:rPr>
                <w:rFonts w:hint="eastAsia"/>
              </w:rPr>
              <w:t>(</w:t>
            </w:r>
            <w:r>
              <w:rPr>
                <w:rFonts w:hint="eastAsia"/>
              </w:rPr>
              <w:t>单位、姓名</w:t>
            </w:r>
            <w:r>
              <w:rPr>
                <w:rFonts w:hint="eastAsia"/>
              </w:rPr>
              <w:t>)</w:t>
            </w:r>
          </w:p>
        </w:tc>
        <w:tc>
          <w:tcPr>
            <w:tcW w:w="2458" w:type="dxa"/>
            <w:gridSpan w:val="2"/>
          </w:tcPr>
          <w:p w:rsidR="00ED524B" w:rsidRDefault="00ED524B" w:rsidP="001F3F6E">
            <w:pPr>
              <w:pStyle w:val="af"/>
              <w:ind w:firstLineChars="83" w:firstLine="199"/>
            </w:pPr>
          </w:p>
        </w:tc>
        <w:tc>
          <w:tcPr>
            <w:tcW w:w="1421" w:type="dxa"/>
          </w:tcPr>
          <w:p w:rsidR="00ED524B" w:rsidRDefault="00ED524B" w:rsidP="001F3F6E">
            <w:pPr>
              <w:pStyle w:val="af"/>
              <w:ind w:firstLineChars="0" w:firstLine="0"/>
            </w:pPr>
            <w:r>
              <w:rPr>
                <w:rFonts w:hint="eastAsia"/>
              </w:rPr>
              <w:t>修改时间</w:t>
            </w:r>
          </w:p>
        </w:tc>
        <w:tc>
          <w:tcPr>
            <w:tcW w:w="1422" w:type="dxa"/>
          </w:tcPr>
          <w:p w:rsidR="00ED524B" w:rsidRDefault="00ED524B" w:rsidP="001F3F6E">
            <w:pPr>
              <w:pStyle w:val="af"/>
              <w:ind w:firstLine="480"/>
            </w:pPr>
          </w:p>
        </w:tc>
      </w:tr>
      <w:tr w:rsidR="00ED524B" w:rsidTr="001F3F6E">
        <w:trPr>
          <w:jc w:val="center"/>
        </w:trPr>
        <w:tc>
          <w:tcPr>
            <w:tcW w:w="1421" w:type="dxa"/>
          </w:tcPr>
          <w:p w:rsidR="00ED524B" w:rsidRDefault="00ED524B" w:rsidP="001F3F6E">
            <w:pPr>
              <w:pStyle w:val="af"/>
              <w:ind w:firstLineChars="0" w:firstLine="0"/>
            </w:pPr>
            <w:r>
              <w:rPr>
                <w:rFonts w:hint="eastAsia"/>
              </w:rPr>
              <w:t>功能修改批准者</w:t>
            </w:r>
          </w:p>
        </w:tc>
        <w:tc>
          <w:tcPr>
            <w:tcW w:w="1806" w:type="dxa"/>
          </w:tcPr>
          <w:p w:rsidR="00ED524B" w:rsidRDefault="00ED524B" w:rsidP="001F3F6E">
            <w:pPr>
              <w:pStyle w:val="af"/>
              <w:ind w:firstLineChars="0" w:firstLine="0"/>
            </w:pPr>
          </w:p>
        </w:tc>
        <w:tc>
          <w:tcPr>
            <w:tcW w:w="1134" w:type="dxa"/>
          </w:tcPr>
          <w:p w:rsidR="00ED524B" w:rsidRDefault="00ED524B" w:rsidP="001F3F6E">
            <w:pPr>
              <w:pStyle w:val="af"/>
              <w:ind w:firstLineChars="0" w:firstLine="0"/>
            </w:pPr>
            <w:r>
              <w:rPr>
                <w:rFonts w:hint="eastAsia"/>
              </w:rPr>
              <w:t>功能修改者</w:t>
            </w:r>
          </w:p>
        </w:tc>
        <w:tc>
          <w:tcPr>
            <w:tcW w:w="1324" w:type="dxa"/>
          </w:tcPr>
          <w:p w:rsidR="00ED524B" w:rsidRDefault="00ED524B" w:rsidP="001F3F6E">
            <w:pPr>
              <w:pStyle w:val="af"/>
              <w:ind w:firstLine="480"/>
            </w:pPr>
          </w:p>
        </w:tc>
        <w:tc>
          <w:tcPr>
            <w:tcW w:w="1421" w:type="dxa"/>
          </w:tcPr>
          <w:p w:rsidR="00ED524B" w:rsidRDefault="00ED524B" w:rsidP="001F3F6E">
            <w:pPr>
              <w:pStyle w:val="af"/>
              <w:ind w:firstLineChars="0" w:firstLine="0"/>
            </w:pPr>
            <w:r>
              <w:rPr>
                <w:rFonts w:hint="eastAsia"/>
              </w:rPr>
              <w:t>修改次数</w:t>
            </w:r>
          </w:p>
        </w:tc>
        <w:tc>
          <w:tcPr>
            <w:tcW w:w="1422" w:type="dxa"/>
          </w:tcPr>
          <w:p w:rsidR="00ED524B" w:rsidRDefault="00ED524B" w:rsidP="001F3F6E">
            <w:pPr>
              <w:pStyle w:val="af"/>
              <w:ind w:firstLine="480"/>
            </w:pPr>
          </w:p>
        </w:tc>
      </w:tr>
      <w:tr w:rsidR="00ED524B" w:rsidTr="001F3F6E">
        <w:trPr>
          <w:jc w:val="center"/>
        </w:trPr>
        <w:tc>
          <w:tcPr>
            <w:tcW w:w="8528" w:type="dxa"/>
            <w:gridSpan w:val="6"/>
          </w:tcPr>
          <w:p w:rsidR="00ED524B" w:rsidRDefault="00ED524B" w:rsidP="001F3F6E">
            <w:pPr>
              <w:pStyle w:val="af"/>
              <w:spacing w:line="240" w:lineRule="auto"/>
              <w:ind w:firstLine="480"/>
              <w:jc w:val="center"/>
            </w:pPr>
            <w:r>
              <w:rPr>
                <w:rFonts w:hint="eastAsia"/>
                <w:noProof/>
              </w:rPr>
              <w:drawing>
                <wp:inline distT="0" distB="0" distL="0" distR="0" wp14:anchorId="31EF3BF9" wp14:editId="41DC8C1C">
                  <wp:extent cx="4210050" cy="2298065"/>
                  <wp:effectExtent l="0" t="38100" r="0" b="4508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r>
      <w:tr w:rsidR="00ED524B" w:rsidTr="001F3F6E">
        <w:trPr>
          <w:jc w:val="center"/>
        </w:trPr>
        <w:tc>
          <w:tcPr>
            <w:tcW w:w="1421" w:type="dxa"/>
          </w:tcPr>
          <w:p w:rsidR="00ED524B" w:rsidRDefault="00ED524B" w:rsidP="001F3F6E">
            <w:pPr>
              <w:pStyle w:val="af"/>
              <w:ind w:firstLineChars="0" w:firstLine="0"/>
            </w:pPr>
            <w:r>
              <w:rPr>
                <w:rFonts w:hint="eastAsia"/>
              </w:rPr>
              <w:t>说明</w:t>
            </w:r>
          </w:p>
        </w:tc>
        <w:tc>
          <w:tcPr>
            <w:tcW w:w="7107" w:type="dxa"/>
            <w:gridSpan w:val="5"/>
          </w:tcPr>
          <w:p w:rsidR="00ED524B" w:rsidRDefault="00ED524B" w:rsidP="001F3F6E">
            <w:pPr>
              <w:pStyle w:val="af"/>
              <w:ind w:firstLineChars="0" w:firstLine="0"/>
            </w:pPr>
            <w:r>
              <w:rPr>
                <w:rFonts w:hint="eastAsia"/>
              </w:rPr>
              <w:t>实现系统与用户消息交互</w:t>
            </w:r>
          </w:p>
          <w:p w:rsidR="00ED524B" w:rsidRDefault="00ED524B" w:rsidP="00ED524B">
            <w:pPr>
              <w:pStyle w:val="af"/>
              <w:numPr>
                <w:ilvl w:val="0"/>
                <w:numId w:val="23"/>
              </w:numPr>
              <w:ind w:firstLineChars="0"/>
            </w:pPr>
            <w:r>
              <w:t>接收消息：用户支付后、卖家发货后、买家收货后系统向相应用户发送消息提醒</w:t>
            </w:r>
            <w:r w:rsidR="00896EF5">
              <w:rPr>
                <w:rFonts w:hint="eastAsia"/>
              </w:rPr>
              <w:t>。（送货员派送商品还要短信提醒）</w:t>
            </w:r>
          </w:p>
          <w:p w:rsidR="00ED524B" w:rsidRDefault="00ED524B" w:rsidP="00ED524B">
            <w:pPr>
              <w:pStyle w:val="af"/>
              <w:numPr>
                <w:ilvl w:val="0"/>
                <w:numId w:val="23"/>
              </w:numPr>
              <w:ind w:firstLineChars="0"/>
            </w:pPr>
            <w:r>
              <w:t>查看消息：用户</w:t>
            </w:r>
            <w:r w:rsidR="00896EF5">
              <w:t>有未读消息时，可看到提醒。用户点击消息进入消息列表页面，未读消息与已读消息以容易区分的方式显示</w:t>
            </w:r>
            <w:r w:rsidR="00896EF5">
              <w:rPr>
                <w:rFonts w:hint="eastAsia"/>
              </w:rPr>
              <w:t>。</w:t>
            </w:r>
          </w:p>
          <w:p w:rsidR="00896EF5" w:rsidRDefault="00896EF5" w:rsidP="00ED524B">
            <w:pPr>
              <w:pStyle w:val="af"/>
              <w:numPr>
                <w:ilvl w:val="0"/>
                <w:numId w:val="23"/>
              </w:numPr>
              <w:ind w:firstLineChars="0"/>
            </w:pPr>
            <w:r>
              <w:t>删除消息</w:t>
            </w:r>
            <w:r>
              <w:rPr>
                <w:rFonts w:hint="eastAsia"/>
              </w:rPr>
              <w:t>：</w:t>
            </w:r>
            <w:r>
              <w:t>用户可以删除制定消息</w:t>
            </w:r>
            <w:r>
              <w:rPr>
                <w:rFonts w:hint="eastAsia"/>
              </w:rPr>
              <w:t>，</w:t>
            </w:r>
            <w:r>
              <w:t>也可以清空消息</w:t>
            </w:r>
            <w:r>
              <w:rPr>
                <w:rFonts w:hint="eastAsia"/>
              </w:rPr>
              <w:t>。</w:t>
            </w:r>
          </w:p>
        </w:tc>
      </w:tr>
    </w:tbl>
    <w:p w:rsidR="00896EF5" w:rsidRDefault="00896EF5" w:rsidP="00896EF5">
      <w:pPr>
        <w:pStyle w:val="2"/>
      </w:pPr>
      <w:bookmarkStart w:id="26" w:name="_Toc503909969"/>
      <w:r>
        <w:rPr>
          <w:rFonts w:hint="eastAsia"/>
        </w:rPr>
        <w:t>3.</w:t>
      </w:r>
      <w:r>
        <w:t>6.1</w:t>
      </w:r>
      <w:r>
        <w:t>天使快递员</w:t>
      </w:r>
      <w:bookmarkEnd w:id="26"/>
    </w:p>
    <w:tbl>
      <w:tblPr>
        <w:tblStyle w:val="ae"/>
        <w:tblW w:w="0" w:type="auto"/>
        <w:jc w:val="center"/>
        <w:tblLook w:val="04A0" w:firstRow="1" w:lastRow="0" w:firstColumn="1" w:lastColumn="0" w:noHBand="0" w:noVBand="1"/>
      </w:tblPr>
      <w:tblGrid>
        <w:gridCol w:w="1421"/>
        <w:gridCol w:w="1806"/>
        <w:gridCol w:w="1134"/>
        <w:gridCol w:w="1324"/>
        <w:gridCol w:w="1421"/>
        <w:gridCol w:w="1422"/>
      </w:tblGrid>
      <w:tr w:rsidR="00896EF5" w:rsidTr="001F3F6E">
        <w:trPr>
          <w:jc w:val="center"/>
        </w:trPr>
        <w:tc>
          <w:tcPr>
            <w:tcW w:w="1421" w:type="dxa"/>
          </w:tcPr>
          <w:p w:rsidR="00896EF5" w:rsidRDefault="00896EF5" w:rsidP="001F3F6E">
            <w:pPr>
              <w:pStyle w:val="af"/>
              <w:ind w:firstLineChars="0" w:firstLine="0"/>
            </w:pPr>
            <w:r>
              <w:rPr>
                <w:rFonts w:hint="eastAsia"/>
              </w:rPr>
              <w:t>功能名称</w:t>
            </w:r>
          </w:p>
        </w:tc>
        <w:tc>
          <w:tcPr>
            <w:tcW w:w="1806" w:type="dxa"/>
          </w:tcPr>
          <w:p w:rsidR="00896EF5" w:rsidRDefault="00896EF5" w:rsidP="001F3F6E">
            <w:pPr>
              <w:pStyle w:val="af"/>
              <w:ind w:firstLineChars="0" w:firstLine="0"/>
            </w:pPr>
            <w:r>
              <w:rPr>
                <w:rFonts w:hint="eastAsia"/>
              </w:rPr>
              <w:t>天使快递</w:t>
            </w:r>
          </w:p>
        </w:tc>
        <w:tc>
          <w:tcPr>
            <w:tcW w:w="1134" w:type="dxa"/>
          </w:tcPr>
          <w:p w:rsidR="00896EF5" w:rsidRDefault="00896EF5" w:rsidP="001F3F6E">
            <w:pPr>
              <w:pStyle w:val="af"/>
              <w:ind w:firstLineChars="0" w:firstLine="0"/>
            </w:pPr>
            <w:r>
              <w:rPr>
                <w:rFonts w:hint="eastAsia"/>
              </w:rPr>
              <w:t>功能编号</w:t>
            </w:r>
          </w:p>
        </w:tc>
        <w:tc>
          <w:tcPr>
            <w:tcW w:w="1324" w:type="dxa"/>
          </w:tcPr>
          <w:p w:rsidR="00896EF5" w:rsidRDefault="00896EF5" w:rsidP="001F3F6E">
            <w:pPr>
              <w:pStyle w:val="af"/>
              <w:ind w:firstLineChars="0" w:firstLine="0"/>
            </w:pPr>
            <w:r>
              <w:t>TSKD01</w:t>
            </w:r>
          </w:p>
        </w:tc>
        <w:tc>
          <w:tcPr>
            <w:tcW w:w="1421" w:type="dxa"/>
          </w:tcPr>
          <w:p w:rsidR="00896EF5" w:rsidRDefault="00896EF5" w:rsidP="001F3F6E">
            <w:pPr>
              <w:pStyle w:val="af"/>
              <w:ind w:firstLineChars="0" w:firstLine="0"/>
            </w:pPr>
            <w:r>
              <w:rPr>
                <w:rFonts w:hint="eastAsia"/>
              </w:rPr>
              <w:t>设计者</w:t>
            </w:r>
          </w:p>
        </w:tc>
        <w:tc>
          <w:tcPr>
            <w:tcW w:w="1422" w:type="dxa"/>
          </w:tcPr>
          <w:p w:rsidR="00896EF5" w:rsidRDefault="00515BCC" w:rsidP="001F3F6E">
            <w:pPr>
              <w:pStyle w:val="af"/>
              <w:ind w:firstLineChars="0" w:firstLine="0"/>
            </w:pPr>
            <w:r>
              <w:rPr>
                <w:rFonts w:hint="eastAsia"/>
              </w:rPr>
              <w:t>李依芳</w:t>
            </w:r>
          </w:p>
        </w:tc>
      </w:tr>
      <w:tr w:rsidR="00896EF5" w:rsidTr="001F3F6E">
        <w:trPr>
          <w:jc w:val="center"/>
        </w:trPr>
        <w:tc>
          <w:tcPr>
            <w:tcW w:w="3227" w:type="dxa"/>
            <w:gridSpan w:val="2"/>
          </w:tcPr>
          <w:p w:rsidR="00896EF5" w:rsidRPr="0072454F" w:rsidRDefault="00896EF5" w:rsidP="001F3F6E">
            <w:pPr>
              <w:pStyle w:val="af"/>
              <w:ind w:firstLineChars="0" w:firstLine="0"/>
            </w:pPr>
            <w:r>
              <w:rPr>
                <w:rFonts w:hint="eastAsia"/>
              </w:rPr>
              <w:t>功能需求提出者</w:t>
            </w:r>
            <w:r>
              <w:rPr>
                <w:rFonts w:hint="eastAsia"/>
              </w:rPr>
              <w:t>(</w:t>
            </w:r>
            <w:r>
              <w:rPr>
                <w:rFonts w:hint="eastAsia"/>
              </w:rPr>
              <w:t>单位、姓名</w:t>
            </w:r>
            <w:r>
              <w:rPr>
                <w:rFonts w:hint="eastAsia"/>
              </w:rPr>
              <w:t>)</w:t>
            </w:r>
          </w:p>
        </w:tc>
        <w:tc>
          <w:tcPr>
            <w:tcW w:w="2458" w:type="dxa"/>
            <w:gridSpan w:val="2"/>
          </w:tcPr>
          <w:p w:rsidR="00896EF5" w:rsidRDefault="00515BCC" w:rsidP="001F3F6E">
            <w:pPr>
              <w:pStyle w:val="af"/>
              <w:ind w:firstLineChars="0" w:firstLine="0"/>
            </w:pPr>
            <w:r>
              <w:rPr>
                <w:rFonts w:hint="eastAsia"/>
              </w:rPr>
              <w:t>李依芳</w:t>
            </w:r>
            <w:bookmarkStart w:id="27" w:name="_GoBack"/>
            <w:bookmarkEnd w:id="27"/>
          </w:p>
        </w:tc>
        <w:tc>
          <w:tcPr>
            <w:tcW w:w="1421" w:type="dxa"/>
          </w:tcPr>
          <w:p w:rsidR="00896EF5" w:rsidRDefault="00896EF5" w:rsidP="001F3F6E">
            <w:pPr>
              <w:pStyle w:val="af"/>
              <w:ind w:firstLineChars="0" w:firstLine="0"/>
            </w:pPr>
            <w:r>
              <w:rPr>
                <w:rFonts w:hint="eastAsia"/>
              </w:rPr>
              <w:t>完成时间</w:t>
            </w:r>
          </w:p>
        </w:tc>
        <w:tc>
          <w:tcPr>
            <w:tcW w:w="1422" w:type="dxa"/>
          </w:tcPr>
          <w:p w:rsidR="00896EF5" w:rsidRDefault="00515BCC" w:rsidP="001F3F6E">
            <w:pPr>
              <w:pStyle w:val="af"/>
              <w:ind w:firstLineChars="0" w:firstLine="0"/>
            </w:pPr>
            <w:r>
              <w:t>2019/6/15</w:t>
            </w:r>
          </w:p>
        </w:tc>
      </w:tr>
      <w:tr w:rsidR="00896EF5" w:rsidTr="001F3F6E">
        <w:trPr>
          <w:jc w:val="center"/>
        </w:trPr>
        <w:tc>
          <w:tcPr>
            <w:tcW w:w="3227" w:type="dxa"/>
            <w:gridSpan w:val="2"/>
          </w:tcPr>
          <w:p w:rsidR="00896EF5" w:rsidRDefault="00896EF5" w:rsidP="001F3F6E">
            <w:pPr>
              <w:pStyle w:val="af"/>
              <w:ind w:firstLineChars="0" w:firstLine="0"/>
            </w:pPr>
            <w:r>
              <w:rPr>
                <w:rFonts w:hint="eastAsia"/>
              </w:rPr>
              <w:t>功能修改提出者</w:t>
            </w:r>
            <w:r>
              <w:rPr>
                <w:rFonts w:hint="eastAsia"/>
              </w:rPr>
              <w:t>(</w:t>
            </w:r>
            <w:r>
              <w:rPr>
                <w:rFonts w:hint="eastAsia"/>
              </w:rPr>
              <w:t>单位、姓名</w:t>
            </w:r>
            <w:r>
              <w:rPr>
                <w:rFonts w:hint="eastAsia"/>
              </w:rPr>
              <w:t>)</w:t>
            </w:r>
          </w:p>
        </w:tc>
        <w:tc>
          <w:tcPr>
            <w:tcW w:w="2458" w:type="dxa"/>
            <w:gridSpan w:val="2"/>
          </w:tcPr>
          <w:p w:rsidR="00896EF5" w:rsidRDefault="00896EF5" w:rsidP="001F3F6E">
            <w:pPr>
              <w:pStyle w:val="af"/>
              <w:ind w:firstLineChars="83" w:firstLine="199"/>
            </w:pPr>
          </w:p>
        </w:tc>
        <w:tc>
          <w:tcPr>
            <w:tcW w:w="1421" w:type="dxa"/>
          </w:tcPr>
          <w:p w:rsidR="00896EF5" w:rsidRDefault="00896EF5" w:rsidP="001F3F6E">
            <w:pPr>
              <w:pStyle w:val="af"/>
              <w:ind w:firstLineChars="0" w:firstLine="0"/>
            </w:pPr>
            <w:r>
              <w:rPr>
                <w:rFonts w:hint="eastAsia"/>
              </w:rPr>
              <w:t>修改时间</w:t>
            </w:r>
          </w:p>
        </w:tc>
        <w:tc>
          <w:tcPr>
            <w:tcW w:w="1422" w:type="dxa"/>
          </w:tcPr>
          <w:p w:rsidR="00896EF5" w:rsidRDefault="00896EF5" w:rsidP="001F3F6E">
            <w:pPr>
              <w:pStyle w:val="af"/>
              <w:ind w:firstLine="480"/>
            </w:pPr>
          </w:p>
        </w:tc>
      </w:tr>
      <w:tr w:rsidR="00896EF5" w:rsidTr="001F3F6E">
        <w:trPr>
          <w:jc w:val="center"/>
        </w:trPr>
        <w:tc>
          <w:tcPr>
            <w:tcW w:w="1421" w:type="dxa"/>
          </w:tcPr>
          <w:p w:rsidR="00896EF5" w:rsidRDefault="00896EF5" w:rsidP="001F3F6E">
            <w:pPr>
              <w:pStyle w:val="af"/>
              <w:ind w:firstLineChars="0" w:firstLine="0"/>
            </w:pPr>
            <w:r>
              <w:rPr>
                <w:rFonts w:hint="eastAsia"/>
              </w:rPr>
              <w:t>功能修改批</w:t>
            </w:r>
            <w:r>
              <w:rPr>
                <w:rFonts w:hint="eastAsia"/>
              </w:rPr>
              <w:lastRenderedPageBreak/>
              <w:t>准者</w:t>
            </w:r>
          </w:p>
        </w:tc>
        <w:tc>
          <w:tcPr>
            <w:tcW w:w="1806" w:type="dxa"/>
          </w:tcPr>
          <w:p w:rsidR="00896EF5" w:rsidRDefault="00896EF5" w:rsidP="001F3F6E">
            <w:pPr>
              <w:pStyle w:val="af"/>
              <w:ind w:firstLineChars="0" w:firstLine="0"/>
            </w:pPr>
          </w:p>
        </w:tc>
        <w:tc>
          <w:tcPr>
            <w:tcW w:w="1134" w:type="dxa"/>
          </w:tcPr>
          <w:p w:rsidR="00896EF5" w:rsidRDefault="00896EF5" w:rsidP="001F3F6E">
            <w:pPr>
              <w:pStyle w:val="af"/>
              <w:ind w:firstLineChars="0" w:firstLine="0"/>
            </w:pPr>
            <w:r>
              <w:rPr>
                <w:rFonts w:hint="eastAsia"/>
              </w:rPr>
              <w:t>功能修</w:t>
            </w:r>
            <w:r>
              <w:rPr>
                <w:rFonts w:hint="eastAsia"/>
              </w:rPr>
              <w:lastRenderedPageBreak/>
              <w:t>改者</w:t>
            </w:r>
          </w:p>
        </w:tc>
        <w:tc>
          <w:tcPr>
            <w:tcW w:w="1324" w:type="dxa"/>
          </w:tcPr>
          <w:p w:rsidR="00896EF5" w:rsidRDefault="00896EF5" w:rsidP="001F3F6E">
            <w:pPr>
              <w:pStyle w:val="af"/>
              <w:ind w:firstLine="480"/>
            </w:pPr>
          </w:p>
        </w:tc>
        <w:tc>
          <w:tcPr>
            <w:tcW w:w="1421" w:type="dxa"/>
          </w:tcPr>
          <w:p w:rsidR="00896EF5" w:rsidRDefault="00896EF5" w:rsidP="001F3F6E">
            <w:pPr>
              <w:pStyle w:val="af"/>
              <w:ind w:firstLineChars="0" w:firstLine="0"/>
            </w:pPr>
            <w:r>
              <w:rPr>
                <w:rFonts w:hint="eastAsia"/>
              </w:rPr>
              <w:t>修改次数</w:t>
            </w:r>
          </w:p>
        </w:tc>
        <w:tc>
          <w:tcPr>
            <w:tcW w:w="1422" w:type="dxa"/>
          </w:tcPr>
          <w:p w:rsidR="00896EF5" w:rsidRDefault="00896EF5" w:rsidP="001F3F6E">
            <w:pPr>
              <w:pStyle w:val="af"/>
              <w:ind w:firstLine="480"/>
            </w:pPr>
          </w:p>
        </w:tc>
      </w:tr>
      <w:tr w:rsidR="00896EF5" w:rsidTr="001F3F6E">
        <w:trPr>
          <w:jc w:val="center"/>
        </w:trPr>
        <w:tc>
          <w:tcPr>
            <w:tcW w:w="8528" w:type="dxa"/>
            <w:gridSpan w:val="6"/>
          </w:tcPr>
          <w:p w:rsidR="00896EF5" w:rsidRDefault="00896EF5" w:rsidP="001F3F6E">
            <w:pPr>
              <w:pStyle w:val="af"/>
              <w:spacing w:line="240" w:lineRule="auto"/>
              <w:ind w:firstLine="480"/>
              <w:jc w:val="center"/>
            </w:pPr>
            <w:r>
              <w:rPr>
                <w:rFonts w:hint="eastAsia"/>
                <w:noProof/>
              </w:rPr>
              <w:drawing>
                <wp:inline distT="0" distB="0" distL="0" distR="0" wp14:anchorId="17FB98B3" wp14:editId="2A1DBDD5">
                  <wp:extent cx="4210050" cy="2298065"/>
                  <wp:effectExtent l="0" t="38100" r="0" b="4508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tc>
      </w:tr>
      <w:tr w:rsidR="00896EF5" w:rsidTr="001F3F6E">
        <w:trPr>
          <w:jc w:val="center"/>
        </w:trPr>
        <w:tc>
          <w:tcPr>
            <w:tcW w:w="1421" w:type="dxa"/>
          </w:tcPr>
          <w:p w:rsidR="00896EF5" w:rsidRDefault="00896EF5" w:rsidP="001F3F6E">
            <w:pPr>
              <w:pStyle w:val="af"/>
              <w:ind w:firstLineChars="0" w:firstLine="0"/>
            </w:pPr>
            <w:r>
              <w:rPr>
                <w:rFonts w:hint="eastAsia"/>
              </w:rPr>
              <w:t>说明</w:t>
            </w:r>
          </w:p>
        </w:tc>
        <w:tc>
          <w:tcPr>
            <w:tcW w:w="7107" w:type="dxa"/>
            <w:gridSpan w:val="5"/>
          </w:tcPr>
          <w:p w:rsidR="00896EF5" w:rsidRDefault="00896EF5" w:rsidP="001F3F6E">
            <w:pPr>
              <w:pStyle w:val="af"/>
              <w:ind w:firstLineChars="0" w:firstLine="0"/>
            </w:pPr>
            <w:r>
              <w:rPr>
                <w:rFonts w:hint="eastAsia"/>
              </w:rPr>
              <w:t>实现天使快递员业务</w:t>
            </w:r>
          </w:p>
          <w:p w:rsidR="00896EF5" w:rsidRDefault="00896EF5" w:rsidP="00896EF5">
            <w:pPr>
              <w:pStyle w:val="af"/>
              <w:numPr>
                <w:ilvl w:val="0"/>
                <w:numId w:val="24"/>
              </w:numPr>
              <w:ind w:firstLineChars="0"/>
            </w:pPr>
            <w:r>
              <w:rPr>
                <w:rFonts w:hint="eastAsia"/>
              </w:rPr>
              <w:t>添加快递单：卖家发货时，若选择“使用天使快递员”，则添加快递单数据到数据库，该条数据包括买家、卖家地址以及订单编号信息</w:t>
            </w:r>
          </w:p>
          <w:p w:rsidR="00896EF5" w:rsidRDefault="00896EF5" w:rsidP="00896EF5">
            <w:pPr>
              <w:pStyle w:val="af"/>
              <w:numPr>
                <w:ilvl w:val="0"/>
                <w:numId w:val="24"/>
              </w:numPr>
              <w:ind w:firstLineChars="0"/>
            </w:pPr>
            <w:r>
              <w:t>申请为</w:t>
            </w:r>
            <w:r>
              <w:rPr>
                <w:rFonts w:hint="eastAsia"/>
              </w:rPr>
              <w:t>“天使快递</w:t>
            </w:r>
            <w:r w:rsidR="006336C7">
              <w:rPr>
                <w:rFonts w:hint="eastAsia"/>
              </w:rPr>
              <w:t>员</w:t>
            </w:r>
            <w:r>
              <w:rPr>
                <w:rFonts w:hint="eastAsia"/>
              </w:rPr>
              <w:t>”的用户可查看当前有哪些待接单</w:t>
            </w:r>
          </w:p>
          <w:p w:rsidR="006336C7" w:rsidRDefault="006336C7" w:rsidP="00896EF5">
            <w:pPr>
              <w:pStyle w:val="af"/>
              <w:numPr>
                <w:ilvl w:val="0"/>
                <w:numId w:val="24"/>
              </w:numPr>
              <w:ind w:firstLineChars="0"/>
            </w:pPr>
            <w:r>
              <w:rPr>
                <w:rFonts w:hint="eastAsia"/>
              </w:rPr>
              <w:t>“天使快递员”接单后，要承担将相应商品送达客户的责任</w:t>
            </w:r>
          </w:p>
        </w:tc>
      </w:tr>
    </w:tbl>
    <w:p w:rsidR="00001EA3" w:rsidRPr="00896EF5" w:rsidRDefault="00001EA3" w:rsidP="00001EA3"/>
    <w:p w:rsidR="00290076" w:rsidRDefault="00290076">
      <w:pPr>
        <w:pStyle w:val="1"/>
        <w:rPr>
          <w:sz w:val="28"/>
          <w:szCs w:val="28"/>
        </w:rPr>
      </w:pPr>
      <w:bookmarkStart w:id="28" w:name="_Toc503909970"/>
      <w:bookmarkStart w:id="29" w:name="_Toc427735988"/>
      <w:bookmarkStart w:id="30" w:name="_Toc427736044"/>
      <w:r>
        <w:rPr>
          <w:rFonts w:hint="eastAsia"/>
          <w:sz w:val="28"/>
          <w:szCs w:val="28"/>
        </w:rPr>
        <w:t>4.</w:t>
      </w:r>
      <w:r>
        <w:rPr>
          <w:rFonts w:hint="eastAsia"/>
          <w:sz w:val="28"/>
          <w:szCs w:val="28"/>
        </w:rPr>
        <w:t>非功能需求</w:t>
      </w:r>
      <w:bookmarkEnd w:id="28"/>
    </w:p>
    <w:p w:rsidR="00290076" w:rsidRDefault="00290076">
      <w:pPr>
        <w:pStyle w:val="2"/>
      </w:pPr>
      <w:bookmarkStart w:id="31" w:name="_Toc503909971"/>
      <w:r>
        <w:rPr>
          <w:rFonts w:hint="eastAsia"/>
        </w:rPr>
        <w:t>4.1</w:t>
      </w:r>
      <w:r>
        <w:rPr>
          <w:rFonts w:hint="eastAsia"/>
        </w:rPr>
        <w:t xml:space="preserve">　系统性能要求</w:t>
      </w:r>
      <w:bookmarkEnd w:id="31"/>
    </w:p>
    <w:p w:rsidR="00290076" w:rsidRDefault="00290076" w:rsidP="00BF09A8">
      <w:pPr>
        <w:pStyle w:val="af"/>
        <w:ind w:firstLineChars="100" w:firstLine="240"/>
        <w:rPr>
          <w:lang w:val="en-AU"/>
        </w:rPr>
      </w:pPr>
      <w:r>
        <w:rPr>
          <w:rFonts w:hint="eastAsia"/>
          <w:lang w:val="en-AU"/>
        </w:rPr>
        <w:t>a.</w:t>
      </w:r>
      <w:r>
        <w:rPr>
          <w:rFonts w:hint="eastAsia"/>
          <w:lang w:val="en-AU"/>
        </w:rPr>
        <w:t>时间特性</w:t>
      </w:r>
      <w:r w:rsidR="00BF09A8">
        <w:rPr>
          <w:rFonts w:hint="eastAsia"/>
          <w:lang w:val="en-AU"/>
        </w:rPr>
        <w:t>：</w:t>
      </w:r>
    </w:p>
    <w:p w:rsidR="00BF09A8" w:rsidRPr="00BF09A8" w:rsidRDefault="00BF09A8" w:rsidP="00BF09A8">
      <w:pPr>
        <w:pStyle w:val="af"/>
        <w:ind w:firstLine="480"/>
        <w:rPr>
          <w:rFonts w:ascii="宋体" w:hAnsi="宋体"/>
          <w:color w:val="000000" w:themeColor="text1"/>
          <w:szCs w:val="21"/>
        </w:rPr>
      </w:pPr>
      <w:r w:rsidRPr="00BF09A8">
        <w:rPr>
          <w:rFonts w:ascii="宋体" w:hAnsi="宋体"/>
          <w:color w:val="000000" w:themeColor="text1"/>
          <w:szCs w:val="21"/>
        </w:rPr>
        <w:t>本系统用户为铁大学生</w:t>
      </w:r>
      <w:r w:rsidRPr="00BF09A8">
        <w:rPr>
          <w:rFonts w:ascii="宋体" w:hAnsi="宋体" w:hint="eastAsia"/>
          <w:color w:val="000000" w:themeColor="text1"/>
          <w:szCs w:val="21"/>
        </w:rPr>
        <w:t>，</w:t>
      </w:r>
      <w:r w:rsidRPr="00BF09A8">
        <w:rPr>
          <w:rFonts w:ascii="宋体" w:hAnsi="宋体"/>
          <w:color w:val="000000" w:themeColor="text1"/>
          <w:szCs w:val="21"/>
        </w:rPr>
        <w:t>应保证在</w:t>
      </w:r>
      <w:r w:rsidRPr="00BF09A8">
        <w:rPr>
          <w:rFonts w:ascii="宋体" w:hAnsi="宋体" w:hint="eastAsia"/>
          <w:color w:val="000000" w:themeColor="text1"/>
          <w:szCs w:val="21"/>
        </w:rPr>
        <w:t>100个用户同时访问时网站相应时间不超过4s。</w:t>
      </w:r>
    </w:p>
    <w:p w:rsidR="00290076" w:rsidRDefault="00290076" w:rsidP="00BF09A8">
      <w:pPr>
        <w:pStyle w:val="af"/>
        <w:ind w:firstLineChars="83" w:firstLine="199"/>
        <w:rPr>
          <w:lang w:val="en-AU"/>
        </w:rPr>
      </w:pPr>
      <w:r>
        <w:rPr>
          <w:rFonts w:hint="eastAsia"/>
          <w:lang w:val="en-AU"/>
        </w:rPr>
        <w:t>b.</w:t>
      </w:r>
      <w:r>
        <w:rPr>
          <w:rFonts w:hint="eastAsia"/>
          <w:lang w:val="en-AU"/>
        </w:rPr>
        <w:t>精度要求</w:t>
      </w:r>
      <w:r w:rsidR="00BF09A8">
        <w:rPr>
          <w:rFonts w:hint="eastAsia"/>
          <w:lang w:val="en-AU"/>
        </w:rPr>
        <w:t>：</w:t>
      </w:r>
    </w:p>
    <w:p w:rsidR="00290076" w:rsidRPr="00BF09A8" w:rsidRDefault="00BF09A8" w:rsidP="00BF09A8">
      <w:pPr>
        <w:pStyle w:val="af"/>
        <w:ind w:firstLine="480"/>
        <w:rPr>
          <w:lang w:val="en-AU"/>
        </w:rPr>
      </w:pPr>
      <w:r w:rsidRPr="00BF09A8">
        <w:rPr>
          <w:rFonts w:hint="eastAsia"/>
        </w:rPr>
        <w:t>对于商品金额，应保证为</w:t>
      </w:r>
      <w:r w:rsidRPr="00BF09A8">
        <w:rPr>
          <w:rFonts w:hint="eastAsia"/>
        </w:rPr>
        <w:t>2</w:t>
      </w:r>
      <w:r w:rsidRPr="00BF09A8">
        <w:rPr>
          <w:rFonts w:hint="eastAsia"/>
        </w:rPr>
        <w:t>为小数，其它数值类数据均为整型</w:t>
      </w:r>
    </w:p>
    <w:p w:rsidR="00290076" w:rsidRPr="00BF09A8" w:rsidRDefault="00290076" w:rsidP="00BF09A8">
      <w:pPr>
        <w:pStyle w:val="af"/>
        <w:ind w:firstLineChars="83" w:firstLine="199"/>
        <w:rPr>
          <w:lang w:val="en-AU"/>
        </w:rPr>
      </w:pPr>
      <w:r w:rsidRPr="00BF09A8">
        <w:rPr>
          <w:rFonts w:hint="eastAsia"/>
          <w:lang w:val="en-AU"/>
        </w:rPr>
        <w:t>c.</w:t>
      </w:r>
      <w:r w:rsidRPr="00BF09A8">
        <w:rPr>
          <w:rFonts w:hint="eastAsia"/>
          <w:lang w:val="en-AU"/>
        </w:rPr>
        <w:t>系统有效性</w:t>
      </w:r>
      <w:r w:rsidR="00BF09A8">
        <w:rPr>
          <w:rFonts w:hint="eastAsia"/>
          <w:lang w:val="en-AU"/>
        </w:rPr>
        <w:t>：</w:t>
      </w:r>
    </w:p>
    <w:p w:rsidR="00290076" w:rsidRPr="00BF09A8" w:rsidRDefault="00290076" w:rsidP="00BF09A8">
      <w:pPr>
        <w:pStyle w:val="af"/>
        <w:ind w:firstLine="480"/>
        <w:rPr>
          <w:lang w:val="en-AU"/>
        </w:rPr>
      </w:pPr>
      <w:r w:rsidRPr="00BF09A8">
        <w:rPr>
          <w:rFonts w:hint="eastAsia"/>
        </w:rPr>
        <w:t>系统每天需要连续运行</w:t>
      </w:r>
      <w:r w:rsidRPr="00BF09A8">
        <w:rPr>
          <w:rFonts w:hint="eastAsia"/>
        </w:rPr>
        <w:t>24</w:t>
      </w:r>
      <w:r w:rsidRPr="00BF09A8">
        <w:rPr>
          <w:rFonts w:hint="eastAsia"/>
        </w:rPr>
        <w:t>小时，每周运行七天，包括公共假期和周末</w:t>
      </w:r>
    </w:p>
    <w:p w:rsidR="00290076" w:rsidRDefault="00290076" w:rsidP="00BF09A8">
      <w:pPr>
        <w:pStyle w:val="af"/>
        <w:ind w:firstLineChars="83" w:firstLine="199"/>
        <w:rPr>
          <w:lang w:val="en-AU"/>
        </w:rPr>
      </w:pPr>
      <w:r>
        <w:rPr>
          <w:rFonts w:hint="eastAsia"/>
          <w:lang w:val="en-AU"/>
        </w:rPr>
        <w:t>d.</w:t>
      </w:r>
      <w:r>
        <w:rPr>
          <w:rFonts w:hint="eastAsia"/>
          <w:lang w:val="en-AU"/>
        </w:rPr>
        <w:t>容错性</w:t>
      </w:r>
      <w:r w:rsidR="00BF09A8">
        <w:rPr>
          <w:rFonts w:hint="eastAsia"/>
          <w:lang w:val="en-AU"/>
        </w:rPr>
        <w:t>：</w:t>
      </w:r>
    </w:p>
    <w:p w:rsidR="00BF09A8" w:rsidRDefault="00BF09A8" w:rsidP="00BF09A8">
      <w:pPr>
        <w:pStyle w:val="af"/>
        <w:ind w:firstLine="480"/>
        <w:rPr>
          <w:lang w:val="en-AU"/>
        </w:rPr>
      </w:pPr>
      <w:r>
        <w:rPr>
          <w:rFonts w:hint="eastAsia"/>
          <w:lang w:val="en-AU"/>
        </w:rPr>
        <w:t>在未登录情况下，用户进行某些须登录才可进行的操作时，系统自动跳转至登录页面</w:t>
      </w:r>
    </w:p>
    <w:p w:rsidR="00290076" w:rsidRDefault="00290076">
      <w:pPr>
        <w:pStyle w:val="2"/>
      </w:pPr>
      <w:bookmarkStart w:id="32" w:name="_Toc427735992"/>
      <w:bookmarkStart w:id="33" w:name="_Toc427736048"/>
      <w:bookmarkStart w:id="34" w:name="_Toc503909972"/>
      <w:bookmarkEnd w:id="29"/>
      <w:bookmarkEnd w:id="30"/>
      <w:r>
        <w:rPr>
          <w:rFonts w:hint="eastAsia"/>
        </w:rPr>
        <w:t>4.2</w:t>
      </w:r>
      <w:r>
        <w:rPr>
          <w:rFonts w:hint="eastAsia"/>
        </w:rPr>
        <w:t xml:space="preserve">　系统安全及保密要求</w:t>
      </w:r>
      <w:bookmarkEnd w:id="32"/>
      <w:bookmarkEnd w:id="33"/>
      <w:bookmarkEnd w:id="34"/>
    </w:p>
    <w:p w:rsidR="00290076" w:rsidRDefault="00290076" w:rsidP="00307787">
      <w:pPr>
        <w:numPr>
          <w:ilvl w:val="12"/>
          <w:numId w:val="0"/>
        </w:numPr>
        <w:rPr>
          <w:color w:val="0000FF"/>
        </w:rPr>
      </w:pPr>
      <w:r>
        <w:rPr>
          <w:rFonts w:hint="eastAsia"/>
          <w:color w:val="0000FF"/>
        </w:rPr>
        <w:t xml:space="preserve">   </w:t>
      </w:r>
    </w:p>
    <w:p w:rsidR="00290076" w:rsidRDefault="00290076">
      <w:pPr>
        <w:pStyle w:val="2"/>
      </w:pPr>
      <w:bookmarkStart w:id="35" w:name="_Toc503909973"/>
      <w:r>
        <w:rPr>
          <w:rFonts w:hint="eastAsia"/>
        </w:rPr>
        <w:lastRenderedPageBreak/>
        <w:t>4.3</w:t>
      </w:r>
      <w:r>
        <w:rPr>
          <w:rFonts w:hint="eastAsia"/>
        </w:rPr>
        <w:t xml:space="preserve">　系统备份与恢复要求</w:t>
      </w:r>
      <w:bookmarkEnd w:id="35"/>
    </w:p>
    <w:p w:rsidR="00290076" w:rsidRDefault="00290076">
      <w:pPr>
        <w:pStyle w:val="2"/>
        <w:rPr>
          <w:color w:val="000000"/>
        </w:rPr>
      </w:pPr>
      <w:bookmarkStart w:id="36" w:name="_Toc503909974"/>
      <w:r>
        <w:rPr>
          <w:rFonts w:hint="eastAsia"/>
          <w:color w:val="000000"/>
        </w:rPr>
        <w:t>4.4</w:t>
      </w:r>
      <w:r>
        <w:rPr>
          <w:rFonts w:hint="eastAsia"/>
          <w:color w:val="000000"/>
        </w:rPr>
        <w:t xml:space="preserve">　系统日志</w:t>
      </w:r>
      <w:bookmarkEnd w:id="36"/>
    </w:p>
    <w:p w:rsidR="00290076" w:rsidRDefault="00290076">
      <w:pPr>
        <w:pStyle w:val="1"/>
        <w:rPr>
          <w:sz w:val="28"/>
          <w:szCs w:val="28"/>
        </w:rPr>
      </w:pPr>
      <w:bookmarkStart w:id="37" w:name="_Toc503909975"/>
      <w:bookmarkStart w:id="38" w:name="_Toc427735993"/>
      <w:bookmarkStart w:id="39" w:name="_Toc427736049"/>
      <w:r>
        <w:rPr>
          <w:rFonts w:hint="eastAsia"/>
          <w:sz w:val="28"/>
          <w:szCs w:val="28"/>
          <w:lang w:val="en-US"/>
        </w:rPr>
        <w:t>5.</w:t>
      </w:r>
      <w:r>
        <w:rPr>
          <w:rFonts w:hint="eastAsia"/>
          <w:sz w:val="28"/>
          <w:szCs w:val="28"/>
        </w:rPr>
        <w:t>外部接口说明</w:t>
      </w:r>
      <w:bookmarkEnd w:id="37"/>
    </w:p>
    <w:p w:rsidR="00350E86" w:rsidRDefault="00350E86" w:rsidP="00FA434B">
      <w:pPr>
        <w:pStyle w:val="af"/>
        <w:ind w:firstLineChars="83" w:firstLine="199"/>
      </w:pPr>
      <w:r>
        <w:t>硬件接口</w:t>
      </w:r>
      <w:r>
        <w:rPr>
          <w:rFonts w:hint="eastAsia"/>
        </w:rPr>
        <w:t>：</w:t>
      </w:r>
    </w:p>
    <w:p w:rsidR="00350E86" w:rsidRDefault="00350E86" w:rsidP="00FA434B">
      <w:pPr>
        <w:pStyle w:val="af"/>
        <w:ind w:firstLine="480"/>
      </w:pPr>
      <w:r>
        <w:t>系统运行的设备要求如下</w:t>
      </w:r>
      <w:r>
        <w:rPr>
          <w:rFonts w:hint="eastAsia"/>
        </w:rPr>
        <w:t>：</w:t>
      </w:r>
    </w:p>
    <w:p w:rsidR="00350E86" w:rsidRDefault="00350E86" w:rsidP="00FA434B">
      <w:pPr>
        <w:pStyle w:val="af"/>
        <w:ind w:firstLine="480"/>
      </w:pPr>
      <w:r w:rsidRPr="00350E86">
        <w:rPr>
          <w:rFonts w:hint="eastAsia"/>
        </w:rPr>
        <w:t>服务器</w:t>
      </w:r>
      <w:r>
        <w:rPr>
          <w:rFonts w:hint="eastAsia"/>
        </w:rPr>
        <w:t>：新浪</w:t>
      </w:r>
      <w:r>
        <w:rPr>
          <w:rFonts w:hint="eastAsia"/>
        </w:rPr>
        <w:t>SAE</w:t>
      </w:r>
    </w:p>
    <w:p w:rsidR="00350E86" w:rsidRPr="00350E86" w:rsidRDefault="00350E86" w:rsidP="00FA434B">
      <w:pPr>
        <w:pStyle w:val="af"/>
        <w:ind w:firstLine="480"/>
      </w:pPr>
      <w:r>
        <w:rPr>
          <w:rFonts w:hint="eastAsia"/>
        </w:rPr>
        <w:t>客户端：</w:t>
      </w:r>
      <w:r w:rsidRPr="00350E86">
        <w:rPr>
          <w:rFonts w:hint="eastAsia"/>
        </w:rPr>
        <w:t xml:space="preserve">P166 </w:t>
      </w:r>
      <w:r w:rsidRPr="00350E86">
        <w:rPr>
          <w:rFonts w:hint="eastAsia"/>
        </w:rPr>
        <w:t>主频、</w:t>
      </w:r>
      <w:r w:rsidRPr="00350E86">
        <w:rPr>
          <w:rFonts w:hint="eastAsia"/>
        </w:rPr>
        <w:t xml:space="preserve">32M </w:t>
      </w:r>
      <w:r w:rsidRPr="00350E86">
        <w:rPr>
          <w:rFonts w:hint="eastAsia"/>
        </w:rPr>
        <w:t>内存、</w:t>
      </w:r>
      <w:r w:rsidRPr="00350E86">
        <w:rPr>
          <w:rFonts w:hint="eastAsia"/>
        </w:rPr>
        <w:t xml:space="preserve">2G </w:t>
      </w:r>
      <w:r w:rsidRPr="00350E86">
        <w:rPr>
          <w:rFonts w:hint="eastAsia"/>
        </w:rPr>
        <w:t>硬盘、</w:t>
      </w:r>
      <w:r w:rsidRPr="00350E86">
        <w:rPr>
          <w:rFonts w:hint="eastAsia"/>
        </w:rPr>
        <w:t>10</w:t>
      </w:r>
      <w:r w:rsidRPr="00350E86">
        <w:rPr>
          <w:rFonts w:hint="eastAsia"/>
        </w:rPr>
        <w:t>／</w:t>
      </w:r>
      <w:r w:rsidRPr="00350E86">
        <w:rPr>
          <w:rFonts w:hint="eastAsia"/>
        </w:rPr>
        <w:t xml:space="preserve">100M </w:t>
      </w:r>
      <w:r w:rsidRPr="00350E86">
        <w:rPr>
          <w:rFonts w:hint="eastAsia"/>
        </w:rPr>
        <w:t>网卡以上配置</w:t>
      </w:r>
    </w:p>
    <w:p w:rsidR="00350E86" w:rsidRDefault="00350E86" w:rsidP="00FA434B">
      <w:pPr>
        <w:pStyle w:val="af"/>
        <w:ind w:firstLine="480"/>
      </w:pPr>
    </w:p>
    <w:p w:rsidR="00350E86" w:rsidRDefault="00350E86" w:rsidP="00FA434B">
      <w:pPr>
        <w:pStyle w:val="af"/>
        <w:ind w:firstLineChars="83" w:firstLine="199"/>
      </w:pPr>
      <w:r>
        <w:t>软件接口</w:t>
      </w:r>
      <w:r>
        <w:rPr>
          <w:rFonts w:hint="eastAsia"/>
        </w:rPr>
        <w:t>：</w:t>
      </w:r>
    </w:p>
    <w:p w:rsidR="00350E86" w:rsidRDefault="00350E86" w:rsidP="00FA434B">
      <w:pPr>
        <w:pStyle w:val="af"/>
        <w:ind w:firstLine="480"/>
      </w:pPr>
      <w:r w:rsidRPr="00350E86">
        <w:rPr>
          <w:rFonts w:hint="eastAsia"/>
        </w:rPr>
        <w:t>梦网云：负责</w:t>
      </w:r>
      <w:r>
        <w:rPr>
          <w:rFonts w:hint="eastAsia"/>
        </w:rPr>
        <w:t>向用户发送短信提醒</w:t>
      </w:r>
    </w:p>
    <w:p w:rsidR="00350E86" w:rsidRPr="00350E86" w:rsidRDefault="00350E86" w:rsidP="00FA434B">
      <w:pPr>
        <w:pStyle w:val="af"/>
        <w:ind w:firstLine="480"/>
      </w:pPr>
      <w:r>
        <w:rPr>
          <w:rFonts w:hint="eastAsia"/>
        </w:rPr>
        <w:t>QQ</w:t>
      </w:r>
      <w:r>
        <w:rPr>
          <w:rFonts w:hint="eastAsia"/>
        </w:rPr>
        <w:t>通讯</w:t>
      </w:r>
      <w:r w:rsidR="00FA434B">
        <w:rPr>
          <w:rFonts w:hint="eastAsia"/>
        </w:rPr>
        <w:t>组件：唤起</w:t>
      </w:r>
      <w:r w:rsidR="00FA434B">
        <w:rPr>
          <w:rFonts w:hint="eastAsia"/>
        </w:rPr>
        <w:t>QQ/</w:t>
      </w:r>
      <w:r w:rsidR="00FA434B">
        <w:t>TIM</w:t>
      </w:r>
      <w:r w:rsidR="00FA434B">
        <w:t>直接与卖家发起临时会话</w:t>
      </w:r>
    </w:p>
    <w:p w:rsidR="00290076" w:rsidRDefault="00290076">
      <w:pPr>
        <w:pStyle w:val="1"/>
        <w:rPr>
          <w:sz w:val="28"/>
          <w:szCs w:val="28"/>
        </w:rPr>
      </w:pPr>
      <w:bookmarkStart w:id="40" w:name="_Toc503909976"/>
      <w:r>
        <w:rPr>
          <w:rFonts w:hint="eastAsia"/>
          <w:sz w:val="28"/>
          <w:szCs w:val="28"/>
        </w:rPr>
        <w:t>6.</w:t>
      </w:r>
      <w:r>
        <w:rPr>
          <w:rFonts w:hint="eastAsia"/>
          <w:sz w:val="28"/>
          <w:szCs w:val="28"/>
        </w:rPr>
        <w:t>其他需求</w:t>
      </w:r>
      <w:bookmarkEnd w:id="40"/>
    </w:p>
    <w:p w:rsidR="004A373A" w:rsidRPr="00D33BAF" w:rsidRDefault="004A373A" w:rsidP="004A373A">
      <w:pPr>
        <w:pStyle w:val="1"/>
        <w:rPr>
          <w:sz w:val="28"/>
          <w:szCs w:val="28"/>
        </w:rPr>
      </w:pPr>
      <w:bookmarkStart w:id="41" w:name="_Toc503909977"/>
      <w:r w:rsidRPr="00D33BAF">
        <w:rPr>
          <w:rFonts w:hint="eastAsia"/>
          <w:sz w:val="28"/>
          <w:szCs w:val="28"/>
        </w:rPr>
        <w:t xml:space="preserve">7 </w:t>
      </w:r>
      <w:r w:rsidRPr="00D33BAF">
        <w:rPr>
          <w:rFonts w:hint="eastAsia"/>
          <w:sz w:val="28"/>
          <w:szCs w:val="28"/>
        </w:rPr>
        <w:t>需求变更识别</w:t>
      </w:r>
      <w:bookmarkEnd w:id="41"/>
    </w:p>
    <w:p w:rsidR="00290076" w:rsidRDefault="004A373A">
      <w:pPr>
        <w:pStyle w:val="1"/>
        <w:rPr>
          <w:sz w:val="28"/>
          <w:szCs w:val="28"/>
        </w:rPr>
      </w:pPr>
      <w:bookmarkStart w:id="42" w:name="_Toc503909978"/>
      <w:bookmarkEnd w:id="38"/>
      <w:bookmarkEnd w:id="39"/>
      <w:r>
        <w:rPr>
          <w:rFonts w:hint="eastAsia"/>
          <w:sz w:val="28"/>
          <w:szCs w:val="28"/>
        </w:rPr>
        <w:t>8</w:t>
      </w:r>
      <w:r w:rsidR="00290076">
        <w:rPr>
          <w:rFonts w:hint="eastAsia"/>
          <w:sz w:val="28"/>
          <w:szCs w:val="28"/>
        </w:rPr>
        <w:t>.</w:t>
      </w:r>
      <w:r w:rsidR="00290076">
        <w:rPr>
          <w:rFonts w:hint="eastAsia"/>
          <w:sz w:val="28"/>
          <w:szCs w:val="28"/>
        </w:rPr>
        <w:t>功能列表</w:t>
      </w:r>
      <w:bookmarkEnd w:id="42"/>
    </w:p>
    <w:p w:rsidR="00290076" w:rsidRDefault="00D33BAF">
      <w:pPr>
        <w:pStyle w:val="1"/>
        <w:rPr>
          <w:sz w:val="28"/>
          <w:szCs w:val="28"/>
        </w:rPr>
      </w:pPr>
      <w:bookmarkStart w:id="43" w:name="_Toc503909979"/>
      <w:r>
        <w:rPr>
          <w:rFonts w:hint="eastAsia"/>
          <w:sz w:val="28"/>
          <w:szCs w:val="28"/>
        </w:rPr>
        <w:t>9</w:t>
      </w:r>
      <w:r w:rsidR="00290076">
        <w:rPr>
          <w:rFonts w:hint="eastAsia"/>
          <w:sz w:val="28"/>
          <w:szCs w:val="28"/>
        </w:rPr>
        <w:t>.</w:t>
      </w:r>
      <w:r w:rsidR="00290076">
        <w:rPr>
          <w:rFonts w:hint="eastAsia"/>
          <w:sz w:val="28"/>
          <w:szCs w:val="28"/>
        </w:rPr>
        <w:t>附件</w:t>
      </w:r>
      <w:bookmarkEnd w:id="43"/>
    </w:p>
    <w:sectPr w:rsidR="00290076" w:rsidSect="00562B30">
      <w:headerReference w:type="default" r:id="rId46"/>
      <w:footerReference w:type="even" r:id="rId4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CF2" w:rsidRDefault="00FC6CF2">
      <w:r>
        <w:separator/>
      </w:r>
    </w:p>
  </w:endnote>
  <w:endnote w:type="continuationSeparator" w:id="0">
    <w:p w:rsidR="00FC6CF2" w:rsidRDefault="00FC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DC" w:rsidRDefault="000F4DD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F4DDC" w:rsidRDefault="000F4D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CF2" w:rsidRDefault="00FC6CF2">
      <w:r>
        <w:separator/>
      </w:r>
    </w:p>
  </w:footnote>
  <w:footnote w:type="continuationSeparator" w:id="0">
    <w:p w:rsidR="00FC6CF2" w:rsidRDefault="00FC6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DC" w:rsidRDefault="000F4DDC" w:rsidP="0067448E">
    <w:pPr>
      <w:pStyle w:val="a3"/>
    </w:pPr>
    <w:r>
      <w:rPr>
        <w:rFonts w:hint="eastAsia"/>
      </w:rPr>
      <w:t xml:space="preserve">                                                                        </w:t>
    </w:r>
    <w:r>
      <w:rPr>
        <w:lang w:val="zh-CN"/>
      </w:rPr>
      <w:t xml:space="preserve"> </w:t>
    </w:r>
    <w:r>
      <w:rPr>
        <w:b/>
        <w:sz w:val="24"/>
      </w:rPr>
      <w:fldChar w:fldCharType="begin"/>
    </w:r>
    <w:r>
      <w:rPr>
        <w:b/>
      </w:rPr>
      <w:instrText>PAGE</w:instrText>
    </w:r>
    <w:r>
      <w:rPr>
        <w:b/>
        <w:sz w:val="24"/>
      </w:rPr>
      <w:fldChar w:fldCharType="separate"/>
    </w:r>
    <w:r w:rsidR="00F1413A">
      <w:rPr>
        <w:b/>
        <w:noProof/>
      </w:rPr>
      <w:t>14</w:t>
    </w:r>
    <w:r>
      <w:rPr>
        <w:b/>
        <w:sz w:val="24"/>
      </w:rPr>
      <w:fldChar w:fldCharType="end"/>
    </w:r>
    <w:r>
      <w:rPr>
        <w:lang w:val="zh-CN"/>
      </w:rPr>
      <w:t xml:space="preserve"> / </w:t>
    </w:r>
    <w:r>
      <w:rPr>
        <w:b/>
        <w:sz w:val="24"/>
      </w:rPr>
      <w:fldChar w:fldCharType="begin"/>
    </w:r>
    <w:r>
      <w:rPr>
        <w:b/>
      </w:rPr>
      <w:instrText>NUMPAGES</w:instrText>
    </w:r>
    <w:r>
      <w:rPr>
        <w:b/>
        <w:sz w:val="24"/>
      </w:rPr>
      <w:fldChar w:fldCharType="separate"/>
    </w:r>
    <w:r w:rsidR="00F1413A">
      <w:rPr>
        <w:b/>
        <w:noProof/>
      </w:rPr>
      <w:t>14</w:t>
    </w:r>
    <w:r>
      <w:rPr>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D6F"/>
    <w:multiLevelType w:val="hybridMultilevel"/>
    <w:tmpl w:val="0FC2C4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C622C5"/>
    <w:multiLevelType w:val="singleLevel"/>
    <w:tmpl w:val="AAF633C2"/>
    <w:lvl w:ilvl="0">
      <w:start w:val="1"/>
      <w:numFmt w:val="lowerLetter"/>
      <w:lvlText w:val="%1."/>
      <w:lvlJc w:val="left"/>
      <w:pPr>
        <w:tabs>
          <w:tab w:val="num" w:pos="600"/>
        </w:tabs>
        <w:ind w:left="600" w:hanging="285"/>
      </w:pPr>
      <w:rPr>
        <w:rFonts w:hint="default"/>
      </w:rPr>
    </w:lvl>
  </w:abstractNum>
  <w:abstractNum w:abstractNumId="2" w15:restartNumberingAfterBreak="0">
    <w:nsid w:val="060C3C4A"/>
    <w:multiLevelType w:val="hybridMultilevel"/>
    <w:tmpl w:val="7292E198"/>
    <w:lvl w:ilvl="0" w:tplc="44E203CE">
      <w:start w:val="1"/>
      <w:numFmt w:val="decimal"/>
      <w:lvlText w:val="%1．"/>
      <w:lvlJc w:val="left"/>
      <w:pPr>
        <w:tabs>
          <w:tab w:val="num" w:pos="375"/>
        </w:tabs>
        <w:ind w:left="375" w:hanging="375"/>
      </w:pPr>
      <w:rPr>
        <w:rFonts w:hint="eastAsia"/>
      </w:rPr>
    </w:lvl>
    <w:lvl w:ilvl="1" w:tplc="29F85F20">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634628"/>
    <w:multiLevelType w:val="hybridMultilevel"/>
    <w:tmpl w:val="1EC27E58"/>
    <w:lvl w:ilvl="0" w:tplc="FF8EAB6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0A546439"/>
    <w:multiLevelType w:val="hybridMultilevel"/>
    <w:tmpl w:val="48FA08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A877BC6"/>
    <w:multiLevelType w:val="hybridMultilevel"/>
    <w:tmpl w:val="3DEE4DD6"/>
    <w:lvl w:ilvl="0" w:tplc="50146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453E24"/>
    <w:multiLevelType w:val="hybridMultilevel"/>
    <w:tmpl w:val="53647772"/>
    <w:lvl w:ilvl="0" w:tplc="48A68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413029"/>
    <w:multiLevelType w:val="hybridMultilevel"/>
    <w:tmpl w:val="025AA2EE"/>
    <w:lvl w:ilvl="0" w:tplc="FCF27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8A53BE"/>
    <w:multiLevelType w:val="singleLevel"/>
    <w:tmpl w:val="AAF633C2"/>
    <w:lvl w:ilvl="0">
      <w:start w:val="1"/>
      <w:numFmt w:val="lowerLetter"/>
      <w:lvlText w:val="%1."/>
      <w:lvlJc w:val="left"/>
      <w:pPr>
        <w:tabs>
          <w:tab w:val="num" w:pos="600"/>
        </w:tabs>
        <w:ind w:left="600" w:hanging="285"/>
      </w:pPr>
      <w:rPr>
        <w:rFonts w:hint="default"/>
      </w:rPr>
    </w:lvl>
  </w:abstractNum>
  <w:abstractNum w:abstractNumId="9" w15:restartNumberingAfterBreak="0">
    <w:nsid w:val="264C5A39"/>
    <w:multiLevelType w:val="hybridMultilevel"/>
    <w:tmpl w:val="4F725ED8"/>
    <w:lvl w:ilvl="0" w:tplc="8D126CB2">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D1E178A"/>
    <w:multiLevelType w:val="hybridMultilevel"/>
    <w:tmpl w:val="168EC582"/>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ED9010A"/>
    <w:multiLevelType w:val="singleLevel"/>
    <w:tmpl w:val="AAF633C2"/>
    <w:lvl w:ilvl="0">
      <w:start w:val="1"/>
      <w:numFmt w:val="lowerLetter"/>
      <w:lvlText w:val="%1."/>
      <w:lvlJc w:val="left"/>
      <w:pPr>
        <w:tabs>
          <w:tab w:val="num" w:pos="600"/>
        </w:tabs>
        <w:ind w:left="600" w:hanging="285"/>
      </w:pPr>
      <w:rPr>
        <w:rFonts w:hint="default"/>
      </w:rPr>
    </w:lvl>
  </w:abstractNum>
  <w:abstractNum w:abstractNumId="12" w15:restartNumberingAfterBreak="0">
    <w:nsid w:val="367E4CBB"/>
    <w:multiLevelType w:val="hybridMultilevel"/>
    <w:tmpl w:val="8C26F3AA"/>
    <w:lvl w:ilvl="0" w:tplc="2DEC25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C31AAB"/>
    <w:multiLevelType w:val="singleLevel"/>
    <w:tmpl w:val="AAF633C2"/>
    <w:lvl w:ilvl="0">
      <w:start w:val="1"/>
      <w:numFmt w:val="lowerLetter"/>
      <w:lvlText w:val="%1."/>
      <w:lvlJc w:val="left"/>
      <w:pPr>
        <w:tabs>
          <w:tab w:val="num" w:pos="600"/>
        </w:tabs>
        <w:ind w:left="600" w:hanging="285"/>
      </w:pPr>
      <w:rPr>
        <w:rFonts w:hint="default"/>
      </w:rPr>
    </w:lvl>
  </w:abstractNum>
  <w:abstractNum w:abstractNumId="14" w15:restartNumberingAfterBreak="0">
    <w:nsid w:val="3F961739"/>
    <w:multiLevelType w:val="hybridMultilevel"/>
    <w:tmpl w:val="2ABCB526"/>
    <w:lvl w:ilvl="0" w:tplc="AAF633C2">
      <w:start w:val="1"/>
      <w:numFmt w:val="lowerLetter"/>
      <w:lvlText w:val="%1."/>
      <w:lvlJc w:val="left"/>
      <w:pPr>
        <w:tabs>
          <w:tab w:val="num" w:pos="600"/>
        </w:tabs>
        <w:ind w:left="600" w:hanging="2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6446019"/>
    <w:multiLevelType w:val="hybridMultilevel"/>
    <w:tmpl w:val="67F20DE6"/>
    <w:lvl w:ilvl="0" w:tplc="78DC0B5E">
      <w:start w:val="1"/>
      <w:numFmt w:val="lowerLetter"/>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6" w15:restartNumberingAfterBreak="0">
    <w:nsid w:val="46683EBD"/>
    <w:multiLevelType w:val="hybridMultilevel"/>
    <w:tmpl w:val="514643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A01490F"/>
    <w:multiLevelType w:val="hybridMultilevel"/>
    <w:tmpl w:val="111E0024"/>
    <w:lvl w:ilvl="0" w:tplc="783E48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4AF13452"/>
    <w:multiLevelType w:val="hybridMultilevel"/>
    <w:tmpl w:val="19C063C6"/>
    <w:lvl w:ilvl="0" w:tplc="6192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ED7EA9"/>
    <w:multiLevelType w:val="hybridMultilevel"/>
    <w:tmpl w:val="5B1A8496"/>
    <w:lvl w:ilvl="0" w:tplc="A7E2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D24058"/>
    <w:multiLevelType w:val="hybridMultilevel"/>
    <w:tmpl w:val="B822798E"/>
    <w:lvl w:ilvl="0" w:tplc="9312C2AC">
      <w:start w:val="7"/>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22" w15:restartNumberingAfterBreak="0">
    <w:nsid w:val="7918610C"/>
    <w:multiLevelType w:val="singleLevel"/>
    <w:tmpl w:val="CAFCA05E"/>
    <w:lvl w:ilvl="0">
      <w:start w:val="1"/>
      <w:numFmt w:val="lowerLetter"/>
      <w:lvlText w:val="%1．"/>
      <w:lvlJc w:val="left"/>
      <w:pPr>
        <w:tabs>
          <w:tab w:val="num" w:pos="1080"/>
        </w:tabs>
        <w:ind w:left="1080" w:hanging="360"/>
      </w:pPr>
      <w:rPr>
        <w:rFonts w:hint="default"/>
      </w:rPr>
    </w:lvl>
  </w:abstractNum>
  <w:abstractNum w:abstractNumId="23" w15:restartNumberingAfterBreak="0">
    <w:nsid w:val="7AE575F8"/>
    <w:multiLevelType w:val="hybridMultilevel"/>
    <w:tmpl w:val="C980A90C"/>
    <w:lvl w:ilvl="0" w:tplc="016A9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B56F58"/>
    <w:multiLevelType w:val="hybridMultilevel"/>
    <w:tmpl w:val="A0F453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7E2B1DD5"/>
    <w:multiLevelType w:val="hybridMultilevel"/>
    <w:tmpl w:val="C50AABEC"/>
    <w:lvl w:ilvl="0" w:tplc="C2D4EA64">
      <w:start w:val="1"/>
      <w:numFmt w:val="low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13"/>
  </w:num>
  <w:num w:numId="3">
    <w:abstractNumId w:val="11"/>
  </w:num>
  <w:num w:numId="4">
    <w:abstractNumId w:val="8"/>
  </w:num>
  <w:num w:numId="5">
    <w:abstractNumId w:val="22"/>
  </w:num>
  <w:num w:numId="6">
    <w:abstractNumId w:val="21"/>
  </w:num>
  <w:num w:numId="7">
    <w:abstractNumId w:val="25"/>
  </w:num>
  <w:num w:numId="8">
    <w:abstractNumId w:val="2"/>
  </w:num>
  <w:num w:numId="9">
    <w:abstractNumId w:val="10"/>
  </w:num>
  <w:num w:numId="10">
    <w:abstractNumId w:val="24"/>
  </w:num>
  <w:num w:numId="11">
    <w:abstractNumId w:val="0"/>
  </w:num>
  <w:num w:numId="12">
    <w:abstractNumId w:val="9"/>
  </w:num>
  <w:num w:numId="13">
    <w:abstractNumId w:val="16"/>
  </w:num>
  <w:num w:numId="14">
    <w:abstractNumId w:val="4"/>
  </w:num>
  <w:num w:numId="15">
    <w:abstractNumId w:val="15"/>
  </w:num>
  <w:num w:numId="16">
    <w:abstractNumId w:val="14"/>
  </w:num>
  <w:num w:numId="17">
    <w:abstractNumId w:val="20"/>
  </w:num>
  <w:num w:numId="18">
    <w:abstractNumId w:val="12"/>
  </w:num>
  <w:num w:numId="19">
    <w:abstractNumId w:val="23"/>
  </w:num>
  <w:num w:numId="20">
    <w:abstractNumId w:val="18"/>
  </w:num>
  <w:num w:numId="21">
    <w:abstractNumId w:val="7"/>
  </w:num>
  <w:num w:numId="22">
    <w:abstractNumId w:val="6"/>
  </w:num>
  <w:num w:numId="23">
    <w:abstractNumId w:val="19"/>
  </w:num>
  <w:num w:numId="24">
    <w:abstractNumId w:val="5"/>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573F"/>
    <w:rsid w:val="00001EA3"/>
    <w:rsid w:val="00027259"/>
    <w:rsid w:val="00042325"/>
    <w:rsid w:val="000C270E"/>
    <w:rsid w:val="000C671A"/>
    <w:rsid w:val="000F4DDC"/>
    <w:rsid w:val="0017335C"/>
    <w:rsid w:val="00181769"/>
    <w:rsid w:val="00196B9C"/>
    <w:rsid w:val="001D2AEC"/>
    <w:rsid w:val="00202063"/>
    <w:rsid w:val="00256FE3"/>
    <w:rsid w:val="00290076"/>
    <w:rsid w:val="002A28C2"/>
    <w:rsid w:val="002F3241"/>
    <w:rsid w:val="00307787"/>
    <w:rsid w:val="003161C7"/>
    <w:rsid w:val="00321615"/>
    <w:rsid w:val="00350E86"/>
    <w:rsid w:val="00364FEA"/>
    <w:rsid w:val="003B080E"/>
    <w:rsid w:val="004302D0"/>
    <w:rsid w:val="00472EA2"/>
    <w:rsid w:val="004A373A"/>
    <w:rsid w:val="004B4D8E"/>
    <w:rsid w:val="004D3910"/>
    <w:rsid w:val="00502473"/>
    <w:rsid w:val="00515BCC"/>
    <w:rsid w:val="00527B2C"/>
    <w:rsid w:val="00540E4B"/>
    <w:rsid w:val="00562B30"/>
    <w:rsid w:val="0057573F"/>
    <w:rsid w:val="005F76BA"/>
    <w:rsid w:val="006336C7"/>
    <w:rsid w:val="00666029"/>
    <w:rsid w:val="0067448E"/>
    <w:rsid w:val="006D481B"/>
    <w:rsid w:val="00712772"/>
    <w:rsid w:val="0072454F"/>
    <w:rsid w:val="00731253"/>
    <w:rsid w:val="00752E34"/>
    <w:rsid w:val="007B6816"/>
    <w:rsid w:val="007F76EC"/>
    <w:rsid w:val="00834AC3"/>
    <w:rsid w:val="00896EF5"/>
    <w:rsid w:val="008B25D4"/>
    <w:rsid w:val="008E745C"/>
    <w:rsid w:val="008E74AF"/>
    <w:rsid w:val="00906A61"/>
    <w:rsid w:val="00910E7F"/>
    <w:rsid w:val="0095258E"/>
    <w:rsid w:val="00953E1C"/>
    <w:rsid w:val="009E1ED1"/>
    <w:rsid w:val="009F4052"/>
    <w:rsid w:val="00A21527"/>
    <w:rsid w:val="00A24C3C"/>
    <w:rsid w:val="00B8795F"/>
    <w:rsid w:val="00BD78A9"/>
    <w:rsid w:val="00BF09A8"/>
    <w:rsid w:val="00C16F80"/>
    <w:rsid w:val="00C562D6"/>
    <w:rsid w:val="00C8517E"/>
    <w:rsid w:val="00CC0B81"/>
    <w:rsid w:val="00CC59B7"/>
    <w:rsid w:val="00CD2A00"/>
    <w:rsid w:val="00D33BAF"/>
    <w:rsid w:val="00D420B1"/>
    <w:rsid w:val="00DA2FC3"/>
    <w:rsid w:val="00DF1D5C"/>
    <w:rsid w:val="00E0039B"/>
    <w:rsid w:val="00E15D86"/>
    <w:rsid w:val="00E25B08"/>
    <w:rsid w:val="00E53D41"/>
    <w:rsid w:val="00EB46C5"/>
    <w:rsid w:val="00ED524B"/>
    <w:rsid w:val="00EE728E"/>
    <w:rsid w:val="00F1413A"/>
    <w:rsid w:val="00F97151"/>
    <w:rsid w:val="00FA434B"/>
    <w:rsid w:val="00FC6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35E6022"/>
  <w15:docId w15:val="{11F14800-F813-42C6-9553-029B5C11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2FC3"/>
    <w:pPr>
      <w:widowControl w:val="0"/>
      <w:jc w:val="both"/>
    </w:pPr>
    <w:rPr>
      <w:kern w:val="2"/>
      <w:sz w:val="21"/>
      <w:szCs w:val="24"/>
    </w:rPr>
  </w:style>
  <w:style w:type="paragraph" w:styleId="1">
    <w:name w:val="heading 1"/>
    <w:basedOn w:val="a"/>
    <w:next w:val="a"/>
    <w:qFormat/>
    <w:rsid w:val="00DA2FC3"/>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
    <w:name w:val="heading 2"/>
    <w:basedOn w:val="1"/>
    <w:next w:val="a"/>
    <w:qFormat/>
    <w:rsid w:val="00DA2FC3"/>
    <w:pPr>
      <w:spacing w:before="60"/>
      <w:outlineLvl w:val="1"/>
    </w:pPr>
    <w:rPr>
      <w:caps w:val="0"/>
      <w:kern w:val="1"/>
    </w:rPr>
  </w:style>
  <w:style w:type="paragraph" w:styleId="3">
    <w:name w:val="heading 3"/>
    <w:basedOn w:val="a"/>
    <w:next w:val="a"/>
    <w:qFormat/>
    <w:rsid w:val="00DA2FC3"/>
    <w:pPr>
      <w:keepNext/>
      <w:keepLines/>
      <w:spacing w:before="260" w:after="260" w:line="416" w:lineRule="auto"/>
      <w:outlineLvl w:val="2"/>
    </w:pPr>
    <w:rPr>
      <w:b/>
      <w:bCs/>
      <w:sz w:val="32"/>
      <w:szCs w:val="32"/>
    </w:rPr>
  </w:style>
  <w:style w:type="paragraph" w:styleId="4">
    <w:name w:val="heading 4"/>
    <w:basedOn w:val="3"/>
    <w:next w:val="a"/>
    <w:qFormat/>
    <w:rsid w:val="00DA2FC3"/>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A2FC3"/>
    <w:pPr>
      <w:pBdr>
        <w:bottom w:val="single" w:sz="6" w:space="1" w:color="auto"/>
      </w:pBdr>
      <w:tabs>
        <w:tab w:val="center" w:pos="4153"/>
        <w:tab w:val="right" w:pos="8306"/>
      </w:tabs>
      <w:snapToGrid w:val="0"/>
      <w:jc w:val="center"/>
    </w:pPr>
    <w:rPr>
      <w:sz w:val="18"/>
      <w:szCs w:val="18"/>
    </w:rPr>
  </w:style>
  <w:style w:type="paragraph" w:styleId="a5">
    <w:name w:val="footer"/>
    <w:basedOn w:val="a"/>
    <w:rsid w:val="00DA2FC3"/>
    <w:pPr>
      <w:tabs>
        <w:tab w:val="center" w:pos="4153"/>
        <w:tab w:val="right" w:pos="8306"/>
      </w:tabs>
      <w:snapToGrid w:val="0"/>
      <w:jc w:val="left"/>
    </w:pPr>
    <w:rPr>
      <w:sz w:val="18"/>
      <w:szCs w:val="18"/>
    </w:rPr>
  </w:style>
  <w:style w:type="character" w:styleId="a6">
    <w:name w:val="page number"/>
    <w:basedOn w:val="a0"/>
    <w:rsid w:val="00DA2FC3"/>
  </w:style>
  <w:style w:type="paragraph" w:customStyle="1" w:styleId="10">
    <w:name w:val="样式1"/>
    <w:basedOn w:val="3"/>
    <w:rsid w:val="00DA2FC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7">
    <w:name w:val="标准"/>
    <w:basedOn w:val="2"/>
    <w:rsid w:val="00DA2FC3"/>
    <w:pPr>
      <w:outlineLvl w:val="9"/>
    </w:pPr>
    <w:rPr>
      <w:rFonts w:ascii="黑体" w:eastAsia="黑体"/>
    </w:rPr>
  </w:style>
  <w:style w:type="paragraph" w:customStyle="1" w:styleId="L2Txt">
    <w:name w:val="L2Txt"/>
    <w:basedOn w:val="L1Txt"/>
    <w:rsid w:val="00DA2FC3"/>
    <w:pPr>
      <w:ind w:left="720"/>
    </w:pPr>
  </w:style>
  <w:style w:type="paragraph" w:customStyle="1" w:styleId="L1Txt">
    <w:name w:val="L1Txt"/>
    <w:basedOn w:val="a"/>
    <w:rsid w:val="00DA2FC3"/>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rsid w:val="00DA2FC3"/>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styleId="a8">
    <w:name w:val="Body Text Indent"/>
    <w:basedOn w:val="a"/>
    <w:rsid w:val="00DA2FC3"/>
    <w:pPr>
      <w:widowControl/>
      <w:ind w:firstLine="480"/>
      <w:jc w:val="left"/>
    </w:pPr>
    <w:rPr>
      <w:kern w:val="0"/>
      <w:sz w:val="20"/>
      <w:szCs w:val="20"/>
    </w:rPr>
  </w:style>
  <w:style w:type="paragraph" w:styleId="a9">
    <w:name w:val="List Bullet"/>
    <w:basedOn w:val="a"/>
    <w:autoRedefine/>
    <w:rsid w:val="00DA2FC3"/>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character" w:styleId="aa">
    <w:name w:val="Hyperlink"/>
    <w:basedOn w:val="a0"/>
    <w:uiPriority w:val="99"/>
    <w:rsid w:val="00DA2FC3"/>
    <w:rPr>
      <w:color w:val="0000FF"/>
      <w:u w:val="single"/>
    </w:rPr>
  </w:style>
  <w:style w:type="paragraph" w:styleId="TOC1">
    <w:name w:val="toc 1"/>
    <w:basedOn w:val="a"/>
    <w:next w:val="a"/>
    <w:autoRedefine/>
    <w:uiPriority w:val="39"/>
    <w:rsid w:val="00DA2FC3"/>
    <w:pPr>
      <w:spacing w:before="120" w:after="120"/>
      <w:jc w:val="left"/>
    </w:pPr>
    <w:rPr>
      <w:b/>
      <w:bCs/>
      <w:caps/>
    </w:rPr>
  </w:style>
  <w:style w:type="paragraph" w:styleId="TOC2">
    <w:name w:val="toc 2"/>
    <w:basedOn w:val="TOC1"/>
    <w:next w:val="a"/>
    <w:autoRedefine/>
    <w:uiPriority w:val="39"/>
    <w:rsid w:val="00DA2FC3"/>
    <w:pPr>
      <w:spacing w:before="0" w:after="0"/>
      <w:ind w:left="210"/>
    </w:pPr>
    <w:rPr>
      <w:b w:val="0"/>
      <w:bCs w:val="0"/>
      <w:caps w:val="0"/>
      <w:smallCaps/>
    </w:rPr>
  </w:style>
  <w:style w:type="paragraph" w:styleId="TOC3">
    <w:name w:val="toc 3"/>
    <w:basedOn w:val="TOC2"/>
    <w:next w:val="a"/>
    <w:autoRedefine/>
    <w:semiHidden/>
    <w:rsid w:val="00DA2FC3"/>
    <w:pPr>
      <w:ind w:left="420"/>
    </w:pPr>
    <w:rPr>
      <w:i/>
      <w:iCs/>
      <w:smallCaps w:val="0"/>
    </w:rPr>
  </w:style>
  <w:style w:type="paragraph" w:styleId="TOC4">
    <w:name w:val="toc 4"/>
    <w:basedOn w:val="a"/>
    <w:next w:val="a"/>
    <w:autoRedefine/>
    <w:semiHidden/>
    <w:rsid w:val="00DA2FC3"/>
    <w:pPr>
      <w:ind w:left="630"/>
      <w:jc w:val="left"/>
    </w:pPr>
    <w:rPr>
      <w:szCs w:val="21"/>
    </w:rPr>
  </w:style>
  <w:style w:type="paragraph" w:styleId="TOC5">
    <w:name w:val="toc 5"/>
    <w:basedOn w:val="a"/>
    <w:next w:val="a"/>
    <w:autoRedefine/>
    <w:semiHidden/>
    <w:rsid w:val="00DA2FC3"/>
    <w:pPr>
      <w:ind w:left="840"/>
      <w:jc w:val="left"/>
    </w:pPr>
    <w:rPr>
      <w:szCs w:val="21"/>
    </w:rPr>
  </w:style>
  <w:style w:type="paragraph" w:styleId="TOC6">
    <w:name w:val="toc 6"/>
    <w:basedOn w:val="a"/>
    <w:next w:val="a"/>
    <w:autoRedefine/>
    <w:semiHidden/>
    <w:rsid w:val="00DA2FC3"/>
    <w:pPr>
      <w:ind w:left="1050"/>
      <w:jc w:val="left"/>
    </w:pPr>
    <w:rPr>
      <w:szCs w:val="21"/>
    </w:rPr>
  </w:style>
  <w:style w:type="paragraph" w:styleId="TOC7">
    <w:name w:val="toc 7"/>
    <w:basedOn w:val="a"/>
    <w:next w:val="a"/>
    <w:autoRedefine/>
    <w:semiHidden/>
    <w:rsid w:val="00DA2FC3"/>
    <w:pPr>
      <w:ind w:left="1260"/>
      <w:jc w:val="left"/>
    </w:pPr>
    <w:rPr>
      <w:szCs w:val="21"/>
    </w:rPr>
  </w:style>
  <w:style w:type="paragraph" w:styleId="TOC8">
    <w:name w:val="toc 8"/>
    <w:basedOn w:val="a"/>
    <w:next w:val="a"/>
    <w:autoRedefine/>
    <w:semiHidden/>
    <w:rsid w:val="00DA2FC3"/>
    <w:pPr>
      <w:ind w:left="1470"/>
      <w:jc w:val="left"/>
    </w:pPr>
    <w:rPr>
      <w:szCs w:val="21"/>
    </w:rPr>
  </w:style>
  <w:style w:type="paragraph" w:styleId="TOC9">
    <w:name w:val="toc 9"/>
    <w:basedOn w:val="a"/>
    <w:next w:val="a"/>
    <w:autoRedefine/>
    <w:semiHidden/>
    <w:rsid w:val="00DA2FC3"/>
    <w:pPr>
      <w:ind w:left="1680"/>
      <w:jc w:val="left"/>
    </w:pPr>
    <w:rPr>
      <w:szCs w:val="21"/>
    </w:rPr>
  </w:style>
  <w:style w:type="paragraph" w:styleId="ab">
    <w:name w:val="Document Map"/>
    <w:basedOn w:val="a"/>
    <w:semiHidden/>
    <w:rsid w:val="00DA2FC3"/>
    <w:pPr>
      <w:shd w:val="clear" w:color="auto" w:fill="000080"/>
    </w:pPr>
  </w:style>
  <w:style w:type="paragraph" w:styleId="ac">
    <w:name w:val="Normal Indent"/>
    <w:aliases w:val="表正文,正文非缩进,特点,段1,标题4,正文（首行缩进两字） Char Char,ALT+Z"/>
    <w:basedOn w:val="a"/>
    <w:rsid w:val="00DA2FC3"/>
    <w:pPr>
      <w:ind w:firstLine="420"/>
    </w:pPr>
    <w:rPr>
      <w:szCs w:val="20"/>
    </w:rPr>
  </w:style>
  <w:style w:type="paragraph" w:styleId="ad">
    <w:name w:val="Balloon Text"/>
    <w:basedOn w:val="a"/>
    <w:semiHidden/>
    <w:rsid w:val="00DA2FC3"/>
    <w:rPr>
      <w:sz w:val="18"/>
      <w:szCs w:val="18"/>
    </w:rPr>
  </w:style>
  <w:style w:type="table" w:styleId="ae">
    <w:name w:val="Table Grid"/>
    <w:basedOn w:val="a1"/>
    <w:rsid w:val="0073125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uiPriority w:val="99"/>
    <w:rsid w:val="0067448E"/>
    <w:rPr>
      <w:kern w:val="2"/>
      <w:sz w:val="18"/>
      <w:szCs w:val="18"/>
    </w:rPr>
  </w:style>
  <w:style w:type="paragraph" w:customStyle="1" w:styleId="af">
    <w:name w:val="软工正文"/>
    <w:basedOn w:val="a"/>
    <w:link w:val="Char"/>
    <w:qFormat/>
    <w:rsid w:val="00E15D86"/>
    <w:pPr>
      <w:spacing w:line="400" w:lineRule="exact"/>
      <w:ind w:firstLineChars="200" w:firstLine="200"/>
    </w:pPr>
    <w:rPr>
      <w:sz w:val="24"/>
    </w:rPr>
  </w:style>
  <w:style w:type="character" w:customStyle="1" w:styleId="Char">
    <w:name w:val="软工正文 Char"/>
    <w:basedOn w:val="a0"/>
    <w:link w:val="af"/>
    <w:rsid w:val="00E15D86"/>
    <w:rPr>
      <w:kern w:val="2"/>
      <w:sz w:val="24"/>
      <w:szCs w:val="24"/>
    </w:rPr>
  </w:style>
  <w:style w:type="paragraph" w:styleId="af0">
    <w:name w:val="List Paragraph"/>
    <w:basedOn w:val="a"/>
    <w:uiPriority w:val="34"/>
    <w:qFormat/>
    <w:rsid w:val="00202063"/>
    <w:pPr>
      <w:ind w:firstLineChars="200" w:firstLine="420"/>
    </w:pPr>
  </w:style>
  <w:style w:type="character" w:styleId="af1">
    <w:name w:val="Strong"/>
    <w:basedOn w:val="a0"/>
    <w:qFormat/>
    <w:rsid w:val="00DF1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0593">
      <w:bodyDiv w:val="1"/>
      <w:marLeft w:val="0"/>
      <w:marRight w:val="0"/>
      <w:marTop w:val="0"/>
      <w:marBottom w:val="0"/>
      <w:divBdr>
        <w:top w:val="none" w:sz="0" w:space="0" w:color="auto"/>
        <w:left w:val="none" w:sz="0" w:space="0" w:color="auto"/>
        <w:bottom w:val="none" w:sz="0" w:space="0" w:color="auto"/>
        <w:right w:val="none" w:sz="0" w:space="0" w:color="auto"/>
      </w:divBdr>
    </w:div>
    <w:div w:id="1176923825">
      <w:bodyDiv w:val="1"/>
      <w:marLeft w:val="0"/>
      <w:marRight w:val="0"/>
      <w:marTop w:val="0"/>
      <w:marBottom w:val="0"/>
      <w:divBdr>
        <w:top w:val="none" w:sz="0" w:space="0" w:color="auto"/>
        <w:left w:val="none" w:sz="0" w:space="0" w:color="auto"/>
        <w:bottom w:val="none" w:sz="0" w:space="0" w:color="auto"/>
        <w:right w:val="none" w:sz="0" w:space="0" w:color="auto"/>
      </w:divBdr>
      <w:divsChild>
        <w:div w:id="3814461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ettings" Target="settings.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fontTable" Target="fontTable.xml"/><Relationship Id="rId8" Type="http://schemas.openxmlformats.org/officeDocument/2006/relationships/package" Target="embeddings/Microsoft_Visio___1.vsdx"/></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B7708F-5A7A-4199-BF63-B22E11918F7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4C81C47C-711B-4D79-8815-62828672AD53}">
      <dgm:prSet phldrT="[文本]"/>
      <dgm:spPr/>
      <dgm:t>
        <a:bodyPr/>
        <a:lstStyle/>
        <a:p>
          <a:r>
            <a:rPr lang="zh-CN" altLang="en-US"/>
            <a:t>转赚二手交易系统</a:t>
          </a:r>
        </a:p>
      </dgm:t>
    </dgm:pt>
    <dgm:pt modelId="{1EA95A3B-72B8-4A3D-AF08-7ABABF6FD062}" type="parTrans" cxnId="{A95209E3-5271-4CB9-AED9-BE364385E9EC}">
      <dgm:prSet/>
      <dgm:spPr/>
      <dgm:t>
        <a:bodyPr/>
        <a:lstStyle/>
        <a:p>
          <a:endParaRPr lang="zh-CN" altLang="en-US"/>
        </a:p>
      </dgm:t>
    </dgm:pt>
    <dgm:pt modelId="{80F8A521-8F11-401E-ACB1-8D45402C4443}" type="sibTrans" cxnId="{A95209E3-5271-4CB9-AED9-BE364385E9EC}">
      <dgm:prSet/>
      <dgm:spPr/>
      <dgm:t>
        <a:bodyPr/>
        <a:lstStyle/>
        <a:p>
          <a:endParaRPr lang="zh-CN" altLang="en-US"/>
        </a:p>
      </dgm:t>
    </dgm:pt>
    <dgm:pt modelId="{C03A6871-D819-49E4-8D91-52DD2314F2A3}">
      <dgm:prSet phldrT="[文本]"/>
      <dgm:spPr/>
      <dgm:t>
        <a:bodyPr/>
        <a:lstStyle/>
        <a:p>
          <a:r>
            <a:rPr lang="zh-CN" altLang="en-US"/>
            <a:t>用</a:t>
          </a:r>
          <a:endParaRPr lang="en-US" altLang="zh-CN"/>
        </a:p>
        <a:p>
          <a:r>
            <a:rPr lang="zh-CN" altLang="en-US"/>
            <a:t>户</a:t>
          </a:r>
          <a:endParaRPr lang="en-US" altLang="zh-CN"/>
        </a:p>
        <a:p>
          <a:r>
            <a:rPr lang="zh-CN" altLang="en-US"/>
            <a:t>管</a:t>
          </a:r>
          <a:endParaRPr lang="en-US" altLang="zh-CN"/>
        </a:p>
        <a:p>
          <a:r>
            <a:rPr lang="zh-CN" altLang="en-US"/>
            <a:t>理</a:t>
          </a:r>
          <a:endParaRPr lang="en-US" altLang="zh-CN"/>
        </a:p>
      </dgm:t>
    </dgm:pt>
    <dgm:pt modelId="{438F568C-8647-45A4-B1E2-155E94ABCECF}" type="parTrans" cxnId="{8AD6DB7D-998D-4D33-9412-CA9C69F9C805}">
      <dgm:prSet/>
      <dgm:spPr/>
      <dgm:t>
        <a:bodyPr/>
        <a:lstStyle/>
        <a:p>
          <a:endParaRPr lang="zh-CN" altLang="en-US"/>
        </a:p>
      </dgm:t>
    </dgm:pt>
    <dgm:pt modelId="{724F0F74-A10D-49A2-8FCE-4022F6FD30ED}" type="sibTrans" cxnId="{8AD6DB7D-998D-4D33-9412-CA9C69F9C805}">
      <dgm:prSet/>
      <dgm:spPr/>
      <dgm:t>
        <a:bodyPr/>
        <a:lstStyle/>
        <a:p>
          <a:endParaRPr lang="zh-CN" altLang="en-US"/>
        </a:p>
      </dgm:t>
    </dgm:pt>
    <dgm:pt modelId="{3F6B5C53-7331-4C84-ADF1-D8FA3809E752}">
      <dgm:prSet phldrT="[文本]"/>
      <dgm:spPr/>
      <dgm:t>
        <a:bodyPr/>
        <a:lstStyle/>
        <a:p>
          <a:r>
            <a:rPr lang="zh-CN" altLang="en-US"/>
            <a:t>订</a:t>
          </a:r>
          <a:endParaRPr lang="en-US" altLang="zh-CN"/>
        </a:p>
        <a:p>
          <a:r>
            <a:rPr lang="zh-CN" altLang="en-US"/>
            <a:t>单</a:t>
          </a:r>
          <a:endParaRPr lang="en-US" altLang="zh-CN"/>
        </a:p>
        <a:p>
          <a:r>
            <a:rPr lang="zh-CN" altLang="en-US"/>
            <a:t>管</a:t>
          </a:r>
          <a:endParaRPr lang="en-US" altLang="zh-CN"/>
        </a:p>
        <a:p>
          <a:r>
            <a:rPr lang="zh-CN" altLang="en-US"/>
            <a:t>理</a:t>
          </a:r>
        </a:p>
      </dgm:t>
    </dgm:pt>
    <dgm:pt modelId="{822067C7-9D99-42AC-9735-AB04CDFB1BE9}" type="parTrans" cxnId="{732F03AE-C01F-451F-9886-5530E80185D0}">
      <dgm:prSet/>
      <dgm:spPr/>
      <dgm:t>
        <a:bodyPr/>
        <a:lstStyle/>
        <a:p>
          <a:endParaRPr lang="zh-CN" altLang="en-US"/>
        </a:p>
      </dgm:t>
    </dgm:pt>
    <dgm:pt modelId="{43F9E9DA-F548-4B6C-807C-5DD7B8EC1D29}" type="sibTrans" cxnId="{732F03AE-C01F-451F-9886-5530E80185D0}">
      <dgm:prSet/>
      <dgm:spPr/>
      <dgm:t>
        <a:bodyPr/>
        <a:lstStyle/>
        <a:p>
          <a:endParaRPr lang="zh-CN" altLang="en-US"/>
        </a:p>
      </dgm:t>
    </dgm:pt>
    <dgm:pt modelId="{28607729-27B4-4163-85C9-A0828FBD3493}">
      <dgm:prSet phldrT="[文本]"/>
      <dgm:spPr/>
      <dgm:t>
        <a:bodyPr/>
        <a:lstStyle/>
        <a:p>
          <a:r>
            <a:rPr lang="zh-CN" altLang="en-US"/>
            <a:t>发</a:t>
          </a:r>
          <a:endParaRPr lang="en-US" altLang="zh-CN"/>
        </a:p>
        <a:p>
          <a:r>
            <a:rPr lang="zh-CN" altLang="en-US"/>
            <a:t>布</a:t>
          </a:r>
          <a:endParaRPr lang="en-US" altLang="zh-CN"/>
        </a:p>
        <a:p>
          <a:r>
            <a:rPr lang="zh-CN" altLang="en-US"/>
            <a:t>商</a:t>
          </a:r>
          <a:endParaRPr lang="en-US" altLang="zh-CN"/>
        </a:p>
        <a:p>
          <a:r>
            <a:rPr lang="zh-CN" altLang="en-US"/>
            <a:t>品</a:t>
          </a:r>
          <a:endParaRPr lang="en-US" altLang="zh-CN"/>
        </a:p>
        <a:p>
          <a:r>
            <a:rPr lang="zh-CN" altLang="en-US"/>
            <a:t>管</a:t>
          </a:r>
          <a:endParaRPr lang="en-US" altLang="zh-CN"/>
        </a:p>
        <a:p>
          <a:r>
            <a:rPr lang="zh-CN" altLang="en-US"/>
            <a:t>理</a:t>
          </a:r>
        </a:p>
      </dgm:t>
    </dgm:pt>
    <dgm:pt modelId="{930598A5-6E1D-4D7C-A0AC-E93A1D3CFD37}" type="parTrans" cxnId="{CE23A49E-76E3-41F1-9279-E432798224EA}">
      <dgm:prSet/>
      <dgm:spPr/>
      <dgm:t>
        <a:bodyPr/>
        <a:lstStyle/>
        <a:p>
          <a:endParaRPr lang="zh-CN" altLang="en-US"/>
        </a:p>
      </dgm:t>
    </dgm:pt>
    <dgm:pt modelId="{D5523334-3746-416C-B179-1315365DBFC6}" type="sibTrans" cxnId="{CE23A49E-76E3-41F1-9279-E432798224EA}">
      <dgm:prSet/>
      <dgm:spPr/>
      <dgm:t>
        <a:bodyPr/>
        <a:lstStyle/>
        <a:p>
          <a:endParaRPr lang="zh-CN" altLang="en-US"/>
        </a:p>
      </dgm:t>
    </dgm:pt>
    <dgm:pt modelId="{5E551474-BBC1-4B39-A96B-B35B2D8F8A53}">
      <dgm:prSet phldrT="[文本]"/>
      <dgm:spPr/>
      <dgm:t>
        <a:bodyPr/>
        <a:lstStyle/>
        <a:p>
          <a:r>
            <a:rPr lang="zh-CN" altLang="en-US"/>
            <a:t>消</a:t>
          </a:r>
          <a:endParaRPr lang="en-US" altLang="zh-CN"/>
        </a:p>
        <a:p>
          <a:r>
            <a:rPr lang="zh-CN" altLang="en-US"/>
            <a:t>息</a:t>
          </a:r>
          <a:endParaRPr lang="en-US" altLang="zh-CN"/>
        </a:p>
        <a:p>
          <a:r>
            <a:rPr lang="zh-CN" altLang="en-US"/>
            <a:t>管</a:t>
          </a:r>
          <a:endParaRPr lang="en-US" altLang="zh-CN"/>
        </a:p>
        <a:p>
          <a:r>
            <a:rPr lang="zh-CN" altLang="en-US"/>
            <a:t>理</a:t>
          </a:r>
        </a:p>
      </dgm:t>
    </dgm:pt>
    <dgm:pt modelId="{871A9D4E-7B64-48F8-A050-581ED03B7829}" type="parTrans" cxnId="{A1442257-906F-443B-9964-8F503D946740}">
      <dgm:prSet/>
      <dgm:spPr/>
      <dgm:t>
        <a:bodyPr/>
        <a:lstStyle/>
        <a:p>
          <a:endParaRPr lang="zh-CN" altLang="en-US"/>
        </a:p>
      </dgm:t>
    </dgm:pt>
    <dgm:pt modelId="{1B2337B9-FC4F-4C48-878F-8238E38539CC}" type="sibTrans" cxnId="{A1442257-906F-443B-9964-8F503D946740}">
      <dgm:prSet/>
      <dgm:spPr/>
      <dgm:t>
        <a:bodyPr/>
        <a:lstStyle/>
        <a:p>
          <a:endParaRPr lang="zh-CN" altLang="en-US"/>
        </a:p>
      </dgm:t>
    </dgm:pt>
    <dgm:pt modelId="{0A47E3C2-AA3E-4804-8889-25EA2CD158A3}">
      <dgm:prSet phldrT="[文本]"/>
      <dgm:spPr/>
      <dgm:t>
        <a:bodyPr/>
        <a:lstStyle/>
        <a:p>
          <a:r>
            <a:rPr lang="zh-CN" altLang="en-US"/>
            <a:t>天</a:t>
          </a:r>
          <a:endParaRPr lang="en-US" altLang="zh-CN"/>
        </a:p>
        <a:p>
          <a:r>
            <a:rPr lang="zh-CN" altLang="en-US"/>
            <a:t>使</a:t>
          </a:r>
          <a:endParaRPr lang="en-US" altLang="zh-CN"/>
        </a:p>
        <a:p>
          <a:r>
            <a:rPr lang="zh-CN" altLang="en-US"/>
            <a:t>快</a:t>
          </a:r>
          <a:endParaRPr lang="en-US" altLang="zh-CN"/>
        </a:p>
        <a:p>
          <a:r>
            <a:rPr lang="zh-CN" altLang="en-US"/>
            <a:t>递</a:t>
          </a:r>
          <a:endParaRPr lang="en-US" altLang="zh-CN"/>
        </a:p>
        <a:p>
          <a:r>
            <a:rPr lang="zh-CN" altLang="en-US"/>
            <a:t>员</a:t>
          </a:r>
          <a:endParaRPr lang="en-US" altLang="zh-CN"/>
        </a:p>
        <a:p>
          <a:r>
            <a:rPr lang="zh-CN" altLang="en-US"/>
            <a:t>系</a:t>
          </a:r>
          <a:endParaRPr lang="en-US" altLang="zh-CN"/>
        </a:p>
        <a:p>
          <a:r>
            <a:rPr lang="zh-CN" altLang="en-US"/>
            <a:t>统</a:t>
          </a:r>
        </a:p>
      </dgm:t>
    </dgm:pt>
    <dgm:pt modelId="{30272088-1F96-4872-9FF9-CFB7192AE096}" type="parTrans" cxnId="{79307EE3-8DEB-485A-A03A-210BBA795DF5}">
      <dgm:prSet/>
      <dgm:spPr/>
      <dgm:t>
        <a:bodyPr/>
        <a:lstStyle/>
        <a:p>
          <a:endParaRPr lang="zh-CN" altLang="en-US"/>
        </a:p>
      </dgm:t>
    </dgm:pt>
    <dgm:pt modelId="{41385BE2-456D-484E-A5DA-FA0A3FA1D905}" type="sibTrans" cxnId="{79307EE3-8DEB-485A-A03A-210BBA795DF5}">
      <dgm:prSet/>
      <dgm:spPr/>
      <dgm:t>
        <a:bodyPr/>
        <a:lstStyle/>
        <a:p>
          <a:endParaRPr lang="zh-CN" altLang="en-US"/>
        </a:p>
      </dgm:t>
    </dgm:pt>
    <dgm:pt modelId="{6CEAE1D4-4B1E-451C-8AD5-9C7369BD5967}" type="pres">
      <dgm:prSet presAssocID="{BCB7708F-5A7A-4199-BF63-B22E11918F7D}" presName="hierChild1" presStyleCnt="0">
        <dgm:presLayoutVars>
          <dgm:orgChart val="1"/>
          <dgm:chPref val="1"/>
          <dgm:dir/>
          <dgm:animOne val="branch"/>
          <dgm:animLvl val="lvl"/>
          <dgm:resizeHandles/>
        </dgm:presLayoutVars>
      </dgm:prSet>
      <dgm:spPr/>
    </dgm:pt>
    <dgm:pt modelId="{BEBF730B-F72D-423C-96C4-4F417A2B7355}" type="pres">
      <dgm:prSet presAssocID="{4C81C47C-711B-4D79-8815-62828672AD53}" presName="hierRoot1" presStyleCnt="0">
        <dgm:presLayoutVars>
          <dgm:hierBranch val="init"/>
        </dgm:presLayoutVars>
      </dgm:prSet>
      <dgm:spPr/>
    </dgm:pt>
    <dgm:pt modelId="{1A1382E0-151C-428D-A035-1F6DF3F48242}" type="pres">
      <dgm:prSet presAssocID="{4C81C47C-711B-4D79-8815-62828672AD53}" presName="rootComposite1" presStyleCnt="0"/>
      <dgm:spPr/>
    </dgm:pt>
    <dgm:pt modelId="{86DD5B20-2494-4C08-AE32-00740E3BEEEB}" type="pres">
      <dgm:prSet presAssocID="{4C81C47C-711B-4D79-8815-62828672AD53}" presName="rootText1" presStyleLbl="node0" presStyleIdx="0" presStyleCnt="1" custScaleX="276028">
        <dgm:presLayoutVars>
          <dgm:chPref val="3"/>
        </dgm:presLayoutVars>
      </dgm:prSet>
      <dgm:spPr/>
    </dgm:pt>
    <dgm:pt modelId="{B1EFCA98-0F1D-4688-898A-DFFC2E148F19}" type="pres">
      <dgm:prSet presAssocID="{4C81C47C-711B-4D79-8815-62828672AD53}" presName="rootConnector1" presStyleLbl="node1" presStyleIdx="0" presStyleCnt="0"/>
      <dgm:spPr/>
    </dgm:pt>
    <dgm:pt modelId="{B4F9DDB8-814D-44E5-85F3-FFC42E17ED1E}" type="pres">
      <dgm:prSet presAssocID="{4C81C47C-711B-4D79-8815-62828672AD53}" presName="hierChild2" presStyleCnt="0"/>
      <dgm:spPr/>
    </dgm:pt>
    <dgm:pt modelId="{01709D6B-6056-479C-8D71-C8454D3258B6}" type="pres">
      <dgm:prSet presAssocID="{438F568C-8647-45A4-B1E2-155E94ABCECF}" presName="Name37" presStyleLbl="parChTrans1D2" presStyleIdx="0" presStyleCnt="5"/>
      <dgm:spPr/>
    </dgm:pt>
    <dgm:pt modelId="{D7988E40-5F7A-44B0-9C25-E563304BE11D}" type="pres">
      <dgm:prSet presAssocID="{C03A6871-D819-49E4-8D91-52DD2314F2A3}" presName="hierRoot2" presStyleCnt="0">
        <dgm:presLayoutVars>
          <dgm:hierBranch val="init"/>
        </dgm:presLayoutVars>
      </dgm:prSet>
      <dgm:spPr/>
    </dgm:pt>
    <dgm:pt modelId="{449C3A31-8DF8-4A07-85B5-90C00EA71CE1}" type="pres">
      <dgm:prSet presAssocID="{C03A6871-D819-49E4-8D91-52DD2314F2A3}" presName="rootComposite" presStyleCnt="0"/>
      <dgm:spPr/>
    </dgm:pt>
    <dgm:pt modelId="{12F4E825-6255-4DFD-8E67-6E2BA5F38843}" type="pres">
      <dgm:prSet presAssocID="{C03A6871-D819-49E4-8D91-52DD2314F2A3}" presName="rootText" presStyleLbl="node2" presStyleIdx="0" presStyleCnt="5" custScaleX="49832" custScaleY="314590">
        <dgm:presLayoutVars>
          <dgm:chPref val="3"/>
        </dgm:presLayoutVars>
      </dgm:prSet>
      <dgm:spPr/>
    </dgm:pt>
    <dgm:pt modelId="{E7C6EC7C-70CD-4BBC-B0B2-2FEF498CA471}" type="pres">
      <dgm:prSet presAssocID="{C03A6871-D819-49E4-8D91-52DD2314F2A3}" presName="rootConnector" presStyleLbl="node2" presStyleIdx="0" presStyleCnt="5"/>
      <dgm:spPr/>
    </dgm:pt>
    <dgm:pt modelId="{18864AF9-C629-46E2-8E44-B0D45E32DAD9}" type="pres">
      <dgm:prSet presAssocID="{C03A6871-D819-49E4-8D91-52DD2314F2A3}" presName="hierChild4" presStyleCnt="0"/>
      <dgm:spPr/>
    </dgm:pt>
    <dgm:pt modelId="{BC9347C8-8E34-4D62-BE03-BFFE5B5A16C1}" type="pres">
      <dgm:prSet presAssocID="{C03A6871-D819-49E4-8D91-52DD2314F2A3}" presName="hierChild5" presStyleCnt="0"/>
      <dgm:spPr/>
    </dgm:pt>
    <dgm:pt modelId="{5FE686E6-C686-49DB-A9FD-15667A12B062}" type="pres">
      <dgm:prSet presAssocID="{822067C7-9D99-42AC-9735-AB04CDFB1BE9}" presName="Name37" presStyleLbl="parChTrans1D2" presStyleIdx="1" presStyleCnt="5"/>
      <dgm:spPr/>
    </dgm:pt>
    <dgm:pt modelId="{5F030A6C-F5EE-48B9-86FD-5130B829CCE7}" type="pres">
      <dgm:prSet presAssocID="{3F6B5C53-7331-4C84-ADF1-D8FA3809E752}" presName="hierRoot2" presStyleCnt="0">
        <dgm:presLayoutVars>
          <dgm:hierBranch val="init"/>
        </dgm:presLayoutVars>
      </dgm:prSet>
      <dgm:spPr/>
    </dgm:pt>
    <dgm:pt modelId="{2A6542D2-ACC6-4322-8BF0-0863193F894F}" type="pres">
      <dgm:prSet presAssocID="{3F6B5C53-7331-4C84-ADF1-D8FA3809E752}" presName="rootComposite" presStyleCnt="0"/>
      <dgm:spPr/>
    </dgm:pt>
    <dgm:pt modelId="{0FCD2BEF-9243-478F-B61C-BB462E27CB50}" type="pres">
      <dgm:prSet presAssocID="{3F6B5C53-7331-4C84-ADF1-D8FA3809E752}" presName="rootText" presStyleLbl="node2" presStyleIdx="1" presStyleCnt="5" custScaleX="49832" custScaleY="314590">
        <dgm:presLayoutVars>
          <dgm:chPref val="3"/>
        </dgm:presLayoutVars>
      </dgm:prSet>
      <dgm:spPr/>
    </dgm:pt>
    <dgm:pt modelId="{ECE2B752-4734-424D-87EA-BFBEFF759AD3}" type="pres">
      <dgm:prSet presAssocID="{3F6B5C53-7331-4C84-ADF1-D8FA3809E752}" presName="rootConnector" presStyleLbl="node2" presStyleIdx="1" presStyleCnt="5"/>
      <dgm:spPr/>
    </dgm:pt>
    <dgm:pt modelId="{20E80BD7-83FA-45CE-82DA-1C8A8A44253F}" type="pres">
      <dgm:prSet presAssocID="{3F6B5C53-7331-4C84-ADF1-D8FA3809E752}" presName="hierChild4" presStyleCnt="0"/>
      <dgm:spPr/>
    </dgm:pt>
    <dgm:pt modelId="{12680F89-FD37-4491-942F-77B57B4D2CF0}" type="pres">
      <dgm:prSet presAssocID="{3F6B5C53-7331-4C84-ADF1-D8FA3809E752}" presName="hierChild5" presStyleCnt="0"/>
      <dgm:spPr/>
    </dgm:pt>
    <dgm:pt modelId="{111A2038-9D86-4416-9889-8EF4E032F799}" type="pres">
      <dgm:prSet presAssocID="{930598A5-6E1D-4D7C-A0AC-E93A1D3CFD37}" presName="Name37" presStyleLbl="parChTrans1D2" presStyleIdx="2" presStyleCnt="5"/>
      <dgm:spPr/>
    </dgm:pt>
    <dgm:pt modelId="{2C6FBA00-7164-469E-8F91-A43E161E5FF7}" type="pres">
      <dgm:prSet presAssocID="{28607729-27B4-4163-85C9-A0828FBD3493}" presName="hierRoot2" presStyleCnt="0">
        <dgm:presLayoutVars>
          <dgm:hierBranch val="init"/>
        </dgm:presLayoutVars>
      </dgm:prSet>
      <dgm:spPr/>
    </dgm:pt>
    <dgm:pt modelId="{7889221B-0931-4578-8575-BF9CDE4D5F3F}" type="pres">
      <dgm:prSet presAssocID="{28607729-27B4-4163-85C9-A0828FBD3493}" presName="rootComposite" presStyleCnt="0"/>
      <dgm:spPr/>
    </dgm:pt>
    <dgm:pt modelId="{D469E314-7694-4861-B6D2-72198EE5A7D2}" type="pres">
      <dgm:prSet presAssocID="{28607729-27B4-4163-85C9-A0828FBD3493}" presName="rootText" presStyleLbl="node2" presStyleIdx="2" presStyleCnt="5" custScaleX="49832" custScaleY="314590">
        <dgm:presLayoutVars>
          <dgm:chPref val="3"/>
        </dgm:presLayoutVars>
      </dgm:prSet>
      <dgm:spPr/>
    </dgm:pt>
    <dgm:pt modelId="{84D42393-CCA2-401F-B309-F76E8B4BE799}" type="pres">
      <dgm:prSet presAssocID="{28607729-27B4-4163-85C9-A0828FBD3493}" presName="rootConnector" presStyleLbl="node2" presStyleIdx="2" presStyleCnt="5"/>
      <dgm:spPr/>
    </dgm:pt>
    <dgm:pt modelId="{EC65ECFE-C66C-4E35-A262-3025D4BE0C11}" type="pres">
      <dgm:prSet presAssocID="{28607729-27B4-4163-85C9-A0828FBD3493}" presName="hierChild4" presStyleCnt="0"/>
      <dgm:spPr/>
    </dgm:pt>
    <dgm:pt modelId="{69246ED7-64D0-447B-AAAC-229FC47D2164}" type="pres">
      <dgm:prSet presAssocID="{28607729-27B4-4163-85C9-A0828FBD3493}" presName="hierChild5" presStyleCnt="0"/>
      <dgm:spPr/>
    </dgm:pt>
    <dgm:pt modelId="{AB781FC5-CA9A-4314-9FFC-6124F6A7EDDD}" type="pres">
      <dgm:prSet presAssocID="{871A9D4E-7B64-48F8-A050-581ED03B7829}" presName="Name37" presStyleLbl="parChTrans1D2" presStyleIdx="3" presStyleCnt="5"/>
      <dgm:spPr/>
    </dgm:pt>
    <dgm:pt modelId="{EC656DC0-AAD0-4B90-8337-E670A0E25473}" type="pres">
      <dgm:prSet presAssocID="{5E551474-BBC1-4B39-A96B-B35B2D8F8A53}" presName="hierRoot2" presStyleCnt="0">
        <dgm:presLayoutVars>
          <dgm:hierBranch val="init"/>
        </dgm:presLayoutVars>
      </dgm:prSet>
      <dgm:spPr/>
    </dgm:pt>
    <dgm:pt modelId="{C517662C-AFAF-46C0-8EDB-81B731B71ACE}" type="pres">
      <dgm:prSet presAssocID="{5E551474-BBC1-4B39-A96B-B35B2D8F8A53}" presName="rootComposite" presStyleCnt="0"/>
      <dgm:spPr/>
    </dgm:pt>
    <dgm:pt modelId="{BEBC909A-0180-40E6-8E34-29D660D361DC}" type="pres">
      <dgm:prSet presAssocID="{5E551474-BBC1-4B39-A96B-B35B2D8F8A53}" presName="rootText" presStyleLbl="node2" presStyleIdx="3" presStyleCnt="5" custScaleX="49832" custScaleY="314590">
        <dgm:presLayoutVars>
          <dgm:chPref val="3"/>
        </dgm:presLayoutVars>
      </dgm:prSet>
      <dgm:spPr/>
    </dgm:pt>
    <dgm:pt modelId="{CFE13C1C-970B-460E-91D6-D687F3F16B6B}" type="pres">
      <dgm:prSet presAssocID="{5E551474-BBC1-4B39-A96B-B35B2D8F8A53}" presName="rootConnector" presStyleLbl="node2" presStyleIdx="3" presStyleCnt="5"/>
      <dgm:spPr/>
    </dgm:pt>
    <dgm:pt modelId="{BFDB29E3-EC2F-4E7D-91C9-92BBC3F496E9}" type="pres">
      <dgm:prSet presAssocID="{5E551474-BBC1-4B39-A96B-B35B2D8F8A53}" presName="hierChild4" presStyleCnt="0"/>
      <dgm:spPr/>
    </dgm:pt>
    <dgm:pt modelId="{43943229-E112-46E5-879B-672DB8E4EF99}" type="pres">
      <dgm:prSet presAssocID="{5E551474-BBC1-4B39-A96B-B35B2D8F8A53}" presName="hierChild5" presStyleCnt="0"/>
      <dgm:spPr/>
    </dgm:pt>
    <dgm:pt modelId="{72F6228B-B868-4A85-B71B-210209A8931F}" type="pres">
      <dgm:prSet presAssocID="{30272088-1F96-4872-9FF9-CFB7192AE096}" presName="Name37" presStyleLbl="parChTrans1D2" presStyleIdx="4" presStyleCnt="5"/>
      <dgm:spPr/>
    </dgm:pt>
    <dgm:pt modelId="{B7976F81-CE24-4B7F-A633-F8FC95DCF6DC}" type="pres">
      <dgm:prSet presAssocID="{0A47E3C2-AA3E-4804-8889-25EA2CD158A3}" presName="hierRoot2" presStyleCnt="0">
        <dgm:presLayoutVars>
          <dgm:hierBranch val="init"/>
        </dgm:presLayoutVars>
      </dgm:prSet>
      <dgm:spPr/>
    </dgm:pt>
    <dgm:pt modelId="{A8C2E74E-DB54-444E-8ADA-8F78CAB2EA08}" type="pres">
      <dgm:prSet presAssocID="{0A47E3C2-AA3E-4804-8889-25EA2CD158A3}" presName="rootComposite" presStyleCnt="0"/>
      <dgm:spPr/>
    </dgm:pt>
    <dgm:pt modelId="{4490964D-CC28-4A23-B9B8-B62A91BD6774}" type="pres">
      <dgm:prSet presAssocID="{0A47E3C2-AA3E-4804-8889-25EA2CD158A3}" presName="rootText" presStyleLbl="node2" presStyleIdx="4" presStyleCnt="5" custScaleX="49832" custScaleY="314590">
        <dgm:presLayoutVars>
          <dgm:chPref val="3"/>
        </dgm:presLayoutVars>
      </dgm:prSet>
      <dgm:spPr/>
    </dgm:pt>
    <dgm:pt modelId="{EFB090D6-B305-4DC9-8777-184653B8769C}" type="pres">
      <dgm:prSet presAssocID="{0A47E3C2-AA3E-4804-8889-25EA2CD158A3}" presName="rootConnector" presStyleLbl="node2" presStyleIdx="4" presStyleCnt="5"/>
      <dgm:spPr/>
    </dgm:pt>
    <dgm:pt modelId="{2869E438-F90C-4C67-A0C8-1EE026ABE1DA}" type="pres">
      <dgm:prSet presAssocID="{0A47E3C2-AA3E-4804-8889-25EA2CD158A3}" presName="hierChild4" presStyleCnt="0"/>
      <dgm:spPr/>
    </dgm:pt>
    <dgm:pt modelId="{9AA03CDB-EABD-40D8-BB1D-F2CD27A98850}" type="pres">
      <dgm:prSet presAssocID="{0A47E3C2-AA3E-4804-8889-25EA2CD158A3}" presName="hierChild5" presStyleCnt="0"/>
      <dgm:spPr/>
    </dgm:pt>
    <dgm:pt modelId="{55E52AF5-9C9A-4C78-87F6-666EFD78C106}" type="pres">
      <dgm:prSet presAssocID="{4C81C47C-711B-4D79-8815-62828672AD53}" presName="hierChild3" presStyleCnt="0"/>
      <dgm:spPr/>
    </dgm:pt>
  </dgm:ptLst>
  <dgm:cxnLst>
    <dgm:cxn modelId="{61183519-47E8-462C-884F-64E5C1EDF580}" type="presOf" srcId="{28607729-27B4-4163-85C9-A0828FBD3493}" destId="{D469E314-7694-4861-B6D2-72198EE5A7D2}" srcOrd="0" destOrd="0" presId="urn:microsoft.com/office/officeart/2005/8/layout/orgChart1"/>
    <dgm:cxn modelId="{F9439F1D-3021-4E5A-9AE6-7EBF65642BA9}" type="presOf" srcId="{871A9D4E-7B64-48F8-A050-581ED03B7829}" destId="{AB781FC5-CA9A-4314-9FFC-6124F6A7EDDD}" srcOrd="0" destOrd="0" presId="urn:microsoft.com/office/officeart/2005/8/layout/orgChart1"/>
    <dgm:cxn modelId="{D1492524-4649-42DB-A698-EACA938744CB}" type="presOf" srcId="{4C81C47C-711B-4D79-8815-62828672AD53}" destId="{86DD5B20-2494-4C08-AE32-00740E3BEEEB}" srcOrd="0" destOrd="0" presId="urn:microsoft.com/office/officeart/2005/8/layout/orgChart1"/>
    <dgm:cxn modelId="{04A60130-9545-4118-96DC-24BE0383C51B}" type="presOf" srcId="{822067C7-9D99-42AC-9735-AB04CDFB1BE9}" destId="{5FE686E6-C686-49DB-A9FD-15667A12B062}" srcOrd="0" destOrd="0" presId="urn:microsoft.com/office/officeart/2005/8/layout/orgChart1"/>
    <dgm:cxn modelId="{85EF3838-3370-45D4-8BCB-1B25B8B4F4BE}" type="presOf" srcId="{C03A6871-D819-49E4-8D91-52DD2314F2A3}" destId="{12F4E825-6255-4DFD-8E67-6E2BA5F38843}" srcOrd="0" destOrd="0" presId="urn:microsoft.com/office/officeart/2005/8/layout/orgChart1"/>
    <dgm:cxn modelId="{77C43F39-8E83-43B4-932A-1498EDB327B1}" type="presOf" srcId="{930598A5-6E1D-4D7C-A0AC-E93A1D3CFD37}" destId="{111A2038-9D86-4416-9889-8EF4E032F799}" srcOrd="0" destOrd="0" presId="urn:microsoft.com/office/officeart/2005/8/layout/orgChart1"/>
    <dgm:cxn modelId="{53B65E3B-E44C-44AC-83FF-D8AE80564E29}" type="presOf" srcId="{4C81C47C-711B-4D79-8815-62828672AD53}" destId="{B1EFCA98-0F1D-4688-898A-DFFC2E148F19}" srcOrd="1" destOrd="0" presId="urn:microsoft.com/office/officeart/2005/8/layout/orgChart1"/>
    <dgm:cxn modelId="{9F509040-43BF-4245-8202-5C655F3354C7}" type="presOf" srcId="{3F6B5C53-7331-4C84-ADF1-D8FA3809E752}" destId="{ECE2B752-4734-424D-87EA-BFBEFF759AD3}" srcOrd="1" destOrd="0" presId="urn:microsoft.com/office/officeart/2005/8/layout/orgChart1"/>
    <dgm:cxn modelId="{9F2AE260-79F6-4A87-87FD-43755D538E91}" type="presOf" srcId="{5E551474-BBC1-4B39-A96B-B35B2D8F8A53}" destId="{CFE13C1C-970B-460E-91D6-D687F3F16B6B}" srcOrd="1" destOrd="0" presId="urn:microsoft.com/office/officeart/2005/8/layout/orgChart1"/>
    <dgm:cxn modelId="{6F6D104A-3A36-488A-9DDD-8BE0A1E453C6}" type="presOf" srcId="{BCB7708F-5A7A-4199-BF63-B22E11918F7D}" destId="{6CEAE1D4-4B1E-451C-8AD5-9C7369BD5967}" srcOrd="0" destOrd="0" presId="urn:microsoft.com/office/officeart/2005/8/layout/orgChart1"/>
    <dgm:cxn modelId="{B25D014E-867F-4AFF-9898-3C95A6677401}" type="presOf" srcId="{5E551474-BBC1-4B39-A96B-B35B2D8F8A53}" destId="{BEBC909A-0180-40E6-8E34-29D660D361DC}" srcOrd="0" destOrd="0" presId="urn:microsoft.com/office/officeart/2005/8/layout/orgChart1"/>
    <dgm:cxn modelId="{A1442257-906F-443B-9964-8F503D946740}" srcId="{4C81C47C-711B-4D79-8815-62828672AD53}" destId="{5E551474-BBC1-4B39-A96B-B35B2D8F8A53}" srcOrd="3" destOrd="0" parTransId="{871A9D4E-7B64-48F8-A050-581ED03B7829}" sibTransId="{1B2337B9-FC4F-4C48-878F-8238E38539CC}"/>
    <dgm:cxn modelId="{7A232D59-E2F3-495C-8CD5-844DD17BC995}" type="presOf" srcId="{0A47E3C2-AA3E-4804-8889-25EA2CD158A3}" destId="{4490964D-CC28-4A23-B9B8-B62A91BD6774}" srcOrd="0" destOrd="0" presId="urn:microsoft.com/office/officeart/2005/8/layout/orgChart1"/>
    <dgm:cxn modelId="{8AD6DB7D-998D-4D33-9412-CA9C69F9C805}" srcId="{4C81C47C-711B-4D79-8815-62828672AD53}" destId="{C03A6871-D819-49E4-8D91-52DD2314F2A3}" srcOrd="0" destOrd="0" parTransId="{438F568C-8647-45A4-B1E2-155E94ABCECF}" sibTransId="{724F0F74-A10D-49A2-8FCE-4022F6FD30ED}"/>
    <dgm:cxn modelId="{2B776585-3A1E-4D89-AB3E-FB6411CECE22}" type="presOf" srcId="{438F568C-8647-45A4-B1E2-155E94ABCECF}" destId="{01709D6B-6056-479C-8D71-C8454D3258B6}" srcOrd="0" destOrd="0" presId="urn:microsoft.com/office/officeart/2005/8/layout/orgChart1"/>
    <dgm:cxn modelId="{52732794-35F8-4027-BB7D-AA9EEDBE6702}" type="presOf" srcId="{3F6B5C53-7331-4C84-ADF1-D8FA3809E752}" destId="{0FCD2BEF-9243-478F-B61C-BB462E27CB50}" srcOrd="0" destOrd="0" presId="urn:microsoft.com/office/officeart/2005/8/layout/orgChart1"/>
    <dgm:cxn modelId="{CE23A49E-76E3-41F1-9279-E432798224EA}" srcId="{4C81C47C-711B-4D79-8815-62828672AD53}" destId="{28607729-27B4-4163-85C9-A0828FBD3493}" srcOrd="2" destOrd="0" parTransId="{930598A5-6E1D-4D7C-A0AC-E93A1D3CFD37}" sibTransId="{D5523334-3746-416C-B179-1315365DBFC6}"/>
    <dgm:cxn modelId="{732F03AE-C01F-451F-9886-5530E80185D0}" srcId="{4C81C47C-711B-4D79-8815-62828672AD53}" destId="{3F6B5C53-7331-4C84-ADF1-D8FA3809E752}" srcOrd="1" destOrd="0" parTransId="{822067C7-9D99-42AC-9735-AB04CDFB1BE9}" sibTransId="{43F9E9DA-F548-4B6C-807C-5DD7B8EC1D29}"/>
    <dgm:cxn modelId="{84A46CB4-D3F7-499C-B91F-0748F6EA89F1}" type="presOf" srcId="{30272088-1F96-4872-9FF9-CFB7192AE096}" destId="{72F6228B-B868-4A85-B71B-210209A8931F}" srcOrd="0" destOrd="0" presId="urn:microsoft.com/office/officeart/2005/8/layout/orgChart1"/>
    <dgm:cxn modelId="{C9CABED4-1EE5-41EB-A178-4892652CF46A}" type="presOf" srcId="{28607729-27B4-4163-85C9-A0828FBD3493}" destId="{84D42393-CCA2-401F-B309-F76E8B4BE799}" srcOrd="1" destOrd="0" presId="urn:microsoft.com/office/officeart/2005/8/layout/orgChart1"/>
    <dgm:cxn modelId="{05F6B0E1-AA03-4BD2-9373-76CBC42F5896}" type="presOf" srcId="{0A47E3C2-AA3E-4804-8889-25EA2CD158A3}" destId="{EFB090D6-B305-4DC9-8777-184653B8769C}" srcOrd="1" destOrd="0" presId="urn:microsoft.com/office/officeart/2005/8/layout/orgChart1"/>
    <dgm:cxn modelId="{A95209E3-5271-4CB9-AED9-BE364385E9EC}" srcId="{BCB7708F-5A7A-4199-BF63-B22E11918F7D}" destId="{4C81C47C-711B-4D79-8815-62828672AD53}" srcOrd="0" destOrd="0" parTransId="{1EA95A3B-72B8-4A3D-AF08-7ABABF6FD062}" sibTransId="{80F8A521-8F11-401E-ACB1-8D45402C4443}"/>
    <dgm:cxn modelId="{79307EE3-8DEB-485A-A03A-210BBA795DF5}" srcId="{4C81C47C-711B-4D79-8815-62828672AD53}" destId="{0A47E3C2-AA3E-4804-8889-25EA2CD158A3}" srcOrd="4" destOrd="0" parTransId="{30272088-1F96-4872-9FF9-CFB7192AE096}" sibTransId="{41385BE2-456D-484E-A5DA-FA0A3FA1D905}"/>
    <dgm:cxn modelId="{610482E5-0BCD-44D4-AFED-9E3CFD9EDFCD}" type="presOf" srcId="{C03A6871-D819-49E4-8D91-52DD2314F2A3}" destId="{E7C6EC7C-70CD-4BBC-B0B2-2FEF498CA471}" srcOrd="1" destOrd="0" presId="urn:microsoft.com/office/officeart/2005/8/layout/orgChart1"/>
    <dgm:cxn modelId="{3099EE6A-2DA8-4CA4-823B-DE6754A38580}" type="presParOf" srcId="{6CEAE1D4-4B1E-451C-8AD5-9C7369BD5967}" destId="{BEBF730B-F72D-423C-96C4-4F417A2B7355}" srcOrd="0" destOrd="0" presId="urn:microsoft.com/office/officeart/2005/8/layout/orgChart1"/>
    <dgm:cxn modelId="{37F3C3DA-DABD-40DC-A794-7381142B03E1}" type="presParOf" srcId="{BEBF730B-F72D-423C-96C4-4F417A2B7355}" destId="{1A1382E0-151C-428D-A035-1F6DF3F48242}" srcOrd="0" destOrd="0" presId="urn:microsoft.com/office/officeart/2005/8/layout/orgChart1"/>
    <dgm:cxn modelId="{CDD2ADF2-53DB-476D-96A6-E67B56A48883}" type="presParOf" srcId="{1A1382E0-151C-428D-A035-1F6DF3F48242}" destId="{86DD5B20-2494-4C08-AE32-00740E3BEEEB}" srcOrd="0" destOrd="0" presId="urn:microsoft.com/office/officeart/2005/8/layout/orgChart1"/>
    <dgm:cxn modelId="{48D7F32A-430D-41B0-BAD5-121BB0DBB3B1}" type="presParOf" srcId="{1A1382E0-151C-428D-A035-1F6DF3F48242}" destId="{B1EFCA98-0F1D-4688-898A-DFFC2E148F19}" srcOrd="1" destOrd="0" presId="urn:microsoft.com/office/officeart/2005/8/layout/orgChart1"/>
    <dgm:cxn modelId="{24B39DE6-EC0E-4238-B2FC-C772A0332CDC}" type="presParOf" srcId="{BEBF730B-F72D-423C-96C4-4F417A2B7355}" destId="{B4F9DDB8-814D-44E5-85F3-FFC42E17ED1E}" srcOrd="1" destOrd="0" presId="urn:microsoft.com/office/officeart/2005/8/layout/orgChart1"/>
    <dgm:cxn modelId="{89692F00-E5C2-423D-B5A6-936085889198}" type="presParOf" srcId="{B4F9DDB8-814D-44E5-85F3-FFC42E17ED1E}" destId="{01709D6B-6056-479C-8D71-C8454D3258B6}" srcOrd="0" destOrd="0" presId="urn:microsoft.com/office/officeart/2005/8/layout/orgChart1"/>
    <dgm:cxn modelId="{C5BBF802-ECCC-422D-8005-97E67D9135FF}" type="presParOf" srcId="{B4F9DDB8-814D-44E5-85F3-FFC42E17ED1E}" destId="{D7988E40-5F7A-44B0-9C25-E563304BE11D}" srcOrd="1" destOrd="0" presId="urn:microsoft.com/office/officeart/2005/8/layout/orgChart1"/>
    <dgm:cxn modelId="{010DDEAE-7E46-49D4-A5F9-A0DCD410EBC7}" type="presParOf" srcId="{D7988E40-5F7A-44B0-9C25-E563304BE11D}" destId="{449C3A31-8DF8-4A07-85B5-90C00EA71CE1}" srcOrd="0" destOrd="0" presId="urn:microsoft.com/office/officeart/2005/8/layout/orgChart1"/>
    <dgm:cxn modelId="{D81AD465-552D-4ED4-AA55-57C4F363902E}" type="presParOf" srcId="{449C3A31-8DF8-4A07-85B5-90C00EA71CE1}" destId="{12F4E825-6255-4DFD-8E67-6E2BA5F38843}" srcOrd="0" destOrd="0" presId="urn:microsoft.com/office/officeart/2005/8/layout/orgChart1"/>
    <dgm:cxn modelId="{8A6C8161-487E-4280-9889-B33FDC1AE6A3}" type="presParOf" srcId="{449C3A31-8DF8-4A07-85B5-90C00EA71CE1}" destId="{E7C6EC7C-70CD-4BBC-B0B2-2FEF498CA471}" srcOrd="1" destOrd="0" presId="urn:microsoft.com/office/officeart/2005/8/layout/orgChart1"/>
    <dgm:cxn modelId="{6054A7AE-85EE-45CE-BDED-4B1805EB0572}" type="presParOf" srcId="{D7988E40-5F7A-44B0-9C25-E563304BE11D}" destId="{18864AF9-C629-46E2-8E44-B0D45E32DAD9}" srcOrd="1" destOrd="0" presId="urn:microsoft.com/office/officeart/2005/8/layout/orgChart1"/>
    <dgm:cxn modelId="{0D73E555-3653-492D-B8E3-8B40E08E43FF}" type="presParOf" srcId="{D7988E40-5F7A-44B0-9C25-E563304BE11D}" destId="{BC9347C8-8E34-4D62-BE03-BFFE5B5A16C1}" srcOrd="2" destOrd="0" presId="urn:microsoft.com/office/officeart/2005/8/layout/orgChart1"/>
    <dgm:cxn modelId="{78B0789A-615E-4F4A-834F-B0BB32CF0200}" type="presParOf" srcId="{B4F9DDB8-814D-44E5-85F3-FFC42E17ED1E}" destId="{5FE686E6-C686-49DB-A9FD-15667A12B062}" srcOrd="2" destOrd="0" presId="urn:microsoft.com/office/officeart/2005/8/layout/orgChart1"/>
    <dgm:cxn modelId="{6AF7E294-7C9C-42DA-AF5F-E07BE17688DA}" type="presParOf" srcId="{B4F9DDB8-814D-44E5-85F3-FFC42E17ED1E}" destId="{5F030A6C-F5EE-48B9-86FD-5130B829CCE7}" srcOrd="3" destOrd="0" presId="urn:microsoft.com/office/officeart/2005/8/layout/orgChart1"/>
    <dgm:cxn modelId="{012820B7-F7AD-433A-9354-6FCA554281F3}" type="presParOf" srcId="{5F030A6C-F5EE-48B9-86FD-5130B829CCE7}" destId="{2A6542D2-ACC6-4322-8BF0-0863193F894F}" srcOrd="0" destOrd="0" presId="urn:microsoft.com/office/officeart/2005/8/layout/orgChart1"/>
    <dgm:cxn modelId="{A3C1C423-328A-4136-9E69-917454EF5662}" type="presParOf" srcId="{2A6542D2-ACC6-4322-8BF0-0863193F894F}" destId="{0FCD2BEF-9243-478F-B61C-BB462E27CB50}" srcOrd="0" destOrd="0" presId="urn:microsoft.com/office/officeart/2005/8/layout/orgChart1"/>
    <dgm:cxn modelId="{50968DF2-C452-4673-A53F-3B3BEB568F5B}" type="presParOf" srcId="{2A6542D2-ACC6-4322-8BF0-0863193F894F}" destId="{ECE2B752-4734-424D-87EA-BFBEFF759AD3}" srcOrd="1" destOrd="0" presId="urn:microsoft.com/office/officeart/2005/8/layout/orgChart1"/>
    <dgm:cxn modelId="{ED3D0745-2877-424C-B8F7-680147221DC6}" type="presParOf" srcId="{5F030A6C-F5EE-48B9-86FD-5130B829CCE7}" destId="{20E80BD7-83FA-45CE-82DA-1C8A8A44253F}" srcOrd="1" destOrd="0" presId="urn:microsoft.com/office/officeart/2005/8/layout/orgChart1"/>
    <dgm:cxn modelId="{E78720D7-BF71-4698-A4F4-758057AB3F55}" type="presParOf" srcId="{5F030A6C-F5EE-48B9-86FD-5130B829CCE7}" destId="{12680F89-FD37-4491-942F-77B57B4D2CF0}" srcOrd="2" destOrd="0" presId="urn:microsoft.com/office/officeart/2005/8/layout/orgChart1"/>
    <dgm:cxn modelId="{98ADD871-BC2E-408F-8599-DA6606FD81C7}" type="presParOf" srcId="{B4F9DDB8-814D-44E5-85F3-FFC42E17ED1E}" destId="{111A2038-9D86-4416-9889-8EF4E032F799}" srcOrd="4" destOrd="0" presId="urn:microsoft.com/office/officeart/2005/8/layout/orgChart1"/>
    <dgm:cxn modelId="{457C293E-16D4-482F-A4BA-6EA32427F71A}" type="presParOf" srcId="{B4F9DDB8-814D-44E5-85F3-FFC42E17ED1E}" destId="{2C6FBA00-7164-469E-8F91-A43E161E5FF7}" srcOrd="5" destOrd="0" presId="urn:microsoft.com/office/officeart/2005/8/layout/orgChart1"/>
    <dgm:cxn modelId="{8BF60D6F-14EB-4595-B2D2-0D94F921204B}" type="presParOf" srcId="{2C6FBA00-7164-469E-8F91-A43E161E5FF7}" destId="{7889221B-0931-4578-8575-BF9CDE4D5F3F}" srcOrd="0" destOrd="0" presId="urn:microsoft.com/office/officeart/2005/8/layout/orgChart1"/>
    <dgm:cxn modelId="{53EE39F5-316B-4625-92BA-B593F09C42D6}" type="presParOf" srcId="{7889221B-0931-4578-8575-BF9CDE4D5F3F}" destId="{D469E314-7694-4861-B6D2-72198EE5A7D2}" srcOrd="0" destOrd="0" presId="urn:microsoft.com/office/officeart/2005/8/layout/orgChart1"/>
    <dgm:cxn modelId="{D6129D40-6EC9-41B8-90FA-F2798D1BC831}" type="presParOf" srcId="{7889221B-0931-4578-8575-BF9CDE4D5F3F}" destId="{84D42393-CCA2-401F-B309-F76E8B4BE799}" srcOrd="1" destOrd="0" presId="urn:microsoft.com/office/officeart/2005/8/layout/orgChart1"/>
    <dgm:cxn modelId="{84354B9F-68C6-456E-8A5D-B79D5437BB81}" type="presParOf" srcId="{2C6FBA00-7164-469E-8F91-A43E161E5FF7}" destId="{EC65ECFE-C66C-4E35-A262-3025D4BE0C11}" srcOrd="1" destOrd="0" presId="urn:microsoft.com/office/officeart/2005/8/layout/orgChart1"/>
    <dgm:cxn modelId="{51BD2F84-7E84-4BBB-BD9B-2A6DC2D2010C}" type="presParOf" srcId="{2C6FBA00-7164-469E-8F91-A43E161E5FF7}" destId="{69246ED7-64D0-447B-AAAC-229FC47D2164}" srcOrd="2" destOrd="0" presId="urn:microsoft.com/office/officeart/2005/8/layout/orgChart1"/>
    <dgm:cxn modelId="{24D8BB06-744F-4C03-881C-54359E4DFAED}" type="presParOf" srcId="{B4F9DDB8-814D-44E5-85F3-FFC42E17ED1E}" destId="{AB781FC5-CA9A-4314-9FFC-6124F6A7EDDD}" srcOrd="6" destOrd="0" presId="urn:microsoft.com/office/officeart/2005/8/layout/orgChart1"/>
    <dgm:cxn modelId="{9130EB5B-68A2-42C4-A8BF-6E53096FF2A2}" type="presParOf" srcId="{B4F9DDB8-814D-44E5-85F3-FFC42E17ED1E}" destId="{EC656DC0-AAD0-4B90-8337-E670A0E25473}" srcOrd="7" destOrd="0" presId="urn:microsoft.com/office/officeart/2005/8/layout/orgChart1"/>
    <dgm:cxn modelId="{FA574226-DFBA-469B-898C-3D36E7C3A836}" type="presParOf" srcId="{EC656DC0-AAD0-4B90-8337-E670A0E25473}" destId="{C517662C-AFAF-46C0-8EDB-81B731B71ACE}" srcOrd="0" destOrd="0" presId="urn:microsoft.com/office/officeart/2005/8/layout/orgChart1"/>
    <dgm:cxn modelId="{454E878D-B8F1-438E-8B23-E1631DF988AC}" type="presParOf" srcId="{C517662C-AFAF-46C0-8EDB-81B731B71ACE}" destId="{BEBC909A-0180-40E6-8E34-29D660D361DC}" srcOrd="0" destOrd="0" presId="urn:microsoft.com/office/officeart/2005/8/layout/orgChart1"/>
    <dgm:cxn modelId="{52D559A2-CFE3-4B5E-BD7C-42B9A736E5A7}" type="presParOf" srcId="{C517662C-AFAF-46C0-8EDB-81B731B71ACE}" destId="{CFE13C1C-970B-460E-91D6-D687F3F16B6B}" srcOrd="1" destOrd="0" presId="urn:microsoft.com/office/officeart/2005/8/layout/orgChart1"/>
    <dgm:cxn modelId="{19ADFEB1-C093-48BB-BF9F-0A57C2F50BFC}" type="presParOf" srcId="{EC656DC0-AAD0-4B90-8337-E670A0E25473}" destId="{BFDB29E3-EC2F-4E7D-91C9-92BBC3F496E9}" srcOrd="1" destOrd="0" presId="urn:microsoft.com/office/officeart/2005/8/layout/orgChart1"/>
    <dgm:cxn modelId="{EFD5E12C-2A30-47B3-A1C1-E5EDCB4DA22A}" type="presParOf" srcId="{EC656DC0-AAD0-4B90-8337-E670A0E25473}" destId="{43943229-E112-46E5-879B-672DB8E4EF99}" srcOrd="2" destOrd="0" presId="urn:microsoft.com/office/officeart/2005/8/layout/orgChart1"/>
    <dgm:cxn modelId="{9F2D07C7-BF81-413E-8B3B-22DA868B7962}" type="presParOf" srcId="{B4F9DDB8-814D-44E5-85F3-FFC42E17ED1E}" destId="{72F6228B-B868-4A85-B71B-210209A8931F}" srcOrd="8" destOrd="0" presId="urn:microsoft.com/office/officeart/2005/8/layout/orgChart1"/>
    <dgm:cxn modelId="{D6D83A2C-7E2A-4F63-AB14-4666369A8E3D}" type="presParOf" srcId="{B4F9DDB8-814D-44E5-85F3-FFC42E17ED1E}" destId="{B7976F81-CE24-4B7F-A633-F8FC95DCF6DC}" srcOrd="9" destOrd="0" presId="urn:microsoft.com/office/officeart/2005/8/layout/orgChart1"/>
    <dgm:cxn modelId="{2011B4AC-9D2C-4AA5-89D1-7C77899EBF79}" type="presParOf" srcId="{B7976F81-CE24-4B7F-A633-F8FC95DCF6DC}" destId="{A8C2E74E-DB54-444E-8ADA-8F78CAB2EA08}" srcOrd="0" destOrd="0" presId="urn:microsoft.com/office/officeart/2005/8/layout/orgChart1"/>
    <dgm:cxn modelId="{C6F35ED5-1A33-43C1-BDA0-A44FDE1127F9}" type="presParOf" srcId="{A8C2E74E-DB54-444E-8ADA-8F78CAB2EA08}" destId="{4490964D-CC28-4A23-B9B8-B62A91BD6774}" srcOrd="0" destOrd="0" presId="urn:microsoft.com/office/officeart/2005/8/layout/orgChart1"/>
    <dgm:cxn modelId="{6BE26067-9F55-4241-BAC3-34F491C9A03C}" type="presParOf" srcId="{A8C2E74E-DB54-444E-8ADA-8F78CAB2EA08}" destId="{EFB090D6-B305-4DC9-8777-184653B8769C}" srcOrd="1" destOrd="0" presId="urn:microsoft.com/office/officeart/2005/8/layout/orgChart1"/>
    <dgm:cxn modelId="{BF749BA5-D4A2-4D95-A0AB-A1837D9120E9}" type="presParOf" srcId="{B7976F81-CE24-4B7F-A633-F8FC95DCF6DC}" destId="{2869E438-F90C-4C67-A0C8-1EE026ABE1DA}" srcOrd="1" destOrd="0" presId="urn:microsoft.com/office/officeart/2005/8/layout/orgChart1"/>
    <dgm:cxn modelId="{231A2E06-6BB4-49F4-872C-2A4DF47C3D51}" type="presParOf" srcId="{B7976F81-CE24-4B7F-A633-F8FC95DCF6DC}" destId="{9AA03CDB-EABD-40D8-BB1D-F2CD27A98850}" srcOrd="2" destOrd="0" presId="urn:microsoft.com/office/officeart/2005/8/layout/orgChart1"/>
    <dgm:cxn modelId="{6BA7E6ED-A7A2-45A7-A26C-AA858A03FA25}" type="presParOf" srcId="{BEBF730B-F72D-423C-96C4-4F417A2B7355}" destId="{55E52AF5-9C9A-4C78-87F6-666EFD78C10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AB9FA-7CBF-44B3-B964-4884A5ADEB3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A78C7DC-0161-4120-897B-047FB462C877}">
      <dgm:prSet phldrT="[文本]"/>
      <dgm:spPr/>
      <dgm:t>
        <a:bodyPr/>
        <a:lstStyle/>
        <a:p>
          <a:pPr algn="ctr"/>
          <a:r>
            <a:rPr lang="zh-CN" altLang="en-US"/>
            <a:t>用户管理</a:t>
          </a:r>
        </a:p>
      </dgm:t>
    </dgm:pt>
    <dgm:pt modelId="{FB3F7802-8E13-422D-AA5B-D6F1B7BEE239}" type="parTrans" cxnId="{2B30859A-BC94-41FC-81F2-017DE713A0C3}">
      <dgm:prSet/>
      <dgm:spPr/>
      <dgm:t>
        <a:bodyPr/>
        <a:lstStyle/>
        <a:p>
          <a:pPr algn="ctr"/>
          <a:endParaRPr lang="zh-CN" altLang="en-US"/>
        </a:p>
      </dgm:t>
    </dgm:pt>
    <dgm:pt modelId="{F6CC299B-9C14-4D42-82AE-515ABFEBE581}" type="sibTrans" cxnId="{2B30859A-BC94-41FC-81F2-017DE713A0C3}">
      <dgm:prSet/>
      <dgm:spPr/>
      <dgm:t>
        <a:bodyPr/>
        <a:lstStyle/>
        <a:p>
          <a:pPr algn="ctr"/>
          <a:endParaRPr lang="zh-CN" altLang="en-US"/>
        </a:p>
      </dgm:t>
    </dgm:pt>
    <dgm:pt modelId="{0441E2BC-3381-4B55-A843-10ADE24B1B1D}">
      <dgm:prSet phldrT="[文本]"/>
      <dgm:spPr/>
      <dgm:t>
        <a:bodyPr/>
        <a:lstStyle/>
        <a:p>
          <a:pPr algn="ctr"/>
          <a:r>
            <a:rPr lang="zh-CN" altLang="en-US"/>
            <a:t>用</a:t>
          </a:r>
          <a:endParaRPr lang="en-US" altLang="zh-CN"/>
        </a:p>
        <a:p>
          <a:pPr algn="ctr"/>
          <a:r>
            <a:rPr lang="zh-CN" altLang="en-US"/>
            <a:t>户</a:t>
          </a:r>
          <a:endParaRPr lang="en-US" altLang="zh-CN"/>
        </a:p>
        <a:p>
          <a:pPr algn="ctr"/>
          <a:r>
            <a:rPr lang="zh-CN" altLang="en-US"/>
            <a:t>登</a:t>
          </a:r>
          <a:endParaRPr lang="en-US" altLang="zh-CN"/>
        </a:p>
        <a:p>
          <a:pPr algn="ctr"/>
          <a:r>
            <a:rPr lang="zh-CN" altLang="en-US"/>
            <a:t>录</a:t>
          </a:r>
        </a:p>
      </dgm:t>
    </dgm:pt>
    <dgm:pt modelId="{C84C6CAF-F4E0-4128-AE44-822DDF70CC77}" type="parTrans" cxnId="{FD4C8249-FA56-4CA8-B35B-FB6FFEE45FC2}">
      <dgm:prSet/>
      <dgm:spPr/>
      <dgm:t>
        <a:bodyPr/>
        <a:lstStyle/>
        <a:p>
          <a:pPr algn="ctr"/>
          <a:endParaRPr lang="zh-CN" altLang="en-US"/>
        </a:p>
      </dgm:t>
    </dgm:pt>
    <dgm:pt modelId="{E2854352-999A-465E-B6A8-BFFC4580BC64}" type="sibTrans" cxnId="{FD4C8249-FA56-4CA8-B35B-FB6FFEE45FC2}">
      <dgm:prSet/>
      <dgm:spPr/>
      <dgm:t>
        <a:bodyPr/>
        <a:lstStyle/>
        <a:p>
          <a:pPr algn="ctr"/>
          <a:endParaRPr lang="zh-CN" altLang="en-US"/>
        </a:p>
      </dgm:t>
    </dgm:pt>
    <dgm:pt modelId="{A0FAB454-2879-4C56-B819-D6C119527F5A}">
      <dgm:prSet phldrT="[文本]"/>
      <dgm:spPr/>
      <dgm:t>
        <a:bodyPr/>
        <a:lstStyle/>
        <a:p>
          <a:pPr algn="ctr"/>
          <a:r>
            <a:rPr lang="zh-CN" altLang="en-US"/>
            <a:t>用</a:t>
          </a:r>
          <a:endParaRPr lang="en-US" altLang="zh-CN"/>
        </a:p>
        <a:p>
          <a:pPr algn="ctr"/>
          <a:r>
            <a:rPr lang="zh-CN" altLang="en-US"/>
            <a:t>户</a:t>
          </a:r>
          <a:endParaRPr lang="en-US" altLang="zh-CN"/>
        </a:p>
        <a:p>
          <a:pPr algn="ctr"/>
          <a:r>
            <a:rPr lang="zh-CN" altLang="en-US"/>
            <a:t>注</a:t>
          </a:r>
          <a:endParaRPr lang="en-US" altLang="zh-CN"/>
        </a:p>
        <a:p>
          <a:pPr algn="ctr"/>
          <a:r>
            <a:rPr lang="zh-CN" altLang="en-US"/>
            <a:t>册</a:t>
          </a:r>
        </a:p>
      </dgm:t>
    </dgm:pt>
    <dgm:pt modelId="{CCD8D398-A0CF-4660-AE1D-3523C44811FA}" type="parTrans" cxnId="{9E7CE5EA-7178-4702-A981-78C601ADDF23}">
      <dgm:prSet/>
      <dgm:spPr/>
      <dgm:t>
        <a:bodyPr/>
        <a:lstStyle/>
        <a:p>
          <a:pPr algn="ctr"/>
          <a:endParaRPr lang="zh-CN" altLang="en-US"/>
        </a:p>
      </dgm:t>
    </dgm:pt>
    <dgm:pt modelId="{CA1CDA5A-41C1-416F-B4CA-9C6CAFD735FC}" type="sibTrans" cxnId="{9E7CE5EA-7178-4702-A981-78C601ADDF23}">
      <dgm:prSet/>
      <dgm:spPr/>
      <dgm:t>
        <a:bodyPr/>
        <a:lstStyle/>
        <a:p>
          <a:pPr algn="ctr"/>
          <a:endParaRPr lang="zh-CN" altLang="en-US"/>
        </a:p>
      </dgm:t>
    </dgm:pt>
    <dgm:pt modelId="{81BC6CB8-EC0F-439B-A47D-B9CC87297FFD}" type="pres">
      <dgm:prSet presAssocID="{E66AB9FA-7CBF-44B3-B964-4884A5ADEB31}" presName="hierChild1" presStyleCnt="0">
        <dgm:presLayoutVars>
          <dgm:orgChart val="1"/>
          <dgm:chPref val="1"/>
          <dgm:dir/>
          <dgm:animOne val="branch"/>
          <dgm:animLvl val="lvl"/>
          <dgm:resizeHandles/>
        </dgm:presLayoutVars>
      </dgm:prSet>
      <dgm:spPr/>
    </dgm:pt>
    <dgm:pt modelId="{170D3C6C-4FBC-4FAA-80DC-AAF3E0BE537B}" type="pres">
      <dgm:prSet presAssocID="{6A78C7DC-0161-4120-897B-047FB462C877}" presName="hierRoot1" presStyleCnt="0">
        <dgm:presLayoutVars>
          <dgm:hierBranch val="init"/>
        </dgm:presLayoutVars>
      </dgm:prSet>
      <dgm:spPr/>
    </dgm:pt>
    <dgm:pt modelId="{24B39472-024F-40B3-B987-5236C73A4FB2}" type="pres">
      <dgm:prSet presAssocID="{6A78C7DC-0161-4120-897B-047FB462C877}" presName="rootComposite1" presStyleCnt="0"/>
      <dgm:spPr/>
    </dgm:pt>
    <dgm:pt modelId="{E7BA72C1-8B20-4DAC-B9E9-0DF4894676EE}" type="pres">
      <dgm:prSet presAssocID="{6A78C7DC-0161-4120-897B-047FB462C877}" presName="rootText1" presStyleLbl="node0" presStyleIdx="0" presStyleCnt="1" custScaleX="73565" custScaleY="48218">
        <dgm:presLayoutVars>
          <dgm:chPref val="3"/>
        </dgm:presLayoutVars>
      </dgm:prSet>
      <dgm:spPr/>
    </dgm:pt>
    <dgm:pt modelId="{1212EAAF-8543-45AB-86B4-A6BC7C551DA1}" type="pres">
      <dgm:prSet presAssocID="{6A78C7DC-0161-4120-897B-047FB462C877}" presName="rootConnector1" presStyleLbl="node1" presStyleIdx="0" presStyleCnt="0"/>
      <dgm:spPr/>
    </dgm:pt>
    <dgm:pt modelId="{96F38147-EA53-412A-AC96-1A9B8AFF5FE0}" type="pres">
      <dgm:prSet presAssocID="{6A78C7DC-0161-4120-897B-047FB462C877}" presName="hierChild2" presStyleCnt="0"/>
      <dgm:spPr/>
    </dgm:pt>
    <dgm:pt modelId="{3A50390A-824B-46A8-BCA8-D22DFA0EE79B}" type="pres">
      <dgm:prSet presAssocID="{C84C6CAF-F4E0-4128-AE44-822DDF70CC77}" presName="Name37" presStyleLbl="parChTrans1D2" presStyleIdx="0" presStyleCnt="2"/>
      <dgm:spPr/>
    </dgm:pt>
    <dgm:pt modelId="{26104025-0358-46CD-95D5-43B6E8BDC828}" type="pres">
      <dgm:prSet presAssocID="{0441E2BC-3381-4B55-A843-10ADE24B1B1D}" presName="hierRoot2" presStyleCnt="0">
        <dgm:presLayoutVars>
          <dgm:hierBranch val="init"/>
        </dgm:presLayoutVars>
      </dgm:prSet>
      <dgm:spPr/>
    </dgm:pt>
    <dgm:pt modelId="{73C1A36F-2D39-46A3-9FF3-B61CE900BA7C}" type="pres">
      <dgm:prSet presAssocID="{0441E2BC-3381-4B55-A843-10ADE24B1B1D}" presName="rootComposite" presStyleCnt="0"/>
      <dgm:spPr/>
    </dgm:pt>
    <dgm:pt modelId="{17C777BA-7F10-48A4-902F-B8D92731C64C}" type="pres">
      <dgm:prSet presAssocID="{0441E2BC-3381-4B55-A843-10ADE24B1B1D}" presName="rootText" presStyleLbl="node2" presStyleIdx="0" presStyleCnt="2" custScaleX="35349" custScaleY="136578" custLinFactNeighborX="-53" custLinFactNeighborY="-3192">
        <dgm:presLayoutVars>
          <dgm:chPref val="3"/>
        </dgm:presLayoutVars>
      </dgm:prSet>
      <dgm:spPr/>
    </dgm:pt>
    <dgm:pt modelId="{D13879CB-C072-45D2-9F2C-817A66E9E6D5}" type="pres">
      <dgm:prSet presAssocID="{0441E2BC-3381-4B55-A843-10ADE24B1B1D}" presName="rootConnector" presStyleLbl="node2" presStyleIdx="0" presStyleCnt="2"/>
      <dgm:spPr/>
    </dgm:pt>
    <dgm:pt modelId="{5CFCEBE3-5034-4C4D-BB35-839DAEDC0320}" type="pres">
      <dgm:prSet presAssocID="{0441E2BC-3381-4B55-A843-10ADE24B1B1D}" presName="hierChild4" presStyleCnt="0"/>
      <dgm:spPr/>
    </dgm:pt>
    <dgm:pt modelId="{86DC2669-535D-4F23-A778-23B05B140A09}" type="pres">
      <dgm:prSet presAssocID="{0441E2BC-3381-4B55-A843-10ADE24B1B1D}" presName="hierChild5" presStyleCnt="0"/>
      <dgm:spPr/>
    </dgm:pt>
    <dgm:pt modelId="{89B61F16-25F3-4371-B4D0-AF0DDB9D24F0}" type="pres">
      <dgm:prSet presAssocID="{CCD8D398-A0CF-4660-AE1D-3523C44811FA}" presName="Name37" presStyleLbl="parChTrans1D2" presStyleIdx="1" presStyleCnt="2"/>
      <dgm:spPr/>
    </dgm:pt>
    <dgm:pt modelId="{BB389FB5-85EA-445F-9D8C-6BE9BEEA8792}" type="pres">
      <dgm:prSet presAssocID="{A0FAB454-2879-4C56-B819-D6C119527F5A}" presName="hierRoot2" presStyleCnt="0">
        <dgm:presLayoutVars>
          <dgm:hierBranch val="init"/>
        </dgm:presLayoutVars>
      </dgm:prSet>
      <dgm:spPr/>
    </dgm:pt>
    <dgm:pt modelId="{AACCD6E8-1BE5-48E4-A93E-6F8F01DE5738}" type="pres">
      <dgm:prSet presAssocID="{A0FAB454-2879-4C56-B819-D6C119527F5A}" presName="rootComposite" presStyleCnt="0"/>
      <dgm:spPr/>
    </dgm:pt>
    <dgm:pt modelId="{3A8A4B2A-6A96-43B2-8DCE-72176949DB2B}" type="pres">
      <dgm:prSet presAssocID="{A0FAB454-2879-4C56-B819-D6C119527F5A}" presName="rootText" presStyleLbl="node2" presStyleIdx="1" presStyleCnt="2" custScaleX="38490" custScaleY="135154">
        <dgm:presLayoutVars>
          <dgm:chPref val="3"/>
        </dgm:presLayoutVars>
      </dgm:prSet>
      <dgm:spPr/>
    </dgm:pt>
    <dgm:pt modelId="{48ABB669-7C47-4E30-B843-AE4835761C29}" type="pres">
      <dgm:prSet presAssocID="{A0FAB454-2879-4C56-B819-D6C119527F5A}" presName="rootConnector" presStyleLbl="node2" presStyleIdx="1" presStyleCnt="2"/>
      <dgm:spPr/>
    </dgm:pt>
    <dgm:pt modelId="{E28A31B9-0575-46C4-BE20-7727F38B9906}" type="pres">
      <dgm:prSet presAssocID="{A0FAB454-2879-4C56-B819-D6C119527F5A}" presName="hierChild4" presStyleCnt="0"/>
      <dgm:spPr/>
    </dgm:pt>
    <dgm:pt modelId="{71A5D753-72FB-453F-9C2C-E84EF343C763}" type="pres">
      <dgm:prSet presAssocID="{A0FAB454-2879-4C56-B819-D6C119527F5A}" presName="hierChild5" presStyleCnt="0"/>
      <dgm:spPr/>
    </dgm:pt>
    <dgm:pt modelId="{1645758E-0238-41F4-86B6-CB94B98A147A}" type="pres">
      <dgm:prSet presAssocID="{6A78C7DC-0161-4120-897B-047FB462C877}" presName="hierChild3" presStyleCnt="0"/>
      <dgm:spPr/>
    </dgm:pt>
  </dgm:ptLst>
  <dgm:cxnLst>
    <dgm:cxn modelId="{DCD3F619-913C-40FF-B01C-6514D5FAAA38}" type="presOf" srcId="{6A78C7DC-0161-4120-897B-047FB462C877}" destId="{1212EAAF-8543-45AB-86B4-A6BC7C551DA1}" srcOrd="1" destOrd="0" presId="urn:microsoft.com/office/officeart/2005/8/layout/orgChart1"/>
    <dgm:cxn modelId="{7015E526-CB1D-4A5C-B5BB-A414A1305546}" type="presOf" srcId="{0441E2BC-3381-4B55-A843-10ADE24B1B1D}" destId="{D13879CB-C072-45D2-9F2C-817A66E9E6D5}" srcOrd="1" destOrd="0" presId="urn:microsoft.com/office/officeart/2005/8/layout/orgChart1"/>
    <dgm:cxn modelId="{9A948729-021D-4F30-AA45-F0C708E8EFCD}" type="presOf" srcId="{A0FAB454-2879-4C56-B819-D6C119527F5A}" destId="{3A8A4B2A-6A96-43B2-8DCE-72176949DB2B}" srcOrd="0" destOrd="0" presId="urn:microsoft.com/office/officeart/2005/8/layout/orgChart1"/>
    <dgm:cxn modelId="{A5FB422C-563D-453A-81A2-F9DC8416C77C}" type="presOf" srcId="{C84C6CAF-F4E0-4128-AE44-822DDF70CC77}" destId="{3A50390A-824B-46A8-BCA8-D22DFA0EE79B}" srcOrd="0" destOrd="0" presId="urn:microsoft.com/office/officeart/2005/8/layout/orgChart1"/>
    <dgm:cxn modelId="{EBD53A65-A81B-4D19-92FD-34A37B6350FA}" type="presOf" srcId="{E66AB9FA-7CBF-44B3-B964-4884A5ADEB31}" destId="{81BC6CB8-EC0F-439B-A47D-B9CC87297FFD}" srcOrd="0" destOrd="0" presId="urn:microsoft.com/office/officeart/2005/8/layout/orgChart1"/>
    <dgm:cxn modelId="{FD4C8249-FA56-4CA8-B35B-FB6FFEE45FC2}" srcId="{6A78C7DC-0161-4120-897B-047FB462C877}" destId="{0441E2BC-3381-4B55-A843-10ADE24B1B1D}" srcOrd="0" destOrd="0" parTransId="{C84C6CAF-F4E0-4128-AE44-822DDF70CC77}" sibTransId="{E2854352-999A-465E-B6A8-BFFC4580BC64}"/>
    <dgm:cxn modelId="{DF440E89-B091-4D2E-9963-E0C8AD6EA614}" type="presOf" srcId="{A0FAB454-2879-4C56-B819-D6C119527F5A}" destId="{48ABB669-7C47-4E30-B843-AE4835761C29}" srcOrd="1" destOrd="0" presId="urn:microsoft.com/office/officeart/2005/8/layout/orgChart1"/>
    <dgm:cxn modelId="{E672458B-96DD-48FB-86F9-4139C3EC9B74}" type="presOf" srcId="{6A78C7DC-0161-4120-897B-047FB462C877}" destId="{E7BA72C1-8B20-4DAC-B9E9-0DF4894676EE}" srcOrd="0" destOrd="0" presId="urn:microsoft.com/office/officeart/2005/8/layout/orgChart1"/>
    <dgm:cxn modelId="{2B30859A-BC94-41FC-81F2-017DE713A0C3}" srcId="{E66AB9FA-7CBF-44B3-B964-4884A5ADEB31}" destId="{6A78C7DC-0161-4120-897B-047FB462C877}" srcOrd="0" destOrd="0" parTransId="{FB3F7802-8E13-422D-AA5B-D6F1B7BEE239}" sibTransId="{F6CC299B-9C14-4D42-82AE-515ABFEBE581}"/>
    <dgm:cxn modelId="{9E7CE5EA-7178-4702-A981-78C601ADDF23}" srcId="{6A78C7DC-0161-4120-897B-047FB462C877}" destId="{A0FAB454-2879-4C56-B819-D6C119527F5A}" srcOrd="1" destOrd="0" parTransId="{CCD8D398-A0CF-4660-AE1D-3523C44811FA}" sibTransId="{CA1CDA5A-41C1-416F-B4CA-9C6CAFD735FC}"/>
    <dgm:cxn modelId="{705B23F2-EC7F-4BF3-8EC9-62CCE9C23213}" type="presOf" srcId="{CCD8D398-A0CF-4660-AE1D-3523C44811FA}" destId="{89B61F16-25F3-4371-B4D0-AF0DDB9D24F0}" srcOrd="0" destOrd="0" presId="urn:microsoft.com/office/officeart/2005/8/layout/orgChart1"/>
    <dgm:cxn modelId="{43D683F4-08BA-4319-BBC2-A350721AF3F8}" type="presOf" srcId="{0441E2BC-3381-4B55-A843-10ADE24B1B1D}" destId="{17C777BA-7F10-48A4-902F-B8D92731C64C}" srcOrd="0" destOrd="0" presId="urn:microsoft.com/office/officeart/2005/8/layout/orgChart1"/>
    <dgm:cxn modelId="{273BD652-A204-4F3A-B1D6-AE6521377094}" type="presParOf" srcId="{81BC6CB8-EC0F-439B-A47D-B9CC87297FFD}" destId="{170D3C6C-4FBC-4FAA-80DC-AAF3E0BE537B}" srcOrd="0" destOrd="0" presId="urn:microsoft.com/office/officeart/2005/8/layout/orgChart1"/>
    <dgm:cxn modelId="{89A7E8F7-E30C-4C50-A1CD-8EA8E6301C12}" type="presParOf" srcId="{170D3C6C-4FBC-4FAA-80DC-AAF3E0BE537B}" destId="{24B39472-024F-40B3-B987-5236C73A4FB2}" srcOrd="0" destOrd="0" presId="urn:microsoft.com/office/officeart/2005/8/layout/orgChart1"/>
    <dgm:cxn modelId="{37B8481F-400F-42A4-8CA9-CE9AA0B47CBA}" type="presParOf" srcId="{24B39472-024F-40B3-B987-5236C73A4FB2}" destId="{E7BA72C1-8B20-4DAC-B9E9-0DF4894676EE}" srcOrd="0" destOrd="0" presId="urn:microsoft.com/office/officeart/2005/8/layout/orgChart1"/>
    <dgm:cxn modelId="{1755BEC4-7406-4D77-BFD0-D5975A72635B}" type="presParOf" srcId="{24B39472-024F-40B3-B987-5236C73A4FB2}" destId="{1212EAAF-8543-45AB-86B4-A6BC7C551DA1}" srcOrd="1" destOrd="0" presId="urn:microsoft.com/office/officeart/2005/8/layout/orgChart1"/>
    <dgm:cxn modelId="{01BCAEE5-07F9-4B5D-BFE8-A662EA80A049}" type="presParOf" srcId="{170D3C6C-4FBC-4FAA-80DC-AAF3E0BE537B}" destId="{96F38147-EA53-412A-AC96-1A9B8AFF5FE0}" srcOrd="1" destOrd="0" presId="urn:microsoft.com/office/officeart/2005/8/layout/orgChart1"/>
    <dgm:cxn modelId="{A6EB33F6-95B3-40BD-938D-54ABFB696EE3}" type="presParOf" srcId="{96F38147-EA53-412A-AC96-1A9B8AFF5FE0}" destId="{3A50390A-824B-46A8-BCA8-D22DFA0EE79B}" srcOrd="0" destOrd="0" presId="urn:microsoft.com/office/officeart/2005/8/layout/orgChart1"/>
    <dgm:cxn modelId="{CC93AC41-DA5F-40E1-A56F-813AB5E3DD47}" type="presParOf" srcId="{96F38147-EA53-412A-AC96-1A9B8AFF5FE0}" destId="{26104025-0358-46CD-95D5-43B6E8BDC828}" srcOrd="1" destOrd="0" presId="urn:microsoft.com/office/officeart/2005/8/layout/orgChart1"/>
    <dgm:cxn modelId="{3CD9A8C3-5613-43CB-97D7-CD9773536DF7}" type="presParOf" srcId="{26104025-0358-46CD-95D5-43B6E8BDC828}" destId="{73C1A36F-2D39-46A3-9FF3-B61CE900BA7C}" srcOrd="0" destOrd="0" presId="urn:microsoft.com/office/officeart/2005/8/layout/orgChart1"/>
    <dgm:cxn modelId="{7B3768C5-2127-45C8-8519-54A238B52159}" type="presParOf" srcId="{73C1A36F-2D39-46A3-9FF3-B61CE900BA7C}" destId="{17C777BA-7F10-48A4-902F-B8D92731C64C}" srcOrd="0" destOrd="0" presId="urn:microsoft.com/office/officeart/2005/8/layout/orgChart1"/>
    <dgm:cxn modelId="{31329FB9-F10B-4455-90D1-0E0928E0DC2D}" type="presParOf" srcId="{73C1A36F-2D39-46A3-9FF3-B61CE900BA7C}" destId="{D13879CB-C072-45D2-9F2C-817A66E9E6D5}" srcOrd="1" destOrd="0" presId="urn:microsoft.com/office/officeart/2005/8/layout/orgChart1"/>
    <dgm:cxn modelId="{66111E91-1CAD-447E-BA68-06D2834C2ED4}" type="presParOf" srcId="{26104025-0358-46CD-95D5-43B6E8BDC828}" destId="{5CFCEBE3-5034-4C4D-BB35-839DAEDC0320}" srcOrd="1" destOrd="0" presId="urn:microsoft.com/office/officeart/2005/8/layout/orgChart1"/>
    <dgm:cxn modelId="{0E2B2C57-DC96-430F-A99D-CA30C104959B}" type="presParOf" srcId="{26104025-0358-46CD-95D5-43B6E8BDC828}" destId="{86DC2669-535D-4F23-A778-23B05B140A09}" srcOrd="2" destOrd="0" presId="urn:microsoft.com/office/officeart/2005/8/layout/orgChart1"/>
    <dgm:cxn modelId="{F664A54C-426B-4DFA-8155-6A3401E85475}" type="presParOf" srcId="{96F38147-EA53-412A-AC96-1A9B8AFF5FE0}" destId="{89B61F16-25F3-4371-B4D0-AF0DDB9D24F0}" srcOrd="2" destOrd="0" presId="urn:microsoft.com/office/officeart/2005/8/layout/orgChart1"/>
    <dgm:cxn modelId="{505E84A2-87C7-4A13-BCBE-8054C070CF36}" type="presParOf" srcId="{96F38147-EA53-412A-AC96-1A9B8AFF5FE0}" destId="{BB389FB5-85EA-445F-9D8C-6BE9BEEA8792}" srcOrd="3" destOrd="0" presId="urn:microsoft.com/office/officeart/2005/8/layout/orgChart1"/>
    <dgm:cxn modelId="{CB2A80E3-C865-4620-81C3-C0339BC3E950}" type="presParOf" srcId="{BB389FB5-85EA-445F-9D8C-6BE9BEEA8792}" destId="{AACCD6E8-1BE5-48E4-A93E-6F8F01DE5738}" srcOrd="0" destOrd="0" presId="urn:microsoft.com/office/officeart/2005/8/layout/orgChart1"/>
    <dgm:cxn modelId="{30E651FB-9070-4A8C-9BBB-E9C5EBD44BB8}" type="presParOf" srcId="{AACCD6E8-1BE5-48E4-A93E-6F8F01DE5738}" destId="{3A8A4B2A-6A96-43B2-8DCE-72176949DB2B}" srcOrd="0" destOrd="0" presId="urn:microsoft.com/office/officeart/2005/8/layout/orgChart1"/>
    <dgm:cxn modelId="{EBCB4713-88FE-422E-B3B0-1948C4EA1245}" type="presParOf" srcId="{AACCD6E8-1BE5-48E4-A93E-6F8F01DE5738}" destId="{48ABB669-7C47-4E30-B843-AE4835761C29}" srcOrd="1" destOrd="0" presId="urn:microsoft.com/office/officeart/2005/8/layout/orgChart1"/>
    <dgm:cxn modelId="{01774FA9-A8C5-4F9C-AD27-931A4E8E3D1A}" type="presParOf" srcId="{BB389FB5-85EA-445F-9D8C-6BE9BEEA8792}" destId="{E28A31B9-0575-46C4-BE20-7727F38B9906}" srcOrd="1" destOrd="0" presId="urn:microsoft.com/office/officeart/2005/8/layout/orgChart1"/>
    <dgm:cxn modelId="{DDAD0189-947C-47D9-8F92-3EF4937DD868}" type="presParOf" srcId="{BB389FB5-85EA-445F-9D8C-6BE9BEEA8792}" destId="{71A5D753-72FB-453F-9C2C-E84EF343C763}" srcOrd="2" destOrd="0" presId="urn:microsoft.com/office/officeart/2005/8/layout/orgChart1"/>
    <dgm:cxn modelId="{5ED6ADAC-9964-4A03-8195-F00E7ADB41E8}" type="presParOf" srcId="{170D3C6C-4FBC-4FAA-80DC-AAF3E0BE537B}" destId="{1645758E-0238-41F4-86B6-CB94B98A147A}"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F6BBA3-B4F4-408E-810F-D5099F6A65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91F8B3F-E606-4E6C-AB8C-722CEC58BD80}">
      <dgm:prSet phldrT="[文本]"/>
      <dgm:spPr/>
      <dgm:t>
        <a:bodyPr/>
        <a:lstStyle/>
        <a:p>
          <a:pPr algn="ctr"/>
          <a:r>
            <a:rPr lang="zh-CN" altLang="en-US"/>
            <a:t>订单管理</a:t>
          </a:r>
        </a:p>
      </dgm:t>
    </dgm:pt>
    <dgm:pt modelId="{38100041-B12C-4EFA-A70C-721D4C81CCCC}" type="parTrans" cxnId="{FB4D7D45-76B6-4786-8115-B65F7583B70E}">
      <dgm:prSet/>
      <dgm:spPr/>
      <dgm:t>
        <a:bodyPr/>
        <a:lstStyle/>
        <a:p>
          <a:pPr algn="ctr"/>
          <a:endParaRPr lang="zh-CN" altLang="en-US"/>
        </a:p>
      </dgm:t>
    </dgm:pt>
    <dgm:pt modelId="{919A8772-9782-4293-BEE3-F0F14BC5A484}" type="sibTrans" cxnId="{FB4D7D45-76B6-4786-8115-B65F7583B70E}">
      <dgm:prSet/>
      <dgm:spPr/>
      <dgm:t>
        <a:bodyPr/>
        <a:lstStyle/>
        <a:p>
          <a:pPr algn="ctr"/>
          <a:endParaRPr lang="zh-CN" altLang="en-US"/>
        </a:p>
      </dgm:t>
    </dgm:pt>
    <dgm:pt modelId="{8396E500-F0B2-4202-B628-FD6F54238CE9}">
      <dgm:prSet phldrT="[文本]"/>
      <dgm:spPr/>
      <dgm:t>
        <a:bodyPr/>
        <a:lstStyle/>
        <a:p>
          <a:pPr algn="ctr"/>
          <a:r>
            <a:rPr lang="zh-CN" altLang="en-US"/>
            <a:t>添加订单</a:t>
          </a:r>
        </a:p>
      </dgm:t>
    </dgm:pt>
    <dgm:pt modelId="{B2A66650-BA61-45BE-8FF9-33191C63447C}" type="parTrans" cxnId="{1BDE765C-33CD-472F-9439-51AAFA94E9A0}">
      <dgm:prSet/>
      <dgm:spPr/>
      <dgm:t>
        <a:bodyPr/>
        <a:lstStyle/>
        <a:p>
          <a:pPr algn="ctr"/>
          <a:endParaRPr lang="zh-CN" altLang="en-US"/>
        </a:p>
      </dgm:t>
    </dgm:pt>
    <dgm:pt modelId="{6500509A-5F6A-4280-B2F7-F3D30097B159}" type="sibTrans" cxnId="{1BDE765C-33CD-472F-9439-51AAFA94E9A0}">
      <dgm:prSet/>
      <dgm:spPr/>
      <dgm:t>
        <a:bodyPr/>
        <a:lstStyle/>
        <a:p>
          <a:pPr algn="ctr"/>
          <a:endParaRPr lang="zh-CN" altLang="en-US"/>
        </a:p>
      </dgm:t>
    </dgm:pt>
    <dgm:pt modelId="{6E3E2052-36D1-4FD2-B38C-C6CC8677D14B}">
      <dgm:prSet phldrT="[文本]"/>
      <dgm:spPr/>
      <dgm:t>
        <a:bodyPr/>
        <a:lstStyle/>
        <a:p>
          <a:pPr algn="ctr"/>
          <a:r>
            <a:rPr lang="zh-CN" altLang="en-US"/>
            <a:t>修改订单</a:t>
          </a:r>
        </a:p>
      </dgm:t>
    </dgm:pt>
    <dgm:pt modelId="{69F50186-ED63-4F1A-ABDD-608416F1259A}" type="parTrans" cxnId="{BCBB8F79-4F6E-4EAA-A19A-605D1F841161}">
      <dgm:prSet/>
      <dgm:spPr/>
      <dgm:t>
        <a:bodyPr/>
        <a:lstStyle/>
        <a:p>
          <a:pPr algn="ctr"/>
          <a:endParaRPr lang="zh-CN" altLang="en-US"/>
        </a:p>
      </dgm:t>
    </dgm:pt>
    <dgm:pt modelId="{A2F3F1AA-CDBF-44BC-9573-96364B589C0A}" type="sibTrans" cxnId="{BCBB8F79-4F6E-4EAA-A19A-605D1F841161}">
      <dgm:prSet/>
      <dgm:spPr/>
      <dgm:t>
        <a:bodyPr/>
        <a:lstStyle/>
        <a:p>
          <a:pPr algn="ctr"/>
          <a:endParaRPr lang="zh-CN" altLang="en-US"/>
        </a:p>
      </dgm:t>
    </dgm:pt>
    <dgm:pt modelId="{F72473E9-6CB0-4D7E-A85B-A696160546C0}">
      <dgm:prSet phldrT="[文本]"/>
      <dgm:spPr/>
      <dgm:t>
        <a:bodyPr/>
        <a:lstStyle/>
        <a:p>
          <a:pPr algn="ctr"/>
          <a:r>
            <a:rPr lang="zh-CN" altLang="en-US"/>
            <a:t>取消订单</a:t>
          </a:r>
        </a:p>
      </dgm:t>
    </dgm:pt>
    <dgm:pt modelId="{5719EF01-1C2C-4B51-AC7F-42BDC252D8A2}" type="parTrans" cxnId="{27E9C392-8FFC-44CD-AD7D-6425C33D058B}">
      <dgm:prSet/>
      <dgm:spPr/>
      <dgm:t>
        <a:bodyPr/>
        <a:lstStyle/>
        <a:p>
          <a:pPr algn="ctr"/>
          <a:endParaRPr lang="zh-CN" altLang="en-US"/>
        </a:p>
      </dgm:t>
    </dgm:pt>
    <dgm:pt modelId="{BC37A51A-99B2-4A4C-A4DB-7F8867DADE51}" type="sibTrans" cxnId="{27E9C392-8FFC-44CD-AD7D-6425C33D058B}">
      <dgm:prSet/>
      <dgm:spPr/>
      <dgm:t>
        <a:bodyPr/>
        <a:lstStyle/>
        <a:p>
          <a:pPr algn="ctr"/>
          <a:endParaRPr lang="zh-CN" altLang="en-US"/>
        </a:p>
      </dgm:t>
    </dgm:pt>
    <dgm:pt modelId="{C0B6C7C1-215D-47FA-907A-2F265B8B5C94}" type="pres">
      <dgm:prSet presAssocID="{5BF6BBA3-B4F4-408E-810F-D5099F6A6549}" presName="hierChild1" presStyleCnt="0">
        <dgm:presLayoutVars>
          <dgm:orgChart val="1"/>
          <dgm:chPref val="1"/>
          <dgm:dir/>
          <dgm:animOne val="branch"/>
          <dgm:animLvl val="lvl"/>
          <dgm:resizeHandles/>
        </dgm:presLayoutVars>
      </dgm:prSet>
      <dgm:spPr/>
    </dgm:pt>
    <dgm:pt modelId="{BFA505E4-6582-4682-ACA1-E6ECABFFF806}" type="pres">
      <dgm:prSet presAssocID="{591F8B3F-E606-4E6C-AB8C-722CEC58BD80}" presName="hierRoot1" presStyleCnt="0">
        <dgm:presLayoutVars>
          <dgm:hierBranch val="init"/>
        </dgm:presLayoutVars>
      </dgm:prSet>
      <dgm:spPr/>
    </dgm:pt>
    <dgm:pt modelId="{2D6A1206-136B-4D84-8F63-F6EEBCF5E224}" type="pres">
      <dgm:prSet presAssocID="{591F8B3F-E606-4E6C-AB8C-722CEC58BD80}" presName="rootComposite1" presStyleCnt="0"/>
      <dgm:spPr/>
    </dgm:pt>
    <dgm:pt modelId="{16F838B3-8395-43CB-AC0C-8E6C40258DBC}" type="pres">
      <dgm:prSet presAssocID="{591F8B3F-E606-4E6C-AB8C-722CEC58BD80}" presName="rootText1" presStyleLbl="node0" presStyleIdx="0" presStyleCnt="1" custScaleX="73442" custScaleY="73442">
        <dgm:presLayoutVars>
          <dgm:chPref val="3"/>
        </dgm:presLayoutVars>
      </dgm:prSet>
      <dgm:spPr/>
    </dgm:pt>
    <dgm:pt modelId="{EA70EE84-D30F-4734-BAEB-3B0008A3F831}" type="pres">
      <dgm:prSet presAssocID="{591F8B3F-E606-4E6C-AB8C-722CEC58BD80}" presName="rootConnector1" presStyleLbl="node1" presStyleIdx="0" presStyleCnt="0"/>
      <dgm:spPr/>
    </dgm:pt>
    <dgm:pt modelId="{5C80F80A-014D-467B-A93C-41396EA77479}" type="pres">
      <dgm:prSet presAssocID="{591F8B3F-E606-4E6C-AB8C-722CEC58BD80}" presName="hierChild2" presStyleCnt="0"/>
      <dgm:spPr/>
    </dgm:pt>
    <dgm:pt modelId="{D10DA32D-F71E-43C0-8AD2-9815C10E5AAC}" type="pres">
      <dgm:prSet presAssocID="{B2A66650-BA61-45BE-8FF9-33191C63447C}" presName="Name37" presStyleLbl="parChTrans1D2" presStyleIdx="0" presStyleCnt="3"/>
      <dgm:spPr/>
    </dgm:pt>
    <dgm:pt modelId="{0049877F-56AD-40A1-9289-4D738B98A24D}" type="pres">
      <dgm:prSet presAssocID="{8396E500-F0B2-4202-B628-FD6F54238CE9}" presName="hierRoot2" presStyleCnt="0">
        <dgm:presLayoutVars>
          <dgm:hierBranch val="init"/>
        </dgm:presLayoutVars>
      </dgm:prSet>
      <dgm:spPr/>
    </dgm:pt>
    <dgm:pt modelId="{C748A43A-7655-4CC2-850B-F0650FD694F4}" type="pres">
      <dgm:prSet presAssocID="{8396E500-F0B2-4202-B628-FD6F54238CE9}" presName="rootComposite" presStyleCnt="0"/>
      <dgm:spPr/>
    </dgm:pt>
    <dgm:pt modelId="{FA5C75C7-D01E-4E5A-B5FE-F25C75B14903}" type="pres">
      <dgm:prSet presAssocID="{8396E500-F0B2-4202-B628-FD6F54238CE9}" presName="rootText" presStyleLbl="node2" presStyleIdx="0" presStyleCnt="3" custScaleX="31626" custScaleY="173619">
        <dgm:presLayoutVars>
          <dgm:chPref val="3"/>
        </dgm:presLayoutVars>
      </dgm:prSet>
      <dgm:spPr/>
    </dgm:pt>
    <dgm:pt modelId="{7A092875-A8ED-487F-BEF9-4609753B5150}" type="pres">
      <dgm:prSet presAssocID="{8396E500-F0B2-4202-B628-FD6F54238CE9}" presName="rootConnector" presStyleLbl="node2" presStyleIdx="0" presStyleCnt="3"/>
      <dgm:spPr/>
    </dgm:pt>
    <dgm:pt modelId="{C212CFD0-E2BC-4A78-AEA9-1339D2F9742C}" type="pres">
      <dgm:prSet presAssocID="{8396E500-F0B2-4202-B628-FD6F54238CE9}" presName="hierChild4" presStyleCnt="0"/>
      <dgm:spPr/>
    </dgm:pt>
    <dgm:pt modelId="{722A9462-958D-401F-89A0-95A4E6442FD8}" type="pres">
      <dgm:prSet presAssocID="{8396E500-F0B2-4202-B628-FD6F54238CE9}" presName="hierChild5" presStyleCnt="0"/>
      <dgm:spPr/>
    </dgm:pt>
    <dgm:pt modelId="{83F9B168-6ECE-4472-A5D5-631ABAF98A71}" type="pres">
      <dgm:prSet presAssocID="{69F50186-ED63-4F1A-ABDD-608416F1259A}" presName="Name37" presStyleLbl="parChTrans1D2" presStyleIdx="1" presStyleCnt="3"/>
      <dgm:spPr/>
    </dgm:pt>
    <dgm:pt modelId="{ACD262C9-66E0-4742-8167-18E4B15F430E}" type="pres">
      <dgm:prSet presAssocID="{6E3E2052-36D1-4FD2-B38C-C6CC8677D14B}" presName="hierRoot2" presStyleCnt="0">
        <dgm:presLayoutVars>
          <dgm:hierBranch val="init"/>
        </dgm:presLayoutVars>
      </dgm:prSet>
      <dgm:spPr/>
    </dgm:pt>
    <dgm:pt modelId="{CEAEE9C8-BF7A-42D1-B1E7-F1D89CD41D0C}" type="pres">
      <dgm:prSet presAssocID="{6E3E2052-36D1-4FD2-B38C-C6CC8677D14B}" presName="rootComposite" presStyleCnt="0"/>
      <dgm:spPr/>
    </dgm:pt>
    <dgm:pt modelId="{2E85B28C-6683-4DCF-A022-299FDF1BEBA0}" type="pres">
      <dgm:prSet presAssocID="{6E3E2052-36D1-4FD2-B38C-C6CC8677D14B}" presName="rootText" presStyleLbl="node2" presStyleIdx="1" presStyleCnt="3" custScaleX="31626" custScaleY="173619">
        <dgm:presLayoutVars>
          <dgm:chPref val="3"/>
        </dgm:presLayoutVars>
      </dgm:prSet>
      <dgm:spPr/>
    </dgm:pt>
    <dgm:pt modelId="{2D5BB232-B771-492D-8359-3129673A298E}" type="pres">
      <dgm:prSet presAssocID="{6E3E2052-36D1-4FD2-B38C-C6CC8677D14B}" presName="rootConnector" presStyleLbl="node2" presStyleIdx="1" presStyleCnt="3"/>
      <dgm:spPr/>
    </dgm:pt>
    <dgm:pt modelId="{49E1ADA5-1DFB-4AFB-BFF4-414E3358C138}" type="pres">
      <dgm:prSet presAssocID="{6E3E2052-36D1-4FD2-B38C-C6CC8677D14B}" presName="hierChild4" presStyleCnt="0"/>
      <dgm:spPr/>
    </dgm:pt>
    <dgm:pt modelId="{A9EDAED9-3B88-4F93-8999-C505EE1DE1FC}" type="pres">
      <dgm:prSet presAssocID="{6E3E2052-36D1-4FD2-B38C-C6CC8677D14B}" presName="hierChild5" presStyleCnt="0"/>
      <dgm:spPr/>
    </dgm:pt>
    <dgm:pt modelId="{E7D041A0-4C86-4D54-AA59-A25395E25DBE}" type="pres">
      <dgm:prSet presAssocID="{5719EF01-1C2C-4B51-AC7F-42BDC252D8A2}" presName="Name37" presStyleLbl="parChTrans1D2" presStyleIdx="2" presStyleCnt="3"/>
      <dgm:spPr/>
    </dgm:pt>
    <dgm:pt modelId="{5C4EBB81-7503-4949-B707-D5A49C3D0B1C}" type="pres">
      <dgm:prSet presAssocID="{F72473E9-6CB0-4D7E-A85B-A696160546C0}" presName="hierRoot2" presStyleCnt="0">
        <dgm:presLayoutVars>
          <dgm:hierBranch val="init"/>
        </dgm:presLayoutVars>
      </dgm:prSet>
      <dgm:spPr/>
    </dgm:pt>
    <dgm:pt modelId="{6AA7958E-A7D3-45D8-B8F4-C063B3D69A7A}" type="pres">
      <dgm:prSet presAssocID="{F72473E9-6CB0-4D7E-A85B-A696160546C0}" presName="rootComposite" presStyleCnt="0"/>
      <dgm:spPr/>
    </dgm:pt>
    <dgm:pt modelId="{F62F5D3C-5941-473C-95FA-949F41B6777B}" type="pres">
      <dgm:prSet presAssocID="{F72473E9-6CB0-4D7E-A85B-A696160546C0}" presName="rootText" presStyleLbl="node2" presStyleIdx="2" presStyleCnt="3" custScaleX="31626" custScaleY="173619">
        <dgm:presLayoutVars>
          <dgm:chPref val="3"/>
        </dgm:presLayoutVars>
      </dgm:prSet>
      <dgm:spPr/>
    </dgm:pt>
    <dgm:pt modelId="{1B3DF196-D2EB-4781-ABD4-E5E63279358C}" type="pres">
      <dgm:prSet presAssocID="{F72473E9-6CB0-4D7E-A85B-A696160546C0}" presName="rootConnector" presStyleLbl="node2" presStyleIdx="2" presStyleCnt="3"/>
      <dgm:spPr/>
    </dgm:pt>
    <dgm:pt modelId="{CD0BBB8D-4C64-4402-9F44-81C2E6A275C6}" type="pres">
      <dgm:prSet presAssocID="{F72473E9-6CB0-4D7E-A85B-A696160546C0}" presName="hierChild4" presStyleCnt="0"/>
      <dgm:spPr/>
    </dgm:pt>
    <dgm:pt modelId="{6F5DBF36-4F54-4059-9F8B-2A3C9B262C34}" type="pres">
      <dgm:prSet presAssocID="{F72473E9-6CB0-4D7E-A85B-A696160546C0}" presName="hierChild5" presStyleCnt="0"/>
      <dgm:spPr/>
    </dgm:pt>
    <dgm:pt modelId="{966BA709-858E-4A27-BAEA-92B5A6BDF5C4}" type="pres">
      <dgm:prSet presAssocID="{591F8B3F-E606-4E6C-AB8C-722CEC58BD80}" presName="hierChild3" presStyleCnt="0"/>
      <dgm:spPr/>
    </dgm:pt>
  </dgm:ptLst>
  <dgm:cxnLst>
    <dgm:cxn modelId="{3525162C-51E3-4ED7-8244-99C9E21C7D7B}" type="presOf" srcId="{591F8B3F-E606-4E6C-AB8C-722CEC58BD80}" destId="{16F838B3-8395-43CB-AC0C-8E6C40258DBC}" srcOrd="0" destOrd="0" presId="urn:microsoft.com/office/officeart/2005/8/layout/orgChart1"/>
    <dgm:cxn modelId="{261C212E-DB99-4437-BE63-61FF356F313E}" type="presOf" srcId="{591F8B3F-E606-4E6C-AB8C-722CEC58BD80}" destId="{EA70EE84-D30F-4734-BAEB-3B0008A3F831}" srcOrd="1" destOrd="0" presId="urn:microsoft.com/office/officeart/2005/8/layout/orgChart1"/>
    <dgm:cxn modelId="{1BDE765C-33CD-472F-9439-51AAFA94E9A0}" srcId="{591F8B3F-E606-4E6C-AB8C-722CEC58BD80}" destId="{8396E500-F0B2-4202-B628-FD6F54238CE9}" srcOrd="0" destOrd="0" parTransId="{B2A66650-BA61-45BE-8FF9-33191C63447C}" sibTransId="{6500509A-5F6A-4280-B2F7-F3D30097B159}"/>
    <dgm:cxn modelId="{FB4D7D45-76B6-4786-8115-B65F7583B70E}" srcId="{5BF6BBA3-B4F4-408E-810F-D5099F6A6549}" destId="{591F8B3F-E606-4E6C-AB8C-722CEC58BD80}" srcOrd="0" destOrd="0" parTransId="{38100041-B12C-4EFA-A70C-721D4C81CCCC}" sibTransId="{919A8772-9782-4293-BEE3-F0F14BC5A484}"/>
    <dgm:cxn modelId="{C99F766A-F228-4FB1-B7F2-CC070144758F}" type="presOf" srcId="{B2A66650-BA61-45BE-8FF9-33191C63447C}" destId="{D10DA32D-F71E-43C0-8AD2-9815C10E5AAC}" srcOrd="0" destOrd="0" presId="urn:microsoft.com/office/officeart/2005/8/layout/orgChart1"/>
    <dgm:cxn modelId="{3C2B6075-83CD-4E2D-A1B6-F28140BB87FF}" type="presOf" srcId="{8396E500-F0B2-4202-B628-FD6F54238CE9}" destId="{FA5C75C7-D01E-4E5A-B5FE-F25C75B14903}" srcOrd="0" destOrd="0" presId="urn:microsoft.com/office/officeart/2005/8/layout/orgChart1"/>
    <dgm:cxn modelId="{BCBB8F79-4F6E-4EAA-A19A-605D1F841161}" srcId="{591F8B3F-E606-4E6C-AB8C-722CEC58BD80}" destId="{6E3E2052-36D1-4FD2-B38C-C6CC8677D14B}" srcOrd="1" destOrd="0" parTransId="{69F50186-ED63-4F1A-ABDD-608416F1259A}" sibTransId="{A2F3F1AA-CDBF-44BC-9573-96364B589C0A}"/>
    <dgm:cxn modelId="{DF2B9E82-6F92-4796-AF15-0DEF45647549}" type="presOf" srcId="{5719EF01-1C2C-4B51-AC7F-42BDC252D8A2}" destId="{E7D041A0-4C86-4D54-AA59-A25395E25DBE}" srcOrd="0" destOrd="0" presId="urn:microsoft.com/office/officeart/2005/8/layout/orgChart1"/>
    <dgm:cxn modelId="{27E9C392-8FFC-44CD-AD7D-6425C33D058B}" srcId="{591F8B3F-E606-4E6C-AB8C-722CEC58BD80}" destId="{F72473E9-6CB0-4D7E-A85B-A696160546C0}" srcOrd="2" destOrd="0" parTransId="{5719EF01-1C2C-4B51-AC7F-42BDC252D8A2}" sibTransId="{BC37A51A-99B2-4A4C-A4DB-7F8867DADE51}"/>
    <dgm:cxn modelId="{9CDA25BB-FF7C-41E4-956F-FEFB936F4DBC}" type="presOf" srcId="{F72473E9-6CB0-4D7E-A85B-A696160546C0}" destId="{F62F5D3C-5941-473C-95FA-949F41B6777B}" srcOrd="0" destOrd="0" presId="urn:microsoft.com/office/officeart/2005/8/layout/orgChart1"/>
    <dgm:cxn modelId="{56011AC6-9C65-46F7-A993-28FFD8B89C89}" type="presOf" srcId="{69F50186-ED63-4F1A-ABDD-608416F1259A}" destId="{83F9B168-6ECE-4472-A5D5-631ABAF98A71}" srcOrd="0" destOrd="0" presId="urn:microsoft.com/office/officeart/2005/8/layout/orgChart1"/>
    <dgm:cxn modelId="{2A2CFBD4-BC8E-4947-A357-1F508BADE3FF}" type="presOf" srcId="{5BF6BBA3-B4F4-408E-810F-D5099F6A6549}" destId="{C0B6C7C1-215D-47FA-907A-2F265B8B5C94}" srcOrd="0" destOrd="0" presId="urn:microsoft.com/office/officeart/2005/8/layout/orgChart1"/>
    <dgm:cxn modelId="{2DA588DF-50DB-4D41-945C-F9231F130732}" type="presOf" srcId="{F72473E9-6CB0-4D7E-A85B-A696160546C0}" destId="{1B3DF196-D2EB-4781-ABD4-E5E63279358C}" srcOrd="1" destOrd="0" presId="urn:microsoft.com/office/officeart/2005/8/layout/orgChart1"/>
    <dgm:cxn modelId="{0D6F67E6-BD29-4FE4-AB22-0F0C7867FD80}" type="presOf" srcId="{6E3E2052-36D1-4FD2-B38C-C6CC8677D14B}" destId="{2E85B28C-6683-4DCF-A022-299FDF1BEBA0}" srcOrd="0" destOrd="0" presId="urn:microsoft.com/office/officeart/2005/8/layout/orgChart1"/>
    <dgm:cxn modelId="{4AC758F3-4261-4819-B9C3-FCBBB6DA41EA}" type="presOf" srcId="{8396E500-F0B2-4202-B628-FD6F54238CE9}" destId="{7A092875-A8ED-487F-BEF9-4609753B5150}" srcOrd="1" destOrd="0" presId="urn:microsoft.com/office/officeart/2005/8/layout/orgChart1"/>
    <dgm:cxn modelId="{9E654BF6-E848-4B87-BAA5-1453FE8F75F8}" type="presOf" srcId="{6E3E2052-36D1-4FD2-B38C-C6CC8677D14B}" destId="{2D5BB232-B771-492D-8359-3129673A298E}" srcOrd="1" destOrd="0" presId="urn:microsoft.com/office/officeart/2005/8/layout/orgChart1"/>
    <dgm:cxn modelId="{AEE75D0F-70A5-4B30-9A16-5E172D8084D4}" type="presParOf" srcId="{C0B6C7C1-215D-47FA-907A-2F265B8B5C94}" destId="{BFA505E4-6582-4682-ACA1-E6ECABFFF806}" srcOrd="0" destOrd="0" presId="urn:microsoft.com/office/officeart/2005/8/layout/orgChart1"/>
    <dgm:cxn modelId="{A748DF6A-B123-4037-9E64-BB7093BB3B9D}" type="presParOf" srcId="{BFA505E4-6582-4682-ACA1-E6ECABFFF806}" destId="{2D6A1206-136B-4D84-8F63-F6EEBCF5E224}" srcOrd="0" destOrd="0" presId="urn:microsoft.com/office/officeart/2005/8/layout/orgChart1"/>
    <dgm:cxn modelId="{529B6219-2BAD-474D-91F8-CDEF0BE048ED}" type="presParOf" srcId="{2D6A1206-136B-4D84-8F63-F6EEBCF5E224}" destId="{16F838B3-8395-43CB-AC0C-8E6C40258DBC}" srcOrd="0" destOrd="0" presId="urn:microsoft.com/office/officeart/2005/8/layout/orgChart1"/>
    <dgm:cxn modelId="{AB343BF8-FF02-45DC-93D2-13C3ED790C7F}" type="presParOf" srcId="{2D6A1206-136B-4D84-8F63-F6EEBCF5E224}" destId="{EA70EE84-D30F-4734-BAEB-3B0008A3F831}" srcOrd="1" destOrd="0" presId="urn:microsoft.com/office/officeart/2005/8/layout/orgChart1"/>
    <dgm:cxn modelId="{3D3D161E-1797-4C4F-A37F-E9405106B9FE}" type="presParOf" srcId="{BFA505E4-6582-4682-ACA1-E6ECABFFF806}" destId="{5C80F80A-014D-467B-A93C-41396EA77479}" srcOrd="1" destOrd="0" presId="urn:microsoft.com/office/officeart/2005/8/layout/orgChart1"/>
    <dgm:cxn modelId="{F94E34C7-C106-422E-BADF-ECD99B451FD1}" type="presParOf" srcId="{5C80F80A-014D-467B-A93C-41396EA77479}" destId="{D10DA32D-F71E-43C0-8AD2-9815C10E5AAC}" srcOrd="0" destOrd="0" presId="urn:microsoft.com/office/officeart/2005/8/layout/orgChart1"/>
    <dgm:cxn modelId="{8D332B5D-BB07-4871-B1C2-E8C03095E7A3}" type="presParOf" srcId="{5C80F80A-014D-467B-A93C-41396EA77479}" destId="{0049877F-56AD-40A1-9289-4D738B98A24D}" srcOrd="1" destOrd="0" presId="urn:microsoft.com/office/officeart/2005/8/layout/orgChart1"/>
    <dgm:cxn modelId="{48D626D6-60AC-4D4E-A4D1-F2E6023BB08A}" type="presParOf" srcId="{0049877F-56AD-40A1-9289-4D738B98A24D}" destId="{C748A43A-7655-4CC2-850B-F0650FD694F4}" srcOrd="0" destOrd="0" presId="urn:microsoft.com/office/officeart/2005/8/layout/orgChart1"/>
    <dgm:cxn modelId="{195EB4CF-A806-401D-BADD-1F62E116947B}" type="presParOf" srcId="{C748A43A-7655-4CC2-850B-F0650FD694F4}" destId="{FA5C75C7-D01E-4E5A-B5FE-F25C75B14903}" srcOrd="0" destOrd="0" presId="urn:microsoft.com/office/officeart/2005/8/layout/orgChart1"/>
    <dgm:cxn modelId="{7A8BA644-1DF8-433F-AD4B-2A0B42F0D078}" type="presParOf" srcId="{C748A43A-7655-4CC2-850B-F0650FD694F4}" destId="{7A092875-A8ED-487F-BEF9-4609753B5150}" srcOrd="1" destOrd="0" presId="urn:microsoft.com/office/officeart/2005/8/layout/orgChart1"/>
    <dgm:cxn modelId="{FAE4A42A-CBAB-4004-8807-12756B6037D0}" type="presParOf" srcId="{0049877F-56AD-40A1-9289-4D738B98A24D}" destId="{C212CFD0-E2BC-4A78-AEA9-1339D2F9742C}" srcOrd="1" destOrd="0" presId="urn:microsoft.com/office/officeart/2005/8/layout/orgChart1"/>
    <dgm:cxn modelId="{974CD935-4BA0-4F10-A991-76ECBFA39787}" type="presParOf" srcId="{0049877F-56AD-40A1-9289-4D738B98A24D}" destId="{722A9462-958D-401F-89A0-95A4E6442FD8}" srcOrd="2" destOrd="0" presId="urn:microsoft.com/office/officeart/2005/8/layout/orgChart1"/>
    <dgm:cxn modelId="{CC72D74C-94F5-42F0-AF7A-4B6FF9408C76}" type="presParOf" srcId="{5C80F80A-014D-467B-A93C-41396EA77479}" destId="{83F9B168-6ECE-4472-A5D5-631ABAF98A71}" srcOrd="2" destOrd="0" presId="urn:microsoft.com/office/officeart/2005/8/layout/orgChart1"/>
    <dgm:cxn modelId="{3ABC5263-9F17-49BE-BA99-A0374B861720}" type="presParOf" srcId="{5C80F80A-014D-467B-A93C-41396EA77479}" destId="{ACD262C9-66E0-4742-8167-18E4B15F430E}" srcOrd="3" destOrd="0" presId="urn:microsoft.com/office/officeart/2005/8/layout/orgChart1"/>
    <dgm:cxn modelId="{8DAB6173-80CC-4900-BC2A-60D5CAF01BA1}" type="presParOf" srcId="{ACD262C9-66E0-4742-8167-18E4B15F430E}" destId="{CEAEE9C8-BF7A-42D1-B1E7-F1D89CD41D0C}" srcOrd="0" destOrd="0" presId="urn:microsoft.com/office/officeart/2005/8/layout/orgChart1"/>
    <dgm:cxn modelId="{E86C4B2D-517E-4176-AF34-935CEBAB14D7}" type="presParOf" srcId="{CEAEE9C8-BF7A-42D1-B1E7-F1D89CD41D0C}" destId="{2E85B28C-6683-4DCF-A022-299FDF1BEBA0}" srcOrd="0" destOrd="0" presId="urn:microsoft.com/office/officeart/2005/8/layout/orgChart1"/>
    <dgm:cxn modelId="{E4005F9A-48C3-4375-BADE-9FDD413FBA52}" type="presParOf" srcId="{CEAEE9C8-BF7A-42D1-B1E7-F1D89CD41D0C}" destId="{2D5BB232-B771-492D-8359-3129673A298E}" srcOrd="1" destOrd="0" presId="urn:microsoft.com/office/officeart/2005/8/layout/orgChart1"/>
    <dgm:cxn modelId="{42587C79-6A88-43D9-A6FC-DC0EB7E737BD}" type="presParOf" srcId="{ACD262C9-66E0-4742-8167-18E4B15F430E}" destId="{49E1ADA5-1DFB-4AFB-BFF4-414E3358C138}" srcOrd="1" destOrd="0" presId="urn:microsoft.com/office/officeart/2005/8/layout/orgChart1"/>
    <dgm:cxn modelId="{A91478B7-98EC-424A-B8DA-7C211CADC4E7}" type="presParOf" srcId="{ACD262C9-66E0-4742-8167-18E4B15F430E}" destId="{A9EDAED9-3B88-4F93-8999-C505EE1DE1FC}" srcOrd="2" destOrd="0" presId="urn:microsoft.com/office/officeart/2005/8/layout/orgChart1"/>
    <dgm:cxn modelId="{C9718A87-ABB8-4939-B2C4-20BB45C28273}" type="presParOf" srcId="{5C80F80A-014D-467B-A93C-41396EA77479}" destId="{E7D041A0-4C86-4D54-AA59-A25395E25DBE}" srcOrd="4" destOrd="0" presId="urn:microsoft.com/office/officeart/2005/8/layout/orgChart1"/>
    <dgm:cxn modelId="{70ED54C2-5835-4D07-BC2B-B8549D5A6EAE}" type="presParOf" srcId="{5C80F80A-014D-467B-A93C-41396EA77479}" destId="{5C4EBB81-7503-4949-B707-D5A49C3D0B1C}" srcOrd="5" destOrd="0" presId="urn:microsoft.com/office/officeart/2005/8/layout/orgChart1"/>
    <dgm:cxn modelId="{CB97F7CA-9158-4FF5-9D63-8738BE0993FF}" type="presParOf" srcId="{5C4EBB81-7503-4949-B707-D5A49C3D0B1C}" destId="{6AA7958E-A7D3-45D8-B8F4-C063B3D69A7A}" srcOrd="0" destOrd="0" presId="urn:microsoft.com/office/officeart/2005/8/layout/orgChart1"/>
    <dgm:cxn modelId="{1B929A1F-43A8-45D5-A7A5-E5CA12E3352C}" type="presParOf" srcId="{6AA7958E-A7D3-45D8-B8F4-C063B3D69A7A}" destId="{F62F5D3C-5941-473C-95FA-949F41B6777B}" srcOrd="0" destOrd="0" presId="urn:microsoft.com/office/officeart/2005/8/layout/orgChart1"/>
    <dgm:cxn modelId="{F0BB30B7-B62E-4DC5-BD91-1374AA925CD7}" type="presParOf" srcId="{6AA7958E-A7D3-45D8-B8F4-C063B3D69A7A}" destId="{1B3DF196-D2EB-4781-ABD4-E5E63279358C}" srcOrd="1" destOrd="0" presId="urn:microsoft.com/office/officeart/2005/8/layout/orgChart1"/>
    <dgm:cxn modelId="{9B2FFD00-09AF-40C3-9692-811C23613D9F}" type="presParOf" srcId="{5C4EBB81-7503-4949-B707-D5A49C3D0B1C}" destId="{CD0BBB8D-4C64-4402-9F44-81C2E6A275C6}" srcOrd="1" destOrd="0" presId="urn:microsoft.com/office/officeart/2005/8/layout/orgChart1"/>
    <dgm:cxn modelId="{D702663C-9529-47E1-9D67-418F5E447E5E}" type="presParOf" srcId="{5C4EBB81-7503-4949-B707-D5A49C3D0B1C}" destId="{6F5DBF36-4F54-4059-9F8B-2A3C9B262C34}" srcOrd="2" destOrd="0" presId="urn:microsoft.com/office/officeart/2005/8/layout/orgChart1"/>
    <dgm:cxn modelId="{D1B4ED89-9E7F-4740-A32C-41706C48844A}" type="presParOf" srcId="{BFA505E4-6582-4682-ACA1-E6ECABFFF806}" destId="{966BA709-858E-4A27-BAEA-92B5A6BDF5C4}"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94199C5-DE10-4599-99D6-343DBF696E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DF9AFDE-86FB-4AD5-9A29-9BE963D8F0B4}">
      <dgm:prSet phldrT="[文本]"/>
      <dgm:spPr/>
      <dgm:t>
        <a:bodyPr/>
        <a:lstStyle/>
        <a:p>
          <a:r>
            <a:rPr lang="zh-CN" altLang="en-US"/>
            <a:t>发布商品管理</a:t>
          </a:r>
        </a:p>
      </dgm:t>
    </dgm:pt>
    <dgm:pt modelId="{F311E781-58B2-4CCE-9232-13D000B99A9F}" type="parTrans" cxnId="{E0B020AD-B76F-41C2-9B10-DE62F3ADBD56}">
      <dgm:prSet/>
      <dgm:spPr/>
      <dgm:t>
        <a:bodyPr/>
        <a:lstStyle/>
        <a:p>
          <a:endParaRPr lang="zh-CN" altLang="en-US"/>
        </a:p>
      </dgm:t>
    </dgm:pt>
    <dgm:pt modelId="{C12C493A-D099-4905-88A0-7BF4BB6A139B}" type="sibTrans" cxnId="{E0B020AD-B76F-41C2-9B10-DE62F3ADBD56}">
      <dgm:prSet/>
      <dgm:spPr/>
      <dgm:t>
        <a:bodyPr/>
        <a:lstStyle/>
        <a:p>
          <a:endParaRPr lang="zh-CN" altLang="en-US"/>
        </a:p>
      </dgm:t>
    </dgm:pt>
    <dgm:pt modelId="{B5A1A291-E787-458A-9C95-C3333F357648}">
      <dgm:prSet phldrT="[文本]"/>
      <dgm:spPr/>
      <dgm:t>
        <a:bodyPr/>
        <a:lstStyle/>
        <a:p>
          <a:r>
            <a:rPr lang="zh-CN" altLang="en-US"/>
            <a:t>发布商品</a:t>
          </a:r>
        </a:p>
      </dgm:t>
    </dgm:pt>
    <dgm:pt modelId="{1834ACF4-0CCF-4F97-BD5D-EDA2930CF82A}" type="parTrans" cxnId="{91130F94-24A4-4934-A0FF-7C6026DB3AED}">
      <dgm:prSet/>
      <dgm:spPr/>
      <dgm:t>
        <a:bodyPr/>
        <a:lstStyle/>
        <a:p>
          <a:endParaRPr lang="zh-CN" altLang="en-US"/>
        </a:p>
      </dgm:t>
    </dgm:pt>
    <dgm:pt modelId="{FCE69170-0033-4190-AE1A-F72458F2876D}" type="sibTrans" cxnId="{91130F94-24A4-4934-A0FF-7C6026DB3AED}">
      <dgm:prSet/>
      <dgm:spPr/>
      <dgm:t>
        <a:bodyPr/>
        <a:lstStyle/>
        <a:p>
          <a:endParaRPr lang="zh-CN" altLang="en-US"/>
        </a:p>
      </dgm:t>
    </dgm:pt>
    <dgm:pt modelId="{EC7E5BE8-D47E-4FE8-9216-F0C66DCC198D}">
      <dgm:prSet phldrT="[文本]"/>
      <dgm:spPr/>
      <dgm:t>
        <a:bodyPr/>
        <a:lstStyle/>
        <a:p>
          <a:r>
            <a:rPr lang="zh-CN" altLang="en-US"/>
            <a:t>修改商品</a:t>
          </a:r>
        </a:p>
      </dgm:t>
    </dgm:pt>
    <dgm:pt modelId="{6837A322-4EF4-41E2-9935-94D1C860D8F0}" type="parTrans" cxnId="{F78E4A44-81A3-4A07-B634-63B49F869F6C}">
      <dgm:prSet/>
      <dgm:spPr/>
      <dgm:t>
        <a:bodyPr/>
        <a:lstStyle/>
        <a:p>
          <a:endParaRPr lang="zh-CN" altLang="en-US"/>
        </a:p>
      </dgm:t>
    </dgm:pt>
    <dgm:pt modelId="{AF24C783-99F2-4621-A90E-7BC14FD41492}" type="sibTrans" cxnId="{F78E4A44-81A3-4A07-B634-63B49F869F6C}">
      <dgm:prSet/>
      <dgm:spPr/>
      <dgm:t>
        <a:bodyPr/>
        <a:lstStyle/>
        <a:p>
          <a:endParaRPr lang="zh-CN" altLang="en-US"/>
        </a:p>
      </dgm:t>
    </dgm:pt>
    <dgm:pt modelId="{3CB67A97-E524-49E6-AEF5-FE88A3DA2608}">
      <dgm:prSet phldrT="[文本]"/>
      <dgm:spPr/>
      <dgm:t>
        <a:bodyPr/>
        <a:lstStyle/>
        <a:p>
          <a:r>
            <a:rPr lang="zh-CN" altLang="en-US"/>
            <a:t>删除商品</a:t>
          </a:r>
        </a:p>
      </dgm:t>
    </dgm:pt>
    <dgm:pt modelId="{1EB1F349-E64C-4ECD-9AF3-AC5973B6E87D}" type="parTrans" cxnId="{69612445-4749-49D1-89AB-169C31741610}">
      <dgm:prSet/>
      <dgm:spPr/>
      <dgm:t>
        <a:bodyPr/>
        <a:lstStyle/>
        <a:p>
          <a:endParaRPr lang="zh-CN" altLang="en-US"/>
        </a:p>
      </dgm:t>
    </dgm:pt>
    <dgm:pt modelId="{B9CA5DA3-F7D3-4B98-BA22-5F5DA3C990D9}" type="sibTrans" cxnId="{69612445-4749-49D1-89AB-169C31741610}">
      <dgm:prSet/>
      <dgm:spPr/>
      <dgm:t>
        <a:bodyPr/>
        <a:lstStyle/>
        <a:p>
          <a:endParaRPr lang="zh-CN" altLang="en-US"/>
        </a:p>
      </dgm:t>
    </dgm:pt>
    <dgm:pt modelId="{DF46B67A-EEE4-4858-9DBE-4E1EEF552FE5}">
      <dgm:prSet phldrT="[文本]"/>
      <dgm:spPr/>
      <dgm:t>
        <a:bodyPr/>
        <a:lstStyle/>
        <a:p>
          <a:r>
            <a:rPr lang="zh-CN" altLang="en-US"/>
            <a:t>查看商品</a:t>
          </a:r>
        </a:p>
      </dgm:t>
    </dgm:pt>
    <dgm:pt modelId="{2BDAEEB0-70AE-4FFF-9222-919542A7A293}" type="parTrans" cxnId="{91A91A27-51A2-4B9B-8043-E135DBA1C2C6}">
      <dgm:prSet/>
      <dgm:spPr/>
      <dgm:t>
        <a:bodyPr/>
        <a:lstStyle/>
        <a:p>
          <a:endParaRPr lang="zh-CN" altLang="en-US"/>
        </a:p>
      </dgm:t>
    </dgm:pt>
    <dgm:pt modelId="{C7AC8EE5-60EF-4201-8F22-290438780CCB}" type="sibTrans" cxnId="{91A91A27-51A2-4B9B-8043-E135DBA1C2C6}">
      <dgm:prSet/>
      <dgm:spPr/>
      <dgm:t>
        <a:bodyPr/>
        <a:lstStyle/>
        <a:p>
          <a:endParaRPr lang="zh-CN" altLang="en-US"/>
        </a:p>
      </dgm:t>
    </dgm:pt>
    <dgm:pt modelId="{FF20BE80-39BE-44C4-997B-594C812A64CD}" type="pres">
      <dgm:prSet presAssocID="{894199C5-DE10-4599-99D6-343DBF696E25}" presName="hierChild1" presStyleCnt="0">
        <dgm:presLayoutVars>
          <dgm:orgChart val="1"/>
          <dgm:chPref val="1"/>
          <dgm:dir/>
          <dgm:animOne val="branch"/>
          <dgm:animLvl val="lvl"/>
          <dgm:resizeHandles/>
        </dgm:presLayoutVars>
      </dgm:prSet>
      <dgm:spPr/>
    </dgm:pt>
    <dgm:pt modelId="{3937AB8C-A331-48DA-8162-0AFEA4C78D01}" type="pres">
      <dgm:prSet presAssocID="{CDF9AFDE-86FB-4AD5-9A29-9BE963D8F0B4}" presName="hierRoot1" presStyleCnt="0">
        <dgm:presLayoutVars>
          <dgm:hierBranch val="init"/>
        </dgm:presLayoutVars>
      </dgm:prSet>
      <dgm:spPr/>
    </dgm:pt>
    <dgm:pt modelId="{7EA69D10-16E3-4C1A-8712-9405636B61B8}" type="pres">
      <dgm:prSet presAssocID="{CDF9AFDE-86FB-4AD5-9A29-9BE963D8F0B4}" presName="rootComposite1" presStyleCnt="0"/>
      <dgm:spPr/>
    </dgm:pt>
    <dgm:pt modelId="{DC9E8482-7DC4-4A31-B58F-B2AEC43DF9E2}" type="pres">
      <dgm:prSet presAssocID="{CDF9AFDE-86FB-4AD5-9A29-9BE963D8F0B4}" presName="rootText1" presStyleLbl="node0" presStyleIdx="0" presStyleCnt="1">
        <dgm:presLayoutVars>
          <dgm:chPref val="3"/>
        </dgm:presLayoutVars>
      </dgm:prSet>
      <dgm:spPr/>
    </dgm:pt>
    <dgm:pt modelId="{8610C1C8-C12D-4C3C-91C9-7EA71C1E1229}" type="pres">
      <dgm:prSet presAssocID="{CDF9AFDE-86FB-4AD5-9A29-9BE963D8F0B4}" presName="rootConnector1" presStyleLbl="node1" presStyleIdx="0" presStyleCnt="0"/>
      <dgm:spPr/>
    </dgm:pt>
    <dgm:pt modelId="{3C0D80B0-5E1D-4D47-8144-DB94EE228FE4}" type="pres">
      <dgm:prSet presAssocID="{CDF9AFDE-86FB-4AD5-9A29-9BE963D8F0B4}" presName="hierChild2" presStyleCnt="0"/>
      <dgm:spPr/>
    </dgm:pt>
    <dgm:pt modelId="{DB3B6051-D425-4525-AC85-75919B93314E}" type="pres">
      <dgm:prSet presAssocID="{1834ACF4-0CCF-4F97-BD5D-EDA2930CF82A}" presName="Name37" presStyleLbl="parChTrans1D2" presStyleIdx="0" presStyleCnt="4"/>
      <dgm:spPr/>
    </dgm:pt>
    <dgm:pt modelId="{2D932412-15A9-4137-B70D-509771A28D60}" type="pres">
      <dgm:prSet presAssocID="{B5A1A291-E787-458A-9C95-C3333F357648}" presName="hierRoot2" presStyleCnt="0">
        <dgm:presLayoutVars>
          <dgm:hierBranch val="init"/>
        </dgm:presLayoutVars>
      </dgm:prSet>
      <dgm:spPr/>
    </dgm:pt>
    <dgm:pt modelId="{F33C3D36-1096-4E6B-8F6C-8F420AAB41F4}" type="pres">
      <dgm:prSet presAssocID="{B5A1A291-E787-458A-9C95-C3333F357648}" presName="rootComposite" presStyleCnt="0"/>
      <dgm:spPr/>
    </dgm:pt>
    <dgm:pt modelId="{88D69C41-932B-4287-8068-6CD30D58AF9B}" type="pres">
      <dgm:prSet presAssocID="{B5A1A291-E787-458A-9C95-C3333F357648}" presName="rootText" presStyleLbl="node2" presStyleIdx="0" presStyleCnt="4" custScaleX="39155" custScaleY="206233">
        <dgm:presLayoutVars>
          <dgm:chPref val="3"/>
        </dgm:presLayoutVars>
      </dgm:prSet>
      <dgm:spPr/>
    </dgm:pt>
    <dgm:pt modelId="{ECE10ADF-87E0-4D6C-9DAD-0E573C903331}" type="pres">
      <dgm:prSet presAssocID="{B5A1A291-E787-458A-9C95-C3333F357648}" presName="rootConnector" presStyleLbl="node2" presStyleIdx="0" presStyleCnt="4"/>
      <dgm:spPr/>
    </dgm:pt>
    <dgm:pt modelId="{5CB7FC62-5FE6-4890-9CF3-FDA24F2FDC87}" type="pres">
      <dgm:prSet presAssocID="{B5A1A291-E787-458A-9C95-C3333F357648}" presName="hierChild4" presStyleCnt="0"/>
      <dgm:spPr/>
    </dgm:pt>
    <dgm:pt modelId="{D3BC9414-4CFC-4A78-8FC7-5250FDBE6F5D}" type="pres">
      <dgm:prSet presAssocID="{B5A1A291-E787-458A-9C95-C3333F357648}" presName="hierChild5" presStyleCnt="0"/>
      <dgm:spPr/>
    </dgm:pt>
    <dgm:pt modelId="{7EB7CABF-5A16-4E22-B3E8-4BD6F3C8A8AE}" type="pres">
      <dgm:prSet presAssocID="{6837A322-4EF4-41E2-9935-94D1C860D8F0}" presName="Name37" presStyleLbl="parChTrans1D2" presStyleIdx="1" presStyleCnt="4"/>
      <dgm:spPr/>
    </dgm:pt>
    <dgm:pt modelId="{ED397F23-A8DA-4428-8E35-E24E82190DC0}" type="pres">
      <dgm:prSet presAssocID="{EC7E5BE8-D47E-4FE8-9216-F0C66DCC198D}" presName="hierRoot2" presStyleCnt="0">
        <dgm:presLayoutVars>
          <dgm:hierBranch val="init"/>
        </dgm:presLayoutVars>
      </dgm:prSet>
      <dgm:spPr/>
    </dgm:pt>
    <dgm:pt modelId="{A0F00C69-37E0-4A35-98E5-7145655DEFB6}" type="pres">
      <dgm:prSet presAssocID="{EC7E5BE8-D47E-4FE8-9216-F0C66DCC198D}" presName="rootComposite" presStyleCnt="0"/>
      <dgm:spPr/>
    </dgm:pt>
    <dgm:pt modelId="{B8BE788E-7BDD-4E78-9172-EC114B968554}" type="pres">
      <dgm:prSet presAssocID="{EC7E5BE8-D47E-4FE8-9216-F0C66DCC198D}" presName="rootText" presStyleLbl="node2" presStyleIdx="1" presStyleCnt="4" custScaleX="39155" custScaleY="206233">
        <dgm:presLayoutVars>
          <dgm:chPref val="3"/>
        </dgm:presLayoutVars>
      </dgm:prSet>
      <dgm:spPr/>
    </dgm:pt>
    <dgm:pt modelId="{03A207E0-A770-4C0D-AB56-DC51188862E4}" type="pres">
      <dgm:prSet presAssocID="{EC7E5BE8-D47E-4FE8-9216-F0C66DCC198D}" presName="rootConnector" presStyleLbl="node2" presStyleIdx="1" presStyleCnt="4"/>
      <dgm:spPr/>
    </dgm:pt>
    <dgm:pt modelId="{41C0656D-2E91-40EC-B79A-C6A75A0A4904}" type="pres">
      <dgm:prSet presAssocID="{EC7E5BE8-D47E-4FE8-9216-F0C66DCC198D}" presName="hierChild4" presStyleCnt="0"/>
      <dgm:spPr/>
    </dgm:pt>
    <dgm:pt modelId="{98D95488-EF5B-4B3A-905A-FAFDE845594D}" type="pres">
      <dgm:prSet presAssocID="{EC7E5BE8-D47E-4FE8-9216-F0C66DCC198D}" presName="hierChild5" presStyleCnt="0"/>
      <dgm:spPr/>
    </dgm:pt>
    <dgm:pt modelId="{396554EA-5975-4746-963D-05EBE6283555}" type="pres">
      <dgm:prSet presAssocID="{1EB1F349-E64C-4ECD-9AF3-AC5973B6E87D}" presName="Name37" presStyleLbl="parChTrans1D2" presStyleIdx="2" presStyleCnt="4"/>
      <dgm:spPr/>
    </dgm:pt>
    <dgm:pt modelId="{8D8F87D6-61B0-4D2A-8354-E40CB35DE25E}" type="pres">
      <dgm:prSet presAssocID="{3CB67A97-E524-49E6-AEF5-FE88A3DA2608}" presName="hierRoot2" presStyleCnt="0">
        <dgm:presLayoutVars>
          <dgm:hierBranch val="init"/>
        </dgm:presLayoutVars>
      </dgm:prSet>
      <dgm:spPr/>
    </dgm:pt>
    <dgm:pt modelId="{9A7E8BB0-17AF-485B-8DDA-FE158BE6E506}" type="pres">
      <dgm:prSet presAssocID="{3CB67A97-E524-49E6-AEF5-FE88A3DA2608}" presName="rootComposite" presStyleCnt="0"/>
      <dgm:spPr/>
    </dgm:pt>
    <dgm:pt modelId="{84B4A8E9-F0A9-4F02-B0AF-5ED0B1159326}" type="pres">
      <dgm:prSet presAssocID="{3CB67A97-E524-49E6-AEF5-FE88A3DA2608}" presName="rootText" presStyleLbl="node2" presStyleIdx="2" presStyleCnt="4" custScaleX="39155" custScaleY="206233">
        <dgm:presLayoutVars>
          <dgm:chPref val="3"/>
        </dgm:presLayoutVars>
      </dgm:prSet>
      <dgm:spPr/>
    </dgm:pt>
    <dgm:pt modelId="{B55D9944-CDF0-4E2D-9A24-E8460A653044}" type="pres">
      <dgm:prSet presAssocID="{3CB67A97-E524-49E6-AEF5-FE88A3DA2608}" presName="rootConnector" presStyleLbl="node2" presStyleIdx="2" presStyleCnt="4"/>
      <dgm:spPr/>
    </dgm:pt>
    <dgm:pt modelId="{7CC955FD-1924-47B8-8BC4-4D3907BB18C6}" type="pres">
      <dgm:prSet presAssocID="{3CB67A97-E524-49E6-AEF5-FE88A3DA2608}" presName="hierChild4" presStyleCnt="0"/>
      <dgm:spPr/>
    </dgm:pt>
    <dgm:pt modelId="{99E4F73D-80CD-4FAB-9732-65FEA958B42F}" type="pres">
      <dgm:prSet presAssocID="{3CB67A97-E524-49E6-AEF5-FE88A3DA2608}" presName="hierChild5" presStyleCnt="0"/>
      <dgm:spPr/>
    </dgm:pt>
    <dgm:pt modelId="{A8F1344C-8EC5-4D5C-A624-AA17369EFB9F}" type="pres">
      <dgm:prSet presAssocID="{2BDAEEB0-70AE-4FFF-9222-919542A7A293}" presName="Name37" presStyleLbl="parChTrans1D2" presStyleIdx="3" presStyleCnt="4"/>
      <dgm:spPr/>
    </dgm:pt>
    <dgm:pt modelId="{1451F021-60A0-4FF5-BAAF-91425A37928B}" type="pres">
      <dgm:prSet presAssocID="{DF46B67A-EEE4-4858-9DBE-4E1EEF552FE5}" presName="hierRoot2" presStyleCnt="0">
        <dgm:presLayoutVars>
          <dgm:hierBranch val="init"/>
        </dgm:presLayoutVars>
      </dgm:prSet>
      <dgm:spPr/>
    </dgm:pt>
    <dgm:pt modelId="{217F58EC-4ECC-4B64-8077-00B42CA22058}" type="pres">
      <dgm:prSet presAssocID="{DF46B67A-EEE4-4858-9DBE-4E1EEF552FE5}" presName="rootComposite" presStyleCnt="0"/>
      <dgm:spPr/>
    </dgm:pt>
    <dgm:pt modelId="{C58FE5DF-C6B8-4A3C-972D-7C13A0F49EE4}" type="pres">
      <dgm:prSet presAssocID="{DF46B67A-EEE4-4858-9DBE-4E1EEF552FE5}" presName="rootText" presStyleLbl="node2" presStyleIdx="3" presStyleCnt="4" custScaleX="39155" custScaleY="206233">
        <dgm:presLayoutVars>
          <dgm:chPref val="3"/>
        </dgm:presLayoutVars>
      </dgm:prSet>
      <dgm:spPr/>
    </dgm:pt>
    <dgm:pt modelId="{CB6CC535-BDC9-4ADA-A79F-679E3A625031}" type="pres">
      <dgm:prSet presAssocID="{DF46B67A-EEE4-4858-9DBE-4E1EEF552FE5}" presName="rootConnector" presStyleLbl="node2" presStyleIdx="3" presStyleCnt="4"/>
      <dgm:spPr/>
    </dgm:pt>
    <dgm:pt modelId="{3065E6F1-47C3-4DED-99B5-B32E3995F6A9}" type="pres">
      <dgm:prSet presAssocID="{DF46B67A-EEE4-4858-9DBE-4E1EEF552FE5}" presName="hierChild4" presStyleCnt="0"/>
      <dgm:spPr/>
    </dgm:pt>
    <dgm:pt modelId="{A4C4FB32-5BA5-4D0B-BAEB-6D6A69ABCAD6}" type="pres">
      <dgm:prSet presAssocID="{DF46B67A-EEE4-4858-9DBE-4E1EEF552FE5}" presName="hierChild5" presStyleCnt="0"/>
      <dgm:spPr/>
    </dgm:pt>
    <dgm:pt modelId="{ACF51470-556F-45B4-ACD7-CA9F32434152}" type="pres">
      <dgm:prSet presAssocID="{CDF9AFDE-86FB-4AD5-9A29-9BE963D8F0B4}" presName="hierChild3" presStyleCnt="0"/>
      <dgm:spPr/>
    </dgm:pt>
  </dgm:ptLst>
  <dgm:cxnLst>
    <dgm:cxn modelId="{D41DB603-BF73-4019-8E85-9EFE56B1C2EF}" type="presOf" srcId="{B5A1A291-E787-458A-9C95-C3333F357648}" destId="{88D69C41-932B-4287-8068-6CD30D58AF9B}" srcOrd="0" destOrd="0" presId="urn:microsoft.com/office/officeart/2005/8/layout/orgChart1"/>
    <dgm:cxn modelId="{91A91A27-51A2-4B9B-8043-E135DBA1C2C6}" srcId="{CDF9AFDE-86FB-4AD5-9A29-9BE963D8F0B4}" destId="{DF46B67A-EEE4-4858-9DBE-4E1EEF552FE5}" srcOrd="3" destOrd="0" parTransId="{2BDAEEB0-70AE-4FFF-9222-919542A7A293}" sibTransId="{C7AC8EE5-60EF-4201-8F22-290438780CCB}"/>
    <dgm:cxn modelId="{F3BA3639-064A-4F4A-BCA9-C63EFD537E66}" type="presOf" srcId="{894199C5-DE10-4599-99D6-343DBF696E25}" destId="{FF20BE80-39BE-44C4-997B-594C812A64CD}" srcOrd="0" destOrd="0" presId="urn:microsoft.com/office/officeart/2005/8/layout/orgChart1"/>
    <dgm:cxn modelId="{22DE3042-38E5-4D7B-8366-8AD0630E95AF}" type="presOf" srcId="{EC7E5BE8-D47E-4FE8-9216-F0C66DCC198D}" destId="{03A207E0-A770-4C0D-AB56-DC51188862E4}" srcOrd="1" destOrd="0" presId="urn:microsoft.com/office/officeart/2005/8/layout/orgChart1"/>
    <dgm:cxn modelId="{F78E4A44-81A3-4A07-B634-63B49F869F6C}" srcId="{CDF9AFDE-86FB-4AD5-9A29-9BE963D8F0B4}" destId="{EC7E5BE8-D47E-4FE8-9216-F0C66DCC198D}" srcOrd="1" destOrd="0" parTransId="{6837A322-4EF4-41E2-9935-94D1C860D8F0}" sibTransId="{AF24C783-99F2-4621-A90E-7BC14FD41492}"/>
    <dgm:cxn modelId="{69612445-4749-49D1-89AB-169C31741610}" srcId="{CDF9AFDE-86FB-4AD5-9A29-9BE963D8F0B4}" destId="{3CB67A97-E524-49E6-AEF5-FE88A3DA2608}" srcOrd="2" destOrd="0" parTransId="{1EB1F349-E64C-4ECD-9AF3-AC5973B6E87D}" sibTransId="{B9CA5DA3-F7D3-4B98-BA22-5F5DA3C990D9}"/>
    <dgm:cxn modelId="{897D6E46-4C1B-44AB-9F08-90C97207B113}" type="presOf" srcId="{CDF9AFDE-86FB-4AD5-9A29-9BE963D8F0B4}" destId="{8610C1C8-C12D-4C3C-91C9-7EA71C1E1229}" srcOrd="1" destOrd="0" presId="urn:microsoft.com/office/officeart/2005/8/layout/orgChart1"/>
    <dgm:cxn modelId="{D1B91147-AADB-4AAD-B2C6-2A1FD498CFAF}" type="presOf" srcId="{6837A322-4EF4-41E2-9935-94D1C860D8F0}" destId="{7EB7CABF-5A16-4E22-B3E8-4BD6F3C8A8AE}" srcOrd="0" destOrd="0" presId="urn:microsoft.com/office/officeart/2005/8/layout/orgChart1"/>
    <dgm:cxn modelId="{32778052-CAB3-4812-A235-06CE048C31DA}" type="presOf" srcId="{3CB67A97-E524-49E6-AEF5-FE88A3DA2608}" destId="{84B4A8E9-F0A9-4F02-B0AF-5ED0B1159326}" srcOrd="0" destOrd="0" presId="urn:microsoft.com/office/officeart/2005/8/layout/orgChart1"/>
    <dgm:cxn modelId="{220DE188-10F4-47EA-B337-58EAD20C0DD9}" type="presOf" srcId="{B5A1A291-E787-458A-9C95-C3333F357648}" destId="{ECE10ADF-87E0-4D6C-9DAD-0E573C903331}" srcOrd="1" destOrd="0" presId="urn:microsoft.com/office/officeart/2005/8/layout/orgChart1"/>
    <dgm:cxn modelId="{6CE4A68C-4F39-4BBA-8855-077A06E86613}" type="presOf" srcId="{EC7E5BE8-D47E-4FE8-9216-F0C66DCC198D}" destId="{B8BE788E-7BDD-4E78-9172-EC114B968554}" srcOrd="0" destOrd="0" presId="urn:microsoft.com/office/officeart/2005/8/layout/orgChart1"/>
    <dgm:cxn modelId="{27E1C893-F755-4174-86B2-EA68757854BF}" type="presOf" srcId="{2BDAEEB0-70AE-4FFF-9222-919542A7A293}" destId="{A8F1344C-8EC5-4D5C-A624-AA17369EFB9F}" srcOrd="0" destOrd="0" presId="urn:microsoft.com/office/officeart/2005/8/layout/orgChart1"/>
    <dgm:cxn modelId="{91130F94-24A4-4934-A0FF-7C6026DB3AED}" srcId="{CDF9AFDE-86FB-4AD5-9A29-9BE963D8F0B4}" destId="{B5A1A291-E787-458A-9C95-C3333F357648}" srcOrd="0" destOrd="0" parTransId="{1834ACF4-0CCF-4F97-BD5D-EDA2930CF82A}" sibTransId="{FCE69170-0033-4190-AE1A-F72458F2876D}"/>
    <dgm:cxn modelId="{E0B020AD-B76F-41C2-9B10-DE62F3ADBD56}" srcId="{894199C5-DE10-4599-99D6-343DBF696E25}" destId="{CDF9AFDE-86FB-4AD5-9A29-9BE963D8F0B4}" srcOrd="0" destOrd="0" parTransId="{F311E781-58B2-4CCE-9232-13D000B99A9F}" sibTransId="{C12C493A-D099-4905-88A0-7BF4BB6A139B}"/>
    <dgm:cxn modelId="{AB4EB0AE-F6DA-4E73-B0F8-654182892C5E}" type="presOf" srcId="{DF46B67A-EEE4-4858-9DBE-4E1EEF552FE5}" destId="{CB6CC535-BDC9-4ADA-A79F-679E3A625031}" srcOrd="1" destOrd="0" presId="urn:microsoft.com/office/officeart/2005/8/layout/orgChart1"/>
    <dgm:cxn modelId="{6A2243D5-6D1F-49C6-82A9-905291FB666F}" type="presOf" srcId="{1EB1F349-E64C-4ECD-9AF3-AC5973B6E87D}" destId="{396554EA-5975-4746-963D-05EBE6283555}" srcOrd="0" destOrd="0" presId="urn:microsoft.com/office/officeart/2005/8/layout/orgChart1"/>
    <dgm:cxn modelId="{DAC6A5D5-3853-4F03-8AB2-14D3532F338D}" type="presOf" srcId="{1834ACF4-0CCF-4F97-BD5D-EDA2930CF82A}" destId="{DB3B6051-D425-4525-AC85-75919B93314E}" srcOrd="0" destOrd="0" presId="urn:microsoft.com/office/officeart/2005/8/layout/orgChart1"/>
    <dgm:cxn modelId="{074BBDD5-3C25-42C7-8A11-B71BBA5BF57A}" type="presOf" srcId="{DF46B67A-EEE4-4858-9DBE-4E1EEF552FE5}" destId="{C58FE5DF-C6B8-4A3C-972D-7C13A0F49EE4}" srcOrd="0" destOrd="0" presId="urn:microsoft.com/office/officeart/2005/8/layout/orgChart1"/>
    <dgm:cxn modelId="{EC409ED8-03F0-4B8A-8B5C-B603E96455A6}" type="presOf" srcId="{3CB67A97-E524-49E6-AEF5-FE88A3DA2608}" destId="{B55D9944-CDF0-4E2D-9A24-E8460A653044}" srcOrd="1" destOrd="0" presId="urn:microsoft.com/office/officeart/2005/8/layout/orgChart1"/>
    <dgm:cxn modelId="{3E63B9E4-166C-4F13-8135-F3F107D16F08}" type="presOf" srcId="{CDF9AFDE-86FB-4AD5-9A29-9BE963D8F0B4}" destId="{DC9E8482-7DC4-4A31-B58F-B2AEC43DF9E2}" srcOrd="0" destOrd="0" presId="urn:microsoft.com/office/officeart/2005/8/layout/orgChart1"/>
    <dgm:cxn modelId="{A27FE630-ABE1-4710-AE58-6F5B7B30370B}" type="presParOf" srcId="{FF20BE80-39BE-44C4-997B-594C812A64CD}" destId="{3937AB8C-A331-48DA-8162-0AFEA4C78D01}" srcOrd="0" destOrd="0" presId="urn:microsoft.com/office/officeart/2005/8/layout/orgChart1"/>
    <dgm:cxn modelId="{E895630F-6B1A-44F5-9979-D90745A5FF33}" type="presParOf" srcId="{3937AB8C-A331-48DA-8162-0AFEA4C78D01}" destId="{7EA69D10-16E3-4C1A-8712-9405636B61B8}" srcOrd="0" destOrd="0" presId="urn:microsoft.com/office/officeart/2005/8/layout/orgChart1"/>
    <dgm:cxn modelId="{B380A43D-C7FD-4A1A-BA22-412EA1347B27}" type="presParOf" srcId="{7EA69D10-16E3-4C1A-8712-9405636B61B8}" destId="{DC9E8482-7DC4-4A31-B58F-B2AEC43DF9E2}" srcOrd="0" destOrd="0" presId="urn:microsoft.com/office/officeart/2005/8/layout/orgChart1"/>
    <dgm:cxn modelId="{BDC55652-550F-452D-BA4A-51CE26B1DD02}" type="presParOf" srcId="{7EA69D10-16E3-4C1A-8712-9405636B61B8}" destId="{8610C1C8-C12D-4C3C-91C9-7EA71C1E1229}" srcOrd="1" destOrd="0" presId="urn:microsoft.com/office/officeart/2005/8/layout/orgChart1"/>
    <dgm:cxn modelId="{BBBE823D-C0D8-4B86-B3B8-2FE89E127554}" type="presParOf" srcId="{3937AB8C-A331-48DA-8162-0AFEA4C78D01}" destId="{3C0D80B0-5E1D-4D47-8144-DB94EE228FE4}" srcOrd="1" destOrd="0" presId="urn:microsoft.com/office/officeart/2005/8/layout/orgChart1"/>
    <dgm:cxn modelId="{7445052C-9BC2-46ED-B1C9-D38DF1F92738}" type="presParOf" srcId="{3C0D80B0-5E1D-4D47-8144-DB94EE228FE4}" destId="{DB3B6051-D425-4525-AC85-75919B93314E}" srcOrd="0" destOrd="0" presId="urn:microsoft.com/office/officeart/2005/8/layout/orgChart1"/>
    <dgm:cxn modelId="{E246A936-14D3-45D6-9013-1D82BB9844CD}" type="presParOf" srcId="{3C0D80B0-5E1D-4D47-8144-DB94EE228FE4}" destId="{2D932412-15A9-4137-B70D-509771A28D60}" srcOrd="1" destOrd="0" presId="urn:microsoft.com/office/officeart/2005/8/layout/orgChart1"/>
    <dgm:cxn modelId="{3D9D7C7C-059E-4779-842A-7FA4085EC30D}" type="presParOf" srcId="{2D932412-15A9-4137-B70D-509771A28D60}" destId="{F33C3D36-1096-4E6B-8F6C-8F420AAB41F4}" srcOrd="0" destOrd="0" presId="urn:microsoft.com/office/officeart/2005/8/layout/orgChart1"/>
    <dgm:cxn modelId="{B2A7E936-3393-4C9B-A6EC-C7783B9579E6}" type="presParOf" srcId="{F33C3D36-1096-4E6B-8F6C-8F420AAB41F4}" destId="{88D69C41-932B-4287-8068-6CD30D58AF9B}" srcOrd="0" destOrd="0" presId="urn:microsoft.com/office/officeart/2005/8/layout/orgChart1"/>
    <dgm:cxn modelId="{F700F601-9B30-4DAD-A563-DC39B2C33C74}" type="presParOf" srcId="{F33C3D36-1096-4E6B-8F6C-8F420AAB41F4}" destId="{ECE10ADF-87E0-4D6C-9DAD-0E573C903331}" srcOrd="1" destOrd="0" presId="urn:microsoft.com/office/officeart/2005/8/layout/orgChart1"/>
    <dgm:cxn modelId="{20F20F79-019B-4F87-8827-963F9DCC4D9D}" type="presParOf" srcId="{2D932412-15A9-4137-B70D-509771A28D60}" destId="{5CB7FC62-5FE6-4890-9CF3-FDA24F2FDC87}" srcOrd="1" destOrd="0" presId="urn:microsoft.com/office/officeart/2005/8/layout/orgChart1"/>
    <dgm:cxn modelId="{9B2778F3-CC3E-47DB-B662-6B2B2DCBC61E}" type="presParOf" srcId="{2D932412-15A9-4137-B70D-509771A28D60}" destId="{D3BC9414-4CFC-4A78-8FC7-5250FDBE6F5D}" srcOrd="2" destOrd="0" presId="urn:microsoft.com/office/officeart/2005/8/layout/orgChart1"/>
    <dgm:cxn modelId="{AAF6BFBE-2DD5-4DD7-AB5F-E19E763B0929}" type="presParOf" srcId="{3C0D80B0-5E1D-4D47-8144-DB94EE228FE4}" destId="{7EB7CABF-5A16-4E22-B3E8-4BD6F3C8A8AE}" srcOrd="2" destOrd="0" presId="urn:microsoft.com/office/officeart/2005/8/layout/orgChart1"/>
    <dgm:cxn modelId="{4742F0F4-A57B-4D95-BDF7-7BBF6823784E}" type="presParOf" srcId="{3C0D80B0-5E1D-4D47-8144-DB94EE228FE4}" destId="{ED397F23-A8DA-4428-8E35-E24E82190DC0}" srcOrd="3" destOrd="0" presId="urn:microsoft.com/office/officeart/2005/8/layout/orgChart1"/>
    <dgm:cxn modelId="{43EF802B-5CFF-465D-8DCA-B7FBD7235C90}" type="presParOf" srcId="{ED397F23-A8DA-4428-8E35-E24E82190DC0}" destId="{A0F00C69-37E0-4A35-98E5-7145655DEFB6}" srcOrd="0" destOrd="0" presId="urn:microsoft.com/office/officeart/2005/8/layout/orgChart1"/>
    <dgm:cxn modelId="{ABC3A59E-5416-4364-A7C9-F4123098439B}" type="presParOf" srcId="{A0F00C69-37E0-4A35-98E5-7145655DEFB6}" destId="{B8BE788E-7BDD-4E78-9172-EC114B968554}" srcOrd="0" destOrd="0" presId="urn:microsoft.com/office/officeart/2005/8/layout/orgChart1"/>
    <dgm:cxn modelId="{81AEEAC3-85C2-4408-9930-993BC14C2A8A}" type="presParOf" srcId="{A0F00C69-37E0-4A35-98E5-7145655DEFB6}" destId="{03A207E0-A770-4C0D-AB56-DC51188862E4}" srcOrd="1" destOrd="0" presId="urn:microsoft.com/office/officeart/2005/8/layout/orgChart1"/>
    <dgm:cxn modelId="{3E49887D-CFEB-4F43-8F39-CC31E82B152F}" type="presParOf" srcId="{ED397F23-A8DA-4428-8E35-E24E82190DC0}" destId="{41C0656D-2E91-40EC-B79A-C6A75A0A4904}" srcOrd="1" destOrd="0" presId="urn:microsoft.com/office/officeart/2005/8/layout/orgChart1"/>
    <dgm:cxn modelId="{D81DA056-DC07-4E9A-8D9D-5E4D61FC4929}" type="presParOf" srcId="{ED397F23-A8DA-4428-8E35-E24E82190DC0}" destId="{98D95488-EF5B-4B3A-905A-FAFDE845594D}" srcOrd="2" destOrd="0" presId="urn:microsoft.com/office/officeart/2005/8/layout/orgChart1"/>
    <dgm:cxn modelId="{44D9B5EB-1E21-44F0-8CFF-828AB2A74876}" type="presParOf" srcId="{3C0D80B0-5E1D-4D47-8144-DB94EE228FE4}" destId="{396554EA-5975-4746-963D-05EBE6283555}" srcOrd="4" destOrd="0" presId="urn:microsoft.com/office/officeart/2005/8/layout/orgChart1"/>
    <dgm:cxn modelId="{506C8A1A-6788-40DD-9EE8-03D0781081D9}" type="presParOf" srcId="{3C0D80B0-5E1D-4D47-8144-DB94EE228FE4}" destId="{8D8F87D6-61B0-4D2A-8354-E40CB35DE25E}" srcOrd="5" destOrd="0" presId="urn:microsoft.com/office/officeart/2005/8/layout/orgChart1"/>
    <dgm:cxn modelId="{78B53C39-7FA3-4B2E-9000-9C1D23E677C2}" type="presParOf" srcId="{8D8F87D6-61B0-4D2A-8354-E40CB35DE25E}" destId="{9A7E8BB0-17AF-485B-8DDA-FE158BE6E506}" srcOrd="0" destOrd="0" presId="urn:microsoft.com/office/officeart/2005/8/layout/orgChart1"/>
    <dgm:cxn modelId="{06108735-CE69-42BA-9879-69293C5B89F5}" type="presParOf" srcId="{9A7E8BB0-17AF-485B-8DDA-FE158BE6E506}" destId="{84B4A8E9-F0A9-4F02-B0AF-5ED0B1159326}" srcOrd="0" destOrd="0" presId="urn:microsoft.com/office/officeart/2005/8/layout/orgChart1"/>
    <dgm:cxn modelId="{9FF6DBCE-64B3-43F4-A340-C83DCFC56287}" type="presParOf" srcId="{9A7E8BB0-17AF-485B-8DDA-FE158BE6E506}" destId="{B55D9944-CDF0-4E2D-9A24-E8460A653044}" srcOrd="1" destOrd="0" presId="urn:microsoft.com/office/officeart/2005/8/layout/orgChart1"/>
    <dgm:cxn modelId="{0212F079-6C60-4930-BDD8-0C881D1E34AA}" type="presParOf" srcId="{8D8F87D6-61B0-4D2A-8354-E40CB35DE25E}" destId="{7CC955FD-1924-47B8-8BC4-4D3907BB18C6}" srcOrd="1" destOrd="0" presId="urn:microsoft.com/office/officeart/2005/8/layout/orgChart1"/>
    <dgm:cxn modelId="{30B58A61-A8FA-4E87-A576-787A7575C44E}" type="presParOf" srcId="{8D8F87D6-61B0-4D2A-8354-E40CB35DE25E}" destId="{99E4F73D-80CD-4FAB-9732-65FEA958B42F}" srcOrd="2" destOrd="0" presId="urn:microsoft.com/office/officeart/2005/8/layout/orgChart1"/>
    <dgm:cxn modelId="{F7CF87A9-EF36-448D-BDCF-934207F9B3B5}" type="presParOf" srcId="{3C0D80B0-5E1D-4D47-8144-DB94EE228FE4}" destId="{A8F1344C-8EC5-4D5C-A624-AA17369EFB9F}" srcOrd="6" destOrd="0" presId="urn:microsoft.com/office/officeart/2005/8/layout/orgChart1"/>
    <dgm:cxn modelId="{6B8BEC20-E4C6-4C21-9485-523319A77F94}" type="presParOf" srcId="{3C0D80B0-5E1D-4D47-8144-DB94EE228FE4}" destId="{1451F021-60A0-4FF5-BAAF-91425A37928B}" srcOrd="7" destOrd="0" presId="urn:microsoft.com/office/officeart/2005/8/layout/orgChart1"/>
    <dgm:cxn modelId="{D747DC27-B845-4236-9121-03399A1BE9D4}" type="presParOf" srcId="{1451F021-60A0-4FF5-BAAF-91425A37928B}" destId="{217F58EC-4ECC-4B64-8077-00B42CA22058}" srcOrd="0" destOrd="0" presId="urn:microsoft.com/office/officeart/2005/8/layout/orgChart1"/>
    <dgm:cxn modelId="{3B8390CA-8254-4583-9BEB-68085B97DC89}" type="presParOf" srcId="{217F58EC-4ECC-4B64-8077-00B42CA22058}" destId="{C58FE5DF-C6B8-4A3C-972D-7C13A0F49EE4}" srcOrd="0" destOrd="0" presId="urn:microsoft.com/office/officeart/2005/8/layout/orgChart1"/>
    <dgm:cxn modelId="{17F948E5-27C2-4289-9B73-F1EE6D1CFC98}" type="presParOf" srcId="{217F58EC-4ECC-4B64-8077-00B42CA22058}" destId="{CB6CC535-BDC9-4ADA-A79F-679E3A625031}" srcOrd="1" destOrd="0" presId="urn:microsoft.com/office/officeart/2005/8/layout/orgChart1"/>
    <dgm:cxn modelId="{AFBB36D0-E3C3-43E7-8916-218EEB9B59F9}" type="presParOf" srcId="{1451F021-60A0-4FF5-BAAF-91425A37928B}" destId="{3065E6F1-47C3-4DED-99B5-B32E3995F6A9}" srcOrd="1" destOrd="0" presId="urn:microsoft.com/office/officeart/2005/8/layout/orgChart1"/>
    <dgm:cxn modelId="{7E445DDF-0C10-4E94-BF57-E9799C1E0DF8}" type="presParOf" srcId="{1451F021-60A0-4FF5-BAAF-91425A37928B}" destId="{A4C4FB32-5BA5-4D0B-BAEB-6D6A69ABCAD6}" srcOrd="2" destOrd="0" presId="urn:microsoft.com/office/officeart/2005/8/layout/orgChart1"/>
    <dgm:cxn modelId="{4C25F8F5-AF66-4FF0-81B0-C25CE9D92AAC}" type="presParOf" srcId="{3937AB8C-A331-48DA-8162-0AFEA4C78D01}" destId="{ACF51470-556F-45B4-ACD7-CA9F32434152}"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94199C5-DE10-4599-99D6-343DBF696E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DF9AFDE-86FB-4AD5-9A29-9BE963D8F0B4}">
      <dgm:prSet phldrT="[文本]"/>
      <dgm:spPr/>
      <dgm:t>
        <a:bodyPr/>
        <a:lstStyle/>
        <a:p>
          <a:r>
            <a:rPr lang="zh-CN" altLang="en-US"/>
            <a:t>购物车管理</a:t>
          </a:r>
        </a:p>
      </dgm:t>
    </dgm:pt>
    <dgm:pt modelId="{F311E781-58B2-4CCE-9232-13D000B99A9F}" type="parTrans" cxnId="{E0B020AD-B76F-41C2-9B10-DE62F3ADBD56}">
      <dgm:prSet/>
      <dgm:spPr/>
      <dgm:t>
        <a:bodyPr/>
        <a:lstStyle/>
        <a:p>
          <a:endParaRPr lang="zh-CN" altLang="en-US"/>
        </a:p>
      </dgm:t>
    </dgm:pt>
    <dgm:pt modelId="{C12C493A-D099-4905-88A0-7BF4BB6A139B}" type="sibTrans" cxnId="{E0B020AD-B76F-41C2-9B10-DE62F3ADBD56}">
      <dgm:prSet/>
      <dgm:spPr/>
      <dgm:t>
        <a:bodyPr/>
        <a:lstStyle/>
        <a:p>
          <a:endParaRPr lang="zh-CN" altLang="en-US"/>
        </a:p>
      </dgm:t>
    </dgm:pt>
    <dgm:pt modelId="{B5A1A291-E787-458A-9C95-C3333F357648}">
      <dgm:prSet phldrT="[文本]"/>
      <dgm:spPr/>
      <dgm:t>
        <a:bodyPr/>
        <a:lstStyle/>
        <a:p>
          <a:r>
            <a:rPr lang="zh-CN" altLang="en-US"/>
            <a:t>商品加入购物车</a:t>
          </a:r>
        </a:p>
      </dgm:t>
    </dgm:pt>
    <dgm:pt modelId="{1834ACF4-0CCF-4F97-BD5D-EDA2930CF82A}" type="parTrans" cxnId="{91130F94-24A4-4934-A0FF-7C6026DB3AED}">
      <dgm:prSet/>
      <dgm:spPr/>
      <dgm:t>
        <a:bodyPr/>
        <a:lstStyle/>
        <a:p>
          <a:endParaRPr lang="zh-CN" altLang="en-US"/>
        </a:p>
      </dgm:t>
    </dgm:pt>
    <dgm:pt modelId="{FCE69170-0033-4190-AE1A-F72458F2876D}" type="sibTrans" cxnId="{91130F94-24A4-4934-A0FF-7C6026DB3AED}">
      <dgm:prSet/>
      <dgm:spPr/>
      <dgm:t>
        <a:bodyPr/>
        <a:lstStyle/>
        <a:p>
          <a:endParaRPr lang="zh-CN" altLang="en-US"/>
        </a:p>
      </dgm:t>
    </dgm:pt>
    <dgm:pt modelId="{EC7E5BE8-D47E-4FE8-9216-F0C66DCC198D}">
      <dgm:prSet phldrT="[文本]"/>
      <dgm:spPr/>
      <dgm:t>
        <a:bodyPr/>
        <a:lstStyle/>
        <a:p>
          <a:r>
            <a:rPr lang="zh-CN" altLang="en-US"/>
            <a:t>修改商品数量</a:t>
          </a:r>
        </a:p>
      </dgm:t>
    </dgm:pt>
    <dgm:pt modelId="{6837A322-4EF4-41E2-9935-94D1C860D8F0}" type="parTrans" cxnId="{F78E4A44-81A3-4A07-B634-63B49F869F6C}">
      <dgm:prSet/>
      <dgm:spPr/>
      <dgm:t>
        <a:bodyPr/>
        <a:lstStyle/>
        <a:p>
          <a:endParaRPr lang="zh-CN" altLang="en-US"/>
        </a:p>
      </dgm:t>
    </dgm:pt>
    <dgm:pt modelId="{AF24C783-99F2-4621-A90E-7BC14FD41492}" type="sibTrans" cxnId="{F78E4A44-81A3-4A07-B634-63B49F869F6C}">
      <dgm:prSet/>
      <dgm:spPr/>
      <dgm:t>
        <a:bodyPr/>
        <a:lstStyle/>
        <a:p>
          <a:endParaRPr lang="zh-CN" altLang="en-US"/>
        </a:p>
      </dgm:t>
    </dgm:pt>
    <dgm:pt modelId="{3CB67A97-E524-49E6-AEF5-FE88A3DA2608}">
      <dgm:prSet phldrT="[文本]"/>
      <dgm:spPr/>
      <dgm:t>
        <a:bodyPr/>
        <a:lstStyle/>
        <a:p>
          <a:r>
            <a:rPr lang="zh-CN" altLang="en-US"/>
            <a:t>商品移除购物车</a:t>
          </a:r>
        </a:p>
      </dgm:t>
    </dgm:pt>
    <dgm:pt modelId="{1EB1F349-E64C-4ECD-9AF3-AC5973B6E87D}" type="parTrans" cxnId="{69612445-4749-49D1-89AB-169C31741610}">
      <dgm:prSet/>
      <dgm:spPr/>
      <dgm:t>
        <a:bodyPr/>
        <a:lstStyle/>
        <a:p>
          <a:endParaRPr lang="zh-CN" altLang="en-US"/>
        </a:p>
      </dgm:t>
    </dgm:pt>
    <dgm:pt modelId="{B9CA5DA3-F7D3-4B98-BA22-5F5DA3C990D9}" type="sibTrans" cxnId="{69612445-4749-49D1-89AB-169C31741610}">
      <dgm:prSet/>
      <dgm:spPr/>
      <dgm:t>
        <a:bodyPr/>
        <a:lstStyle/>
        <a:p>
          <a:endParaRPr lang="zh-CN" altLang="en-US"/>
        </a:p>
      </dgm:t>
    </dgm:pt>
    <dgm:pt modelId="{DF46B67A-EEE4-4858-9DBE-4E1EEF552FE5}">
      <dgm:prSet phldrT="[文本]"/>
      <dgm:spPr/>
      <dgm:t>
        <a:bodyPr/>
        <a:lstStyle/>
        <a:p>
          <a:r>
            <a:rPr lang="zh-CN" altLang="en-US"/>
            <a:t>查询购物车</a:t>
          </a:r>
        </a:p>
      </dgm:t>
    </dgm:pt>
    <dgm:pt modelId="{2BDAEEB0-70AE-4FFF-9222-919542A7A293}" type="parTrans" cxnId="{91A91A27-51A2-4B9B-8043-E135DBA1C2C6}">
      <dgm:prSet/>
      <dgm:spPr/>
      <dgm:t>
        <a:bodyPr/>
        <a:lstStyle/>
        <a:p>
          <a:endParaRPr lang="zh-CN" altLang="en-US"/>
        </a:p>
      </dgm:t>
    </dgm:pt>
    <dgm:pt modelId="{C7AC8EE5-60EF-4201-8F22-290438780CCB}" type="sibTrans" cxnId="{91A91A27-51A2-4B9B-8043-E135DBA1C2C6}">
      <dgm:prSet/>
      <dgm:spPr/>
      <dgm:t>
        <a:bodyPr/>
        <a:lstStyle/>
        <a:p>
          <a:endParaRPr lang="zh-CN" altLang="en-US"/>
        </a:p>
      </dgm:t>
    </dgm:pt>
    <dgm:pt modelId="{82E1A69F-DA73-495D-8233-85EDB8F6A969}">
      <dgm:prSet phldrT="[文本]"/>
      <dgm:spPr/>
      <dgm:t>
        <a:bodyPr/>
        <a:lstStyle/>
        <a:p>
          <a:r>
            <a:rPr lang="zh-CN" altLang="en-US"/>
            <a:t>结算</a:t>
          </a:r>
        </a:p>
      </dgm:t>
    </dgm:pt>
    <dgm:pt modelId="{389508CC-F9C0-4C6F-8096-82913E899908}" type="parTrans" cxnId="{4EA23B19-B9E6-48C3-A665-9BFACF594E17}">
      <dgm:prSet/>
      <dgm:spPr/>
      <dgm:t>
        <a:bodyPr/>
        <a:lstStyle/>
        <a:p>
          <a:endParaRPr lang="zh-CN" altLang="en-US"/>
        </a:p>
      </dgm:t>
    </dgm:pt>
    <dgm:pt modelId="{0C9E439D-D0E0-4173-A928-A17FDC7D034E}" type="sibTrans" cxnId="{4EA23B19-B9E6-48C3-A665-9BFACF594E17}">
      <dgm:prSet/>
      <dgm:spPr/>
      <dgm:t>
        <a:bodyPr/>
        <a:lstStyle/>
        <a:p>
          <a:endParaRPr lang="zh-CN" altLang="en-US"/>
        </a:p>
      </dgm:t>
    </dgm:pt>
    <dgm:pt modelId="{FF20BE80-39BE-44C4-997B-594C812A64CD}" type="pres">
      <dgm:prSet presAssocID="{894199C5-DE10-4599-99D6-343DBF696E25}" presName="hierChild1" presStyleCnt="0">
        <dgm:presLayoutVars>
          <dgm:orgChart val="1"/>
          <dgm:chPref val="1"/>
          <dgm:dir/>
          <dgm:animOne val="branch"/>
          <dgm:animLvl val="lvl"/>
          <dgm:resizeHandles/>
        </dgm:presLayoutVars>
      </dgm:prSet>
      <dgm:spPr/>
    </dgm:pt>
    <dgm:pt modelId="{3937AB8C-A331-48DA-8162-0AFEA4C78D01}" type="pres">
      <dgm:prSet presAssocID="{CDF9AFDE-86FB-4AD5-9A29-9BE963D8F0B4}" presName="hierRoot1" presStyleCnt="0">
        <dgm:presLayoutVars>
          <dgm:hierBranch val="init"/>
        </dgm:presLayoutVars>
      </dgm:prSet>
      <dgm:spPr/>
    </dgm:pt>
    <dgm:pt modelId="{7EA69D10-16E3-4C1A-8712-9405636B61B8}" type="pres">
      <dgm:prSet presAssocID="{CDF9AFDE-86FB-4AD5-9A29-9BE963D8F0B4}" presName="rootComposite1" presStyleCnt="0"/>
      <dgm:spPr/>
    </dgm:pt>
    <dgm:pt modelId="{DC9E8482-7DC4-4A31-B58F-B2AEC43DF9E2}" type="pres">
      <dgm:prSet presAssocID="{CDF9AFDE-86FB-4AD5-9A29-9BE963D8F0B4}" presName="rootText1" presStyleLbl="node0" presStyleIdx="0" presStyleCnt="1" custScaleX="178356">
        <dgm:presLayoutVars>
          <dgm:chPref val="3"/>
        </dgm:presLayoutVars>
      </dgm:prSet>
      <dgm:spPr/>
    </dgm:pt>
    <dgm:pt modelId="{8610C1C8-C12D-4C3C-91C9-7EA71C1E1229}" type="pres">
      <dgm:prSet presAssocID="{CDF9AFDE-86FB-4AD5-9A29-9BE963D8F0B4}" presName="rootConnector1" presStyleLbl="node1" presStyleIdx="0" presStyleCnt="0"/>
      <dgm:spPr/>
    </dgm:pt>
    <dgm:pt modelId="{3C0D80B0-5E1D-4D47-8144-DB94EE228FE4}" type="pres">
      <dgm:prSet presAssocID="{CDF9AFDE-86FB-4AD5-9A29-9BE963D8F0B4}" presName="hierChild2" presStyleCnt="0"/>
      <dgm:spPr/>
    </dgm:pt>
    <dgm:pt modelId="{DB3B6051-D425-4525-AC85-75919B93314E}" type="pres">
      <dgm:prSet presAssocID="{1834ACF4-0CCF-4F97-BD5D-EDA2930CF82A}" presName="Name37" presStyleLbl="parChTrans1D2" presStyleIdx="0" presStyleCnt="5"/>
      <dgm:spPr/>
    </dgm:pt>
    <dgm:pt modelId="{2D932412-15A9-4137-B70D-509771A28D60}" type="pres">
      <dgm:prSet presAssocID="{B5A1A291-E787-458A-9C95-C3333F357648}" presName="hierRoot2" presStyleCnt="0">
        <dgm:presLayoutVars>
          <dgm:hierBranch val="init"/>
        </dgm:presLayoutVars>
      </dgm:prSet>
      <dgm:spPr/>
    </dgm:pt>
    <dgm:pt modelId="{F33C3D36-1096-4E6B-8F6C-8F420AAB41F4}" type="pres">
      <dgm:prSet presAssocID="{B5A1A291-E787-458A-9C95-C3333F357648}" presName="rootComposite" presStyleCnt="0"/>
      <dgm:spPr/>
    </dgm:pt>
    <dgm:pt modelId="{88D69C41-932B-4287-8068-6CD30D58AF9B}" type="pres">
      <dgm:prSet presAssocID="{B5A1A291-E787-458A-9C95-C3333F357648}" presName="rootText" presStyleLbl="node2" presStyleIdx="0" presStyleCnt="5" custScaleX="39155" custScaleY="375700">
        <dgm:presLayoutVars>
          <dgm:chPref val="3"/>
        </dgm:presLayoutVars>
      </dgm:prSet>
      <dgm:spPr/>
    </dgm:pt>
    <dgm:pt modelId="{ECE10ADF-87E0-4D6C-9DAD-0E573C903331}" type="pres">
      <dgm:prSet presAssocID="{B5A1A291-E787-458A-9C95-C3333F357648}" presName="rootConnector" presStyleLbl="node2" presStyleIdx="0" presStyleCnt="5"/>
      <dgm:spPr/>
    </dgm:pt>
    <dgm:pt modelId="{5CB7FC62-5FE6-4890-9CF3-FDA24F2FDC87}" type="pres">
      <dgm:prSet presAssocID="{B5A1A291-E787-458A-9C95-C3333F357648}" presName="hierChild4" presStyleCnt="0"/>
      <dgm:spPr/>
    </dgm:pt>
    <dgm:pt modelId="{D3BC9414-4CFC-4A78-8FC7-5250FDBE6F5D}" type="pres">
      <dgm:prSet presAssocID="{B5A1A291-E787-458A-9C95-C3333F357648}" presName="hierChild5" presStyleCnt="0"/>
      <dgm:spPr/>
    </dgm:pt>
    <dgm:pt modelId="{7EB7CABF-5A16-4E22-B3E8-4BD6F3C8A8AE}" type="pres">
      <dgm:prSet presAssocID="{6837A322-4EF4-41E2-9935-94D1C860D8F0}" presName="Name37" presStyleLbl="parChTrans1D2" presStyleIdx="1" presStyleCnt="5"/>
      <dgm:spPr/>
    </dgm:pt>
    <dgm:pt modelId="{ED397F23-A8DA-4428-8E35-E24E82190DC0}" type="pres">
      <dgm:prSet presAssocID="{EC7E5BE8-D47E-4FE8-9216-F0C66DCC198D}" presName="hierRoot2" presStyleCnt="0">
        <dgm:presLayoutVars>
          <dgm:hierBranch val="init"/>
        </dgm:presLayoutVars>
      </dgm:prSet>
      <dgm:spPr/>
    </dgm:pt>
    <dgm:pt modelId="{A0F00C69-37E0-4A35-98E5-7145655DEFB6}" type="pres">
      <dgm:prSet presAssocID="{EC7E5BE8-D47E-4FE8-9216-F0C66DCC198D}" presName="rootComposite" presStyleCnt="0"/>
      <dgm:spPr/>
    </dgm:pt>
    <dgm:pt modelId="{B8BE788E-7BDD-4E78-9172-EC114B968554}" type="pres">
      <dgm:prSet presAssocID="{EC7E5BE8-D47E-4FE8-9216-F0C66DCC198D}" presName="rootText" presStyleLbl="node2" presStyleIdx="1" presStyleCnt="5" custScaleX="39155" custScaleY="375700">
        <dgm:presLayoutVars>
          <dgm:chPref val="3"/>
        </dgm:presLayoutVars>
      </dgm:prSet>
      <dgm:spPr/>
    </dgm:pt>
    <dgm:pt modelId="{03A207E0-A770-4C0D-AB56-DC51188862E4}" type="pres">
      <dgm:prSet presAssocID="{EC7E5BE8-D47E-4FE8-9216-F0C66DCC198D}" presName="rootConnector" presStyleLbl="node2" presStyleIdx="1" presStyleCnt="5"/>
      <dgm:spPr/>
    </dgm:pt>
    <dgm:pt modelId="{41C0656D-2E91-40EC-B79A-C6A75A0A4904}" type="pres">
      <dgm:prSet presAssocID="{EC7E5BE8-D47E-4FE8-9216-F0C66DCC198D}" presName="hierChild4" presStyleCnt="0"/>
      <dgm:spPr/>
    </dgm:pt>
    <dgm:pt modelId="{98D95488-EF5B-4B3A-905A-FAFDE845594D}" type="pres">
      <dgm:prSet presAssocID="{EC7E5BE8-D47E-4FE8-9216-F0C66DCC198D}" presName="hierChild5" presStyleCnt="0"/>
      <dgm:spPr/>
    </dgm:pt>
    <dgm:pt modelId="{396554EA-5975-4746-963D-05EBE6283555}" type="pres">
      <dgm:prSet presAssocID="{1EB1F349-E64C-4ECD-9AF3-AC5973B6E87D}" presName="Name37" presStyleLbl="parChTrans1D2" presStyleIdx="2" presStyleCnt="5"/>
      <dgm:spPr/>
    </dgm:pt>
    <dgm:pt modelId="{8D8F87D6-61B0-4D2A-8354-E40CB35DE25E}" type="pres">
      <dgm:prSet presAssocID="{3CB67A97-E524-49E6-AEF5-FE88A3DA2608}" presName="hierRoot2" presStyleCnt="0">
        <dgm:presLayoutVars>
          <dgm:hierBranch val="init"/>
        </dgm:presLayoutVars>
      </dgm:prSet>
      <dgm:spPr/>
    </dgm:pt>
    <dgm:pt modelId="{9A7E8BB0-17AF-485B-8DDA-FE158BE6E506}" type="pres">
      <dgm:prSet presAssocID="{3CB67A97-E524-49E6-AEF5-FE88A3DA2608}" presName="rootComposite" presStyleCnt="0"/>
      <dgm:spPr/>
    </dgm:pt>
    <dgm:pt modelId="{84B4A8E9-F0A9-4F02-B0AF-5ED0B1159326}" type="pres">
      <dgm:prSet presAssocID="{3CB67A97-E524-49E6-AEF5-FE88A3DA2608}" presName="rootText" presStyleLbl="node2" presStyleIdx="2" presStyleCnt="5" custScaleX="39155" custScaleY="375700">
        <dgm:presLayoutVars>
          <dgm:chPref val="3"/>
        </dgm:presLayoutVars>
      </dgm:prSet>
      <dgm:spPr/>
    </dgm:pt>
    <dgm:pt modelId="{B55D9944-CDF0-4E2D-9A24-E8460A653044}" type="pres">
      <dgm:prSet presAssocID="{3CB67A97-E524-49E6-AEF5-FE88A3DA2608}" presName="rootConnector" presStyleLbl="node2" presStyleIdx="2" presStyleCnt="5"/>
      <dgm:spPr/>
    </dgm:pt>
    <dgm:pt modelId="{7CC955FD-1924-47B8-8BC4-4D3907BB18C6}" type="pres">
      <dgm:prSet presAssocID="{3CB67A97-E524-49E6-AEF5-FE88A3DA2608}" presName="hierChild4" presStyleCnt="0"/>
      <dgm:spPr/>
    </dgm:pt>
    <dgm:pt modelId="{99E4F73D-80CD-4FAB-9732-65FEA958B42F}" type="pres">
      <dgm:prSet presAssocID="{3CB67A97-E524-49E6-AEF5-FE88A3DA2608}" presName="hierChild5" presStyleCnt="0"/>
      <dgm:spPr/>
    </dgm:pt>
    <dgm:pt modelId="{A8F1344C-8EC5-4D5C-A624-AA17369EFB9F}" type="pres">
      <dgm:prSet presAssocID="{2BDAEEB0-70AE-4FFF-9222-919542A7A293}" presName="Name37" presStyleLbl="parChTrans1D2" presStyleIdx="3" presStyleCnt="5"/>
      <dgm:spPr/>
    </dgm:pt>
    <dgm:pt modelId="{1451F021-60A0-4FF5-BAAF-91425A37928B}" type="pres">
      <dgm:prSet presAssocID="{DF46B67A-EEE4-4858-9DBE-4E1EEF552FE5}" presName="hierRoot2" presStyleCnt="0">
        <dgm:presLayoutVars>
          <dgm:hierBranch val="init"/>
        </dgm:presLayoutVars>
      </dgm:prSet>
      <dgm:spPr/>
    </dgm:pt>
    <dgm:pt modelId="{217F58EC-4ECC-4B64-8077-00B42CA22058}" type="pres">
      <dgm:prSet presAssocID="{DF46B67A-EEE4-4858-9DBE-4E1EEF552FE5}" presName="rootComposite" presStyleCnt="0"/>
      <dgm:spPr/>
    </dgm:pt>
    <dgm:pt modelId="{C58FE5DF-C6B8-4A3C-972D-7C13A0F49EE4}" type="pres">
      <dgm:prSet presAssocID="{DF46B67A-EEE4-4858-9DBE-4E1EEF552FE5}" presName="rootText" presStyleLbl="node2" presStyleIdx="3" presStyleCnt="5" custScaleX="39155" custScaleY="375700">
        <dgm:presLayoutVars>
          <dgm:chPref val="3"/>
        </dgm:presLayoutVars>
      </dgm:prSet>
      <dgm:spPr/>
    </dgm:pt>
    <dgm:pt modelId="{CB6CC535-BDC9-4ADA-A79F-679E3A625031}" type="pres">
      <dgm:prSet presAssocID="{DF46B67A-EEE4-4858-9DBE-4E1EEF552FE5}" presName="rootConnector" presStyleLbl="node2" presStyleIdx="3" presStyleCnt="5"/>
      <dgm:spPr/>
    </dgm:pt>
    <dgm:pt modelId="{3065E6F1-47C3-4DED-99B5-B32E3995F6A9}" type="pres">
      <dgm:prSet presAssocID="{DF46B67A-EEE4-4858-9DBE-4E1EEF552FE5}" presName="hierChild4" presStyleCnt="0"/>
      <dgm:spPr/>
    </dgm:pt>
    <dgm:pt modelId="{A4C4FB32-5BA5-4D0B-BAEB-6D6A69ABCAD6}" type="pres">
      <dgm:prSet presAssocID="{DF46B67A-EEE4-4858-9DBE-4E1EEF552FE5}" presName="hierChild5" presStyleCnt="0"/>
      <dgm:spPr/>
    </dgm:pt>
    <dgm:pt modelId="{A96081A0-87DE-4E0C-8052-B77F4710E64A}" type="pres">
      <dgm:prSet presAssocID="{389508CC-F9C0-4C6F-8096-82913E899908}" presName="Name37" presStyleLbl="parChTrans1D2" presStyleIdx="4" presStyleCnt="5"/>
      <dgm:spPr/>
    </dgm:pt>
    <dgm:pt modelId="{F96E40EA-6077-443A-8375-1FBEC702E51B}" type="pres">
      <dgm:prSet presAssocID="{82E1A69F-DA73-495D-8233-85EDB8F6A969}" presName="hierRoot2" presStyleCnt="0">
        <dgm:presLayoutVars>
          <dgm:hierBranch val="init"/>
        </dgm:presLayoutVars>
      </dgm:prSet>
      <dgm:spPr/>
    </dgm:pt>
    <dgm:pt modelId="{7E1B5C13-E5A6-4886-BBE0-F1BE7B9C6B42}" type="pres">
      <dgm:prSet presAssocID="{82E1A69F-DA73-495D-8233-85EDB8F6A969}" presName="rootComposite" presStyleCnt="0"/>
      <dgm:spPr/>
    </dgm:pt>
    <dgm:pt modelId="{248B1037-82CF-4AA3-B707-30DEAB1A912D}" type="pres">
      <dgm:prSet presAssocID="{82E1A69F-DA73-495D-8233-85EDB8F6A969}" presName="rootText" presStyleLbl="node2" presStyleIdx="4" presStyleCnt="5" custScaleX="39155" custScaleY="375700">
        <dgm:presLayoutVars>
          <dgm:chPref val="3"/>
        </dgm:presLayoutVars>
      </dgm:prSet>
      <dgm:spPr/>
    </dgm:pt>
    <dgm:pt modelId="{AD631FD7-CC00-4754-A8CF-12FF748C85E4}" type="pres">
      <dgm:prSet presAssocID="{82E1A69F-DA73-495D-8233-85EDB8F6A969}" presName="rootConnector" presStyleLbl="node2" presStyleIdx="4" presStyleCnt="5"/>
      <dgm:spPr/>
    </dgm:pt>
    <dgm:pt modelId="{09A54E45-AB8E-4884-AAB6-1A46A85847B0}" type="pres">
      <dgm:prSet presAssocID="{82E1A69F-DA73-495D-8233-85EDB8F6A969}" presName="hierChild4" presStyleCnt="0"/>
      <dgm:spPr/>
    </dgm:pt>
    <dgm:pt modelId="{57AD2971-1847-4DBE-AF5A-AF7D8F4ADB63}" type="pres">
      <dgm:prSet presAssocID="{82E1A69F-DA73-495D-8233-85EDB8F6A969}" presName="hierChild5" presStyleCnt="0"/>
      <dgm:spPr/>
    </dgm:pt>
    <dgm:pt modelId="{ACF51470-556F-45B4-ACD7-CA9F32434152}" type="pres">
      <dgm:prSet presAssocID="{CDF9AFDE-86FB-4AD5-9A29-9BE963D8F0B4}" presName="hierChild3" presStyleCnt="0"/>
      <dgm:spPr/>
    </dgm:pt>
  </dgm:ptLst>
  <dgm:cxnLst>
    <dgm:cxn modelId="{6083670B-A722-46F8-BECF-09A20CD608CA}" type="presOf" srcId="{82E1A69F-DA73-495D-8233-85EDB8F6A969}" destId="{AD631FD7-CC00-4754-A8CF-12FF748C85E4}" srcOrd="1" destOrd="0" presId="urn:microsoft.com/office/officeart/2005/8/layout/orgChart1"/>
    <dgm:cxn modelId="{2D020D11-30D5-427F-A604-99A53DCD1F29}" type="presOf" srcId="{B5A1A291-E787-458A-9C95-C3333F357648}" destId="{ECE10ADF-87E0-4D6C-9DAD-0E573C903331}" srcOrd="1" destOrd="0" presId="urn:microsoft.com/office/officeart/2005/8/layout/orgChart1"/>
    <dgm:cxn modelId="{4EA23B19-B9E6-48C3-A665-9BFACF594E17}" srcId="{CDF9AFDE-86FB-4AD5-9A29-9BE963D8F0B4}" destId="{82E1A69F-DA73-495D-8233-85EDB8F6A969}" srcOrd="4" destOrd="0" parTransId="{389508CC-F9C0-4C6F-8096-82913E899908}" sibTransId="{0C9E439D-D0E0-4173-A928-A17FDC7D034E}"/>
    <dgm:cxn modelId="{64B45A24-349C-44A8-BC4F-2D65C3184238}" type="presOf" srcId="{DF46B67A-EEE4-4858-9DBE-4E1EEF552FE5}" destId="{C58FE5DF-C6B8-4A3C-972D-7C13A0F49EE4}" srcOrd="0" destOrd="0" presId="urn:microsoft.com/office/officeart/2005/8/layout/orgChart1"/>
    <dgm:cxn modelId="{91A91A27-51A2-4B9B-8043-E135DBA1C2C6}" srcId="{CDF9AFDE-86FB-4AD5-9A29-9BE963D8F0B4}" destId="{DF46B67A-EEE4-4858-9DBE-4E1EEF552FE5}" srcOrd="3" destOrd="0" parTransId="{2BDAEEB0-70AE-4FFF-9222-919542A7A293}" sibTransId="{C7AC8EE5-60EF-4201-8F22-290438780CCB}"/>
    <dgm:cxn modelId="{06A9DB27-6093-4E11-91B5-43ED7BEFB03B}" type="presOf" srcId="{DF46B67A-EEE4-4858-9DBE-4E1EEF552FE5}" destId="{CB6CC535-BDC9-4ADA-A79F-679E3A625031}" srcOrd="1" destOrd="0" presId="urn:microsoft.com/office/officeart/2005/8/layout/orgChart1"/>
    <dgm:cxn modelId="{26DD5234-17FC-4B42-B26A-375C1B7021AD}" type="presOf" srcId="{389508CC-F9C0-4C6F-8096-82913E899908}" destId="{A96081A0-87DE-4E0C-8052-B77F4710E64A}" srcOrd="0" destOrd="0" presId="urn:microsoft.com/office/officeart/2005/8/layout/orgChart1"/>
    <dgm:cxn modelId="{F78E4A44-81A3-4A07-B634-63B49F869F6C}" srcId="{CDF9AFDE-86FB-4AD5-9A29-9BE963D8F0B4}" destId="{EC7E5BE8-D47E-4FE8-9216-F0C66DCC198D}" srcOrd="1" destOrd="0" parTransId="{6837A322-4EF4-41E2-9935-94D1C860D8F0}" sibTransId="{AF24C783-99F2-4621-A90E-7BC14FD41492}"/>
    <dgm:cxn modelId="{69612445-4749-49D1-89AB-169C31741610}" srcId="{CDF9AFDE-86FB-4AD5-9A29-9BE963D8F0B4}" destId="{3CB67A97-E524-49E6-AEF5-FE88A3DA2608}" srcOrd="2" destOrd="0" parTransId="{1EB1F349-E64C-4ECD-9AF3-AC5973B6E87D}" sibTransId="{B9CA5DA3-F7D3-4B98-BA22-5F5DA3C990D9}"/>
    <dgm:cxn modelId="{AB7CB349-8F05-4C58-8F26-4C76C52DE247}" type="presOf" srcId="{CDF9AFDE-86FB-4AD5-9A29-9BE963D8F0B4}" destId="{DC9E8482-7DC4-4A31-B58F-B2AEC43DF9E2}" srcOrd="0" destOrd="0" presId="urn:microsoft.com/office/officeart/2005/8/layout/orgChart1"/>
    <dgm:cxn modelId="{C9ECDF4B-8765-4DD8-BD87-50F173D0CAA0}" type="presOf" srcId="{CDF9AFDE-86FB-4AD5-9A29-9BE963D8F0B4}" destId="{8610C1C8-C12D-4C3C-91C9-7EA71C1E1229}" srcOrd="1" destOrd="0" presId="urn:microsoft.com/office/officeart/2005/8/layout/orgChart1"/>
    <dgm:cxn modelId="{5FD7CC4D-7663-4536-B051-D6FD1225DFAA}" type="presOf" srcId="{82E1A69F-DA73-495D-8233-85EDB8F6A969}" destId="{248B1037-82CF-4AA3-B707-30DEAB1A912D}" srcOrd="0" destOrd="0" presId="urn:microsoft.com/office/officeart/2005/8/layout/orgChart1"/>
    <dgm:cxn modelId="{16ACD473-CA5E-4079-AD28-C19ECAD7E335}" type="presOf" srcId="{EC7E5BE8-D47E-4FE8-9216-F0C66DCC198D}" destId="{03A207E0-A770-4C0D-AB56-DC51188862E4}" srcOrd="1" destOrd="0" presId="urn:microsoft.com/office/officeart/2005/8/layout/orgChart1"/>
    <dgm:cxn modelId="{199E3B54-E0A7-4BEB-99D1-844FAB1BF353}" type="presOf" srcId="{894199C5-DE10-4599-99D6-343DBF696E25}" destId="{FF20BE80-39BE-44C4-997B-594C812A64CD}" srcOrd="0" destOrd="0" presId="urn:microsoft.com/office/officeart/2005/8/layout/orgChart1"/>
    <dgm:cxn modelId="{F0478077-6D61-4EB5-984D-154757935439}" type="presOf" srcId="{2BDAEEB0-70AE-4FFF-9222-919542A7A293}" destId="{A8F1344C-8EC5-4D5C-A624-AA17369EFB9F}" srcOrd="0" destOrd="0" presId="urn:microsoft.com/office/officeart/2005/8/layout/orgChart1"/>
    <dgm:cxn modelId="{557B737D-789A-48DC-A5E3-FEE64A5C0B45}" type="presOf" srcId="{3CB67A97-E524-49E6-AEF5-FE88A3DA2608}" destId="{84B4A8E9-F0A9-4F02-B0AF-5ED0B1159326}" srcOrd="0" destOrd="0" presId="urn:microsoft.com/office/officeart/2005/8/layout/orgChart1"/>
    <dgm:cxn modelId="{F7971B7F-36EA-4FF3-9684-197A47E618A8}" type="presOf" srcId="{6837A322-4EF4-41E2-9935-94D1C860D8F0}" destId="{7EB7CABF-5A16-4E22-B3E8-4BD6F3C8A8AE}" srcOrd="0" destOrd="0" presId="urn:microsoft.com/office/officeart/2005/8/layout/orgChart1"/>
    <dgm:cxn modelId="{4FA28583-FA7D-4F32-BC64-D0DE76CD63A0}" type="presOf" srcId="{1834ACF4-0CCF-4F97-BD5D-EDA2930CF82A}" destId="{DB3B6051-D425-4525-AC85-75919B93314E}" srcOrd="0" destOrd="0" presId="urn:microsoft.com/office/officeart/2005/8/layout/orgChart1"/>
    <dgm:cxn modelId="{600F1E91-BE1A-425C-9F28-520C9690B358}" type="presOf" srcId="{1EB1F349-E64C-4ECD-9AF3-AC5973B6E87D}" destId="{396554EA-5975-4746-963D-05EBE6283555}" srcOrd="0" destOrd="0" presId="urn:microsoft.com/office/officeart/2005/8/layout/orgChart1"/>
    <dgm:cxn modelId="{91130F94-24A4-4934-A0FF-7C6026DB3AED}" srcId="{CDF9AFDE-86FB-4AD5-9A29-9BE963D8F0B4}" destId="{B5A1A291-E787-458A-9C95-C3333F357648}" srcOrd="0" destOrd="0" parTransId="{1834ACF4-0CCF-4F97-BD5D-EDA2930CF82A}" sibTransId="{FCE69170-0033-4190-AE1A-F72458F2876D}"/>
    <dgm:cxn modelId="{E0B020AD-B76F-41C2-9B10-DE62F3ADBD56}" srcId="{894199C5-DE10-4599-99D6-343DBF696E25}" destId="{CDF9AFDE-86FB-4AD5-9A29-9BE963D8F0B4}" srcOrd="0" destOrd="0" parTransId="{F311E781-58B2-4CCE-9232-13D000B99A9F}" sibTransId="{C12C493A-D099-4905-88A0-7BF4BB6A139B}"/>
    <dgm:cxn modelId="{A11242CD-2044-4B30-A1B9-DE923441B6C8}" type="presOf" srcId="{3CB67A97-E524-49E6-AEF5-FE88A3DA2608}" destId="{B55D9944-CDF0-4E2D-9A24-E8460A653044}" srcOrd="1" destOrd="0" presId="urn:microsoft.com/office/officeart/2005/8/layout/orgChart1"/>
    <dgm:cxn modelId="{243757D9-4CE0-4E8E-A62E-406084A1FCC5}" type="presOf" srcId="{B5A1A291-E787-458A-9C95-C3333F357648}" destId="{88D69C41-932B-4287-8068-6CD30D58AF9B}" srcOrd="0" destOrd="0" presId="urn:microsoft.com/office/officeart/2005/8/layout/orgChart1"/>
    <dgm:cxn modelId="{C1ACBAED-7EE6-420A-8D9F-68CCA26F4A26}" type="presOf" srcId="{EC7E5BE8-D47E-4FE8-9216-F0C66DCC198D}" destId="{B8BE788E-7BDD-4E78-9172-EC114B968554}" srcOrd="0" destOrd="0" presId="urn:microsoft.com/office/officeart/2005/8/layout/orgChart1"/>
    <dgm:cxn modelId="{74CDB751-2152-4CD1-9A46-2421F875F47E}" type="presParOf" srcId="{FF20BE80-39BE-44C4-997B-594C812A64CD}" destId="{3937AB8C-A331-48DA-8162-0AFEA4C78D01}" srcOrd="0" destOrd="0" presId="urn:microsoft.com/office/officeart/2005/8/layout/orgChart1"/>
    <dgm:cxn modelId="{DDA5EDC8-3C87-49F9-B257-737FAB25A604}" type="presParOf" srcId="{3937AB8C-A331-48DA-8162-0AFEA4C78D01}" destId="{7EA69D10-16E3-4C1A-8712-9405636B61B8}" srcOrd="0" destOrd="0" presId="urn:microsoft.com/office/officeart/2005/8/layout/orgChart1"/>
    <dgm:cxn modelId="{49F9246F-F5F3-4E40-94BC-784853DC2DF5}" type="presParOf" srcId="{7EA69D10-16E3-4C1A-8712-9405636B61B8}" destId="{DC9E8482-7DC4-4A31-B58F-B2AEC43DF9E2}" srcOrd="0" destOrd="0" presId="urn:microsoft.com/office/officeart/2005/8/layout/orgChart1"/>
    <dgm:cxn modelId="{9F2A17E1-D28A-4818-92E0-C6E2A3E0DD8E}" type="presParOf" srcId="{7EA69D10-16E3-4C1A-8712-9405636B61B8}" destId="{8610C1C8-C12D-4C3C-91C9-7EA71C1E1229}" srcOrd="1" destOrd="0" presId="urn:microsoft.com/office/officeart/2005/8/layout/orgChart1"/>
    <dgm:cxn modelId="{49FE8721-9A4E-4193-8902-BEA3F5BA7769}" type="presParOf" srcId="{3937AB8C-A331-48DA-8162-0AFEA4C78D01}" destId="{3C0D80B0-5E1D-4D47-8144-DB94EE228FE4}" srcOrd="1" destOrd="0" presId="urn:microsoft.com/office/officeart/2005/8/layout/orgChart1"/>
    <dgm:cxn modelId="{8F234249-F244-44EB-BB69-E1A8FA6D1987}" type="presParOf" srcId="{3C0D80B0-5E1D-4D47-8144-DB94EE228FE4}" destId="{DB3B6051-D425-4525-AC85-75919B93314E}" srcOrd="0" destOrd="0" presId="urn:microsoft.com/office/officeart/2005/8/layout/orgChart1"/>
    <dgm:cxn modelId="{F7416C67-DD7A-46E7-BDDD-B2EDF8ACB7ED}" type="presParOf" srcId="{3C0D80B0-5E1D-4D47-8144-DB94EE228FE4}" destId="{2D932412-15A9-4137-B70D-509771A28D60}" srcOrd="1" destOrd="0" presId="urn:microsoft.com/office/officeart/2005/8/layout/orgChart1"/>
    <dgm:cxn modelId="{B7B3FA92-835C-4893-BCF6-37CFBAF2ECAE}" type="presParOf" srcId="{2D932412-15A9-4137-B70D-509771A28D60}" destId="{F33C3D36-1096-4E6B-8F6C-8F420AAB41F4}" srcOrd="0" destOrd="0" presId="urn:microsoft.com/office/officeart/2005/8/layout/orgChart1"/>
    <dgm:cxn modelId="{91111F9B-9208-41F4-AEB4-606C638FF023}" type="presParOf" srcId="{F33C3D36-1096-4E6B-8F6C-8F420AAB41F4}" destId="{88D69C41-932B-4287-8068-6CD30D58AF9B}" srcOrd="0" destOrd="0" presId="urn:microsoft.com/office/officeart/2005/8/layout/orgChart1"/>
    <dgm:cxn modelId="{46CC4F59-251E-4647-BF3A-43E92BE3D8A0}" type="presParOf" srcId="{F33C3D36-1096-4E6B-8F6C-8F420AAB41F4}" destId="{ECE10ADF-87E0-4D6C-9DAD-0E573C903331}" srcOrd="1" destOrd="0" presId="urn:microsoft.com/office/officeart/2005/8/layout/orgChart1"/>
    <dgm:cxn modelId="{8A544B27-944C-42AE-B793-9EB6119905A2}" type="presParOf" srcId="{2D932412-15A9-4137-B70D-509771A28D60}" destId="{5CB7FC62-5FE6-4890-9CF3-FDA24F2FDC87}" srcOrd="1" destOrd="0" presId="urn:microsoft.com/office/officeart/2005/8/layout/orgChart1"/>
    <dgm:cxn modelId="{ADD7EA57-FDD3-4F8D-AABF-4E83D7498CE5}" type="presParOf" srcId="{2D932412-15A9-4137-B70D-509771A28D60}" destId="{D3BC9414-4CFC-4A78-8FC7-5250FDBE6F5D}" srcOrd="2" destOrd="0" presId="urn:microsoft.com/office/officeart/2005/8/layout/orgChart1"/>
    <dgm:cxn modelId="{E4A37918-CB2A-46F9-B2DF-639E33E132F7}" type="presParOf" srcId="{3C0D80B0-5E1D-4D47-8144-DB94EE228FE4}" destId="{7EB7CABF-5A16-4E22-B3E8-4BD6F3C8A8AE}" srcOrd="2" destOrd="0" presId="urn:microsoft.com/office/officeart/2005/8/layout/orgChart1"/>
    <dgm:cxn modelId="{332B3435-085B-4051-823A-F923F8CC3E32}" type="presParOf" srcId="{3C0D80B0-5E1D-4D47-8144-DB94EE228FE4}" destId="{ED397F23-A8DA-4428-8E35-E24E82190DC0}" srcOrd="3" destOrd="0" presId="urn:microsoft.com/office/officeart/2005/8/layout/orgChart1"/>
    <dgm:cxn modelId="{65729145-82AD-4471-A35D-822B9D48321C}" type="presParOf" srcId="{ED397F23-A8DA-4428-8E35-E24E82190DC0}" destId="{A0F00C69-37E0-4A35-98E5-7145655DEFB6}" srcOrd="0" destOrd="0" presId="urn:microsoft.com/office/officeart/2005/8/layout/orgChart1"/>
    <dgm:cxn modelId="{53999A7F-A1A2-4C0C-B00C-4B04D3DC7EDD}" type="presParOf" srcId="{A0F00C69-37E0-4A35-98E5-7145655DEFB6}" destId="{B8BE788E-7BDD-4E78-9172-EC114B968554}" srcOrd="0" destOrd="0" presId="urn:microsoft.com/office/officeart/2005/8/layout/orgChart1"/>
    <dgm:cxn modelId="{83E5F659-4B54-43AE-B58E-7F4A1A620379}" type="presParOf" srcId="{A0F00C69-37E0-4A35-98E5-7145655DEFB6}" destId="{03A207E0-A770-4C0D-AB56-DC51188862E4}" srcOrd="1" destOrd="0" presId="urn:microsoft.com/office/officeart/2005/8/layout/orgChart1"/>
    <dgm:cxn modelId="{AE54971E-4DB0-42B3-8D9A-DCEAC5B53C5B}" type="presParOf" srcId="{ED397F23-A8DA-4428-8E35-E24E82190DC0}" destId="{41C0656D-2E91-40EC-B79A-C6A75A0A4904}" srcOrd="1" destOrd="0" presId="urn:microsoft.com/office/officeart/2005/8/layout/orgChart1"/>
    <dgm:cxn modelId="{1A369863-C431-4A2B-85A7-A2155100FF82}" type="presParOf" srcId="{ED397F23-A8DA-4428-8E35-E24E82190DC0}" destId="{98D95488-EF5B-4B3A-905A-FAFDE845594D}" srcOrd="2" destOrd="0" presId="urn:microsoft.com/office/officeart/2005/8/layout/orgChart1"/>
    <dgm:cxn modelId="{5D7E2B29-9A69-4E90-852C-AEF19A40FA93}" type="presParOf" srcId="{3C0D80B0-5E1D-4D47-8144-DB94EE228FE4}" destId="{396554EA-5975-4746-963D-05EBE6283555}" srcOrd="4" destOrd="0" presId="urn:microsoft.com/office/officeart/2005/8/layout/orgChart1"/>
    <dgm:cxn modelId="{8A142A5C-7ADB-485F-8672-47A9B052524F}" type="presParOf" srcId="{3C0D80B0-5E1D-4D47-8144-DB94EE228FE4}" destId="{8D8F87D6-61B0-4D2A-8354-E40CB35DE25E}" srcOrd="5" destOrd="0" presId="urn:microsoft.com/office/officeart/2005/8/layout/orgChart1"/>
    <dgm:cxn modelId="{B11E65B0-87A1-4FE7-9146-81FE13C3FB08}" type="presParOf" srcId="{8D8F87D6-61B0-4D2A-8354-E40CB35DE25E}" destId="{9A7E8BB0-17AF-485B-8DDA-FE158BE6E506}" srcOrd="0" destOrd="0" presId="urn:microsoft.com/office/officeart/2005/8/layout/orgChart1"/>
    <dgm:cxn modelId="{7D9DCB41-C9FF-4DBD-B61E-934D69B9AF23}" type="presParOf" srcId="{9A7E8BB0-17AF-485B-8DDA-FE158BE6E506}" destId="{84B4A8E9-F0A9-4F02-B0AF-5ED0B1159326}" srcOrd="0" destOrd="0" presId="urn:microsoft.com/office/officeart/2005/8/layout/orgChart1"/>
    <dgm:cxn modelId="{E5E4520F-11BB-42E7-9A58-7766C18BEBBB}" type="presParOf" srcId="{9A7E8BB0-17AF-485B-8DDA-FE158BE6E506}" destId="{B55D9944-CDF0-4E2D-9A24-E8460A653044}" srcOrd="1" destOrd="0" presId="urn:microsoft.com/office/officeart/2005/8/layout/orgChart1"/>
    <dgm:cxn modelId="{29794B82-807B-4195-9659-5CE7930A990D}" type="presParOf" srcId="{8D8F87D6-61B0-4D2A-8354-E40CB35DE25E}" destId="{7CC955FD-1924-47B8-8BC4-4D3907BB18C6}" srcOrd="1" destOrd="0" presId="urn:microsoft.com/office/officeart/2005/8/layout/orgChart1"/>
    <dgm:cxn modelId="{6518DC20-96CD-4208-9ECD-464010FA74FE}" type="presParOf" srcId="{8D8F87D6-61B0-4D2A-8354-E40CB35DE25E}" destId="{99E4F73D-80CD-4FAB-9732-65FEA958B42F}" srcOrd="2" destOrd="0" presId="urn:microsoft.com/office/officeart/2005/8/layout/orgChart1"/>
    <dgm:cxn modelId="{70A4CAA1-744A-485A-88A7-D76D782703B4}" type="presParOf" srcId="{3C0D80B0-5E1D-4D47-8144-DB94EE228FE4}" destId="{A8F1344C-8EC5-4D5C-A624-AA17369EFB9F}" srcOrd="6" destOrd="0" presId="urn:microsoft.com/office/officeart/2005/8/layout/orgChart1"/>
    <dgm:cxn modelId="{429B7BCD-75DB-4D84-B72E-FEE23A8ADAAB}" type="presParOf" srcId="{3C0D80B0-5E1D-4D47-8144-DB94EE228FE4}" destId="{1451F021-60A0-4FF5-BAAF-91425A37928B}" srcOrd="7" destOrd="0" presId="urn:microsoft.com/office/officeart/2005/8/layout/orgChart1"/>
    <dgm:cxn modelId="{A82BC257-2B17-4D22-AE5A-F7D99C450FB5}" type="presParOf" srcId="{1451F021-60A0-4FF5-BAAF-91425A37928B}" destId="{217F58EC-4ECC-4B64-8077-00B42CA22058}" srcOrd="0" destOrd="0" presId="urn:microsoft.com/office/officeart/2005/8/layout/orgChart1"/>
    <dgm:cxn modelId="{D3DAFD5C-1786-4078-9BE0-D4C095A1273A}" type="presParOf" srcId="{217F58EC-4ECC-4B64-8077-00B42CA22058}" destId="{C58FE5DF-C6B8-4A3C-972D-7C13A0F49EE4}" srcOrd="0" destOrd="0" presId="urn:microsoft.com/office/officeart/2005/8/layout/orgChart1"/>
    <dgm:cxn modelId="{5AEE4991-5B40-43E8-B786-492BCC3B10E0}" type="presParOf" srcId="{217F58EC-4ECC-4B64-8077-00B42CA22058}" destId="{CB6CC535-BDC9-4ADA-A79F-679E3A625031}" srcOrd="1" destOrd="0" presId="urn:microsoft.com/office/officeart/2005/8/layout/orgChart1"/>
    <dgm:cxn modelId="{9BA20FC6-F977-463C-AB4F-273BDE2B5720}" type="presParOf" srcId="{1451F021-60A0-4FF5-BAAF-91425A37928B}" destId="{3065E6F1-47C3-4DED-99B5-B32E3995F6A9}" srcOrd="1" destOrd="0" presId="urn:microsoft.com/office/officeart/2005/8/layout/orgChart1"/>
    <dgm:cxn modelId="{ADA04817-6683-4812-A2DA-5B7BB7A50B90}" type="presParOf" srcId="{1451F021-60A0-4FF5-BAAF-91425A37928B}" destId="{A4C4FB32-5BA5-4D0B-BAEB-6D6A69ABCAD6}" srcOrd="2" destOrd="0" presId="urn:microsoft.com/office/officeart/2005/8/layout/orgChart1"/>
    <dgm:cxn modelId="{D76F3DEF-77E1-48D3-BD46-3DE02A8F0BC6}" type="presParOf" srcId="{3C0D80B0-5E1D-4D47-8144-DB94EE228FE4}" destId="{A96081A0-87DE-4E0C-8052-B77F4710E64A}" srcOrd="8" destOrd="0" presId="urn:microsoft.com/office/officeart/2005/8/layout/orgChart1"/>
    <dgm:cxn modelId="{2BAA32AF-14ED-4CB2-8AA3-5A83A9DA83AB}" type="presParOf" srcId="{3C0D80B0-5E1D-4D47-8144-DB94EE228FE4}" destId="{F96E40EA-6077-443A-8375-1FBEC702E51B}" srcOrd="9" destOrd="0" presId="urn:microsoft.com/office/officeart/2005/8/layout/orgChart1"/>
    <dgm:cxn modelId="{BA6531B5-E577-40A2-9870-A02449DAFEE1}" type="presParOf" srcId="{F96E40EA-6077-443A-8375-1FBEC702E51B}" destId="{7E1B5C13-E5A6-4886-BBE0-F1BE7B9C6B42}" srcOrd="0" destOrd="0" presId="urn:microsoft.com/office/officeart/2005/8/layout/orgChart1"/>
    <dgm:cxn modelId="{0812744F-B7D8-46DE-90D8-61F25FD16CC5}" type="presParOf" srcId="{7E1B5C13-E5A6-4886-BBE0-F1BE7B9C6B42}" destId="{248B1037-82CF-4AA3-B707-30DEAB1A912D}" srcOrd="0" destOrd="0" presId="urn:microsoft.com/office/officeart/2005/8/layout/orgChart1"/>
    <dgm:cxn modelId="{27AE736D-78D7-47B4-A76F-8BCD1F72F074}" type="presParOf" srcId="{7E1B5C13-E5A6-4886-BBE0-F1BE7B9C6B42}" destId="{AD631FD7-CC00-4754-A8CF-12FF748C85E4}" srcOrd="1" destOrd="0" presId="urn:microsoft.com/office/officeart/2005/8/layout/orgChart1"/>
    <dgm:cxn modelId="{6CB4D15C-E00F-4FC0-91E3-47ADFFB9B8C8}" type="presParOf" srcId="{F96E40EA-6077-443A-8375-1FBEC702E51B}" destId="{09A54E45-AB8E-4884-AAB6-1A46A85847B0}" srcOrd="1" destOrd="0" presId="urn:microsoft.com/office/officeart/2005/8/layout/orgChart1"/>
    <dgm:cxn modelId="{A4D55767-BBEF-49EB-B7FE-0AF379CD580D}" type="presParOf" srcId="{F96E40EA-6077-443A-8375-1FBEC702E51B}" destId="{57AD2971-1847-4DBE-AF5A-AF7D8F4ADB63}" srcOrd="2" destOrd="0" presId="urn:microsoft.com/office/officeart/2005/8/layout/orgChart1"/>
    <dgm:cxn modelId="{BF5C0698-F1A3-4B37-A992-B9825D549F8D}" type="presParOf" srcId="{3937AB8C-A331-48DA-8162-0AFEA4C78D01}" destId="{ACF51470-556F-45B4-ACD7-CA9F32434152}"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94199C5-DE10-4599-99D6-343DBF696E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DF9AFDE-86FB-4AD5-9A29-9BE963D8F0B4}">
      <dgm:prSet phldrT="[文本]"/>
      <dgm:spPr/>
      <dgm:t>
        <a:bodyPr/>
        <a:lstStyle/>
        <a:p>
          <a:r>
            <a:rPr lang="zh-CN" altLang="en-US"/>
            <a:t>消息管理</a:t>
          </a:r>
        </a:p>
      </dgm:t>
    </dgm:pt>
    <dgm:pt modelId="{F311E781-58B2-4CCE-9232-13D000B99A9F}" type="parTrans" cxnId="{E0B020AD-B76F-41C2-9B10-DE62F3ADBD56}">
      <dgm:prSet/>
      <dgm:spPr/>
      <dgm:t>
        <a:bodyPr/>
        <a:lstStyle/>
        <a:p>
          <a:endParaRPr lang="zh-CN" altLang="en-US"/>
        </a:p>
      </dgm:t>
    </dgm:pt>
    <dgm:pt modelId="{C12C493A-D099-4905-88A0-7BF4BB6A139B}" type="sibTrans" cxnId="{E0B020AD-B76F-41C2-9B10-DE62F3ADBD56}">
      <dgm:prSet/>
      <dgm:spPr/>
      <dgm:t>
        <a:bodyPr/>
        <a:lstStyle/>
        <a:p>
          <a:endParaRPr lang="zh-CN" altLang="en-US"/>
        </a:p>
      </dgm:t>
    </dgm:pt>
    <dgm:pt modelId="{B5A1A291-E787-458A-9C95-C3333F357648}">
      <dgm:prSet phldrT="[文本]"/>
      <dgm:spPr/>
      <dgm:t>
        <a:bodyPr/>
        <a:lstStyle/>
        <a:p>
          <a:r>
            <a:rPr lang="zh-CN" altLang="en-US"/>
            <a:t>接收消息</a:t>
          </a:r>
        </a:p>
      </dgm:t>
    </dgm:pt>
    <dgm:pt modelId="{1834ACF4-0CCF-4F97-BD5D-EDA2930CF82A}" type="parTrans" cxnId="{91130F94-24A4-4934-A0FF-7C6026DB3AED}">
      <dgm:prSet/>
      <dgm:spPr/>
      <dgm:t>
        <a:bodyPr/>
        <a:lstStyle/>
        <a:p>
          <a:endParaRPr lang="zh-CN" altLang="en-US"/>
        </a:p>
      </dgm:t>
    </dgm:pt>
    <dgm:pt modelId="{FCE69170-0033-4190-AE1A-F72458F2876D}" type="sibTrans" cxnId="{91130F94-24A4-4934-A0FF-7C6026DB3AED}">
      <dgm:prSet/>
      <dgm:spPr/>
      <dgm:t>
        <a:bodyPr/>
        <a:lstStyle/>
        <a:p>
          <a:endParaRPr lang="zh-CN" altLang="en-US"/>
        </a:p>
      </dgm:t>
    </dgm:pt>
    <dgm:pt modelId="{EC7E5BE8-D47E-4FE8-9216-F0C66DCC198D}">
      <dgm:prSet phldrT="[文本]"/>
      <dgm:spPr/>
      <dgm:t>
        <a:bodyPr/>
        <a:lstStyle/>
        <a:p>
          <a:r>
            <a:rPr lang="zh-CN" altLang="en-US"/>
            <a:t>查看消息</a:t>
          </a:r>
        </a:p>
      </dgm:t>
    </dgm:pt>
    <dgm:pt modelId="{6837A322-4EF4-41E2-9935-94D1C860D8F0}" type="parTrans" cxnId="{F78E4A44-81A3-4A07-B634-63B49F869F6C}">
      <dgm:prSet/>
      <dgm:spPr/>
      <dgm:t>
        <a:bodyPr/>
        <a:lstStyle/>
        <a:p>
          <a:endParaRPr lang="zh-CN" altLang="en-US"/>
        </a:p>
      </dgm:t>
    </dgm:pt>
    <dgm:pt modelId="{AF24C783-99F2-4621-A90E-7BC14FD41492}" type="sibTrans" cxnId="{F78E4A44-81A3-4A07-B634-63B49F869F6C}">
      <dgm:prSet/>
      <dgm:spPr/>
      <dgm:t>
        <a:bodyPr/>
        <a:lstStyle/>
        <a:p>
          <a:endParaRPr lang="zh-CN" altLang="en-US"/>
        </a:p>
      </dgm:t>
    </dgm:pt>
    <dgm:pt modelId="{3CB67A97-E524-49E6-AEF5-FE88A3DA2608}">
      <dgm:prSet phldrT="[文本]"/>
      <dgm:spPr/>
      <dgm:t>
        <a:bodyPr/>
        <a:lstStyle/>
        <a:p>
          <a:r>
            <a:rPr lang="zh-CN" altLang="en-US"/>
            <a:t>删除消息</a:t>
          </a:r>
        </a:p>
      </dgm:t>
    </dgm:pt>
    <dgm:pt modelId="{1EB1F349-E64C-4ECD-9AF3-AC5973B6E87D}" type="parTrans" cxnId="{69612445-4749-49D1-89AB-169C31741610}">
      <dgm:prSet/>
      <dgm:spPr/>
      <dgm:t>
        <a:bodyPr/>
        <a:lstStyle/>
        <a:p>
          <a:endParaRPr lang="zh-CN" altLang="en-US"/>
        </a:p>
      </dgm:t>
    </dgm:pt>
    <dgm:pt modelId="{B9CA5DA3-F7D3-4B98-BA22-5F5DA3C990D9}" type="sibTrans" cxnId="{69612445-4749-49D1-89AB-169C31741610}">
      <dgm:prSet/>
      <dgm:spPr/>
      <dgm:t>
        <a:bodyPr/>
        <a:lstStyle/>
        <a:p>
          <a:endParaRPr lang="zh-CN" altLang="en-US"/>
        </a:p>
      </dgm:t>
    </dgm:pt>
    <dgm:pt modelId="{FF20BE80-39BE-44C4-997B-594C812A64CD}" type="pres">
      <dgm:prSet presAssocID="{894199C5-DE10-4599-99D6-343DBF696E25}" presName="hierChild1" presStyleCnt="0">
        <dgm:presLayoutVars>
          <dgm:orgChart val="1"/>
          <dgm:chPref val="1"/>
          <dgm:dir/>
          <dgm:animOne val="branch"/>
          <dgm:animLvl val="lvl"/>
          <dgm:resizeHandles/>
        </dgm:presLayoutVars>
      </dgm:prSet>
      <dgm:spPr/>
    </dgm:pt>
    <dgm:pt modelId="{3937AB8C-A331-48DA-8162-0AFEA4C78D01}" type="pres">
      <dgm:prSet presAssocID="{CDF9AFDE-86FB-4AD5-9A29-9BE963D8F0B4}" presName="hierRoot1" presStyleCnt="0">
        <dgm:presLayoutVars>
          <dgm:hierBranch val="init"/>
        </dgm:presLayoutVars>
      </dgm:prSet>
      <dgm:spPr/>
    </dgm:pt>
    <dgm:pt modelId="{7EA69D10-16E3-4C1A-8712-9405636B61B8}" type="pres">
      <dgm:prSet presAssocID="{CDF9AFDE-86FB-4AD5-9A29-9BE963D8F0B4}" presName="rootComposite1" presStyleCnt="0"/>
      <dgm:spPr/>
    </dgm:pt>
    <dgm:pt modelId="{DC9E8482-7DC4-4A31-B58F-B2AEC43DF9E2}" type="pres">
      <dgm:prSet presAssocID="{CDF9AFDE-86FB-4AD5-9A29-9BE963D8F0B4}" presName="rootText1" presStyleLbl="node0" presStyleIdx="0" presStyleCnt="1" custScaleX="178356">
        <dgm:presLayoutVars>
          <dgm:chPref val="3"/>
        </dgm:presLayoutVars>
      </dgm:prSet>
      <dgm:spPr/>
    </dgm:pt>
    <dgm:pt modelId="{8610C1C8-C12D-4C3C-91C9-7EA71C1E1229}" type="pres">
      <dgm:prSet presAssocID="{CDF9AFDE-86FB-4AD5-9A29-9BE963D8F0B4}" presName="rootConnector1" presStyleLbl="node1" presStyleIdx="0" presStyleCnt="0"/>
      <dgm:spPr/>
    </dgm:pt>
    <dgm:pt modelId="{3C0D80B0-5E1D-4D47-8144-DB94EE228FE4}" type="pres">
      <dgm:prSet presAssocID="{CDF9AFDE-86FB-4AD5-9A29-9BE963D8F0B4}" presName="hierChild2" presStyleCnt="0"/>
      <dgm:spPr/>
    </dgm:pt>
    <dgm:pt modelId="{DB3B6051-D425-4525-AC85-75919B93314E}" type="pres">
      <dgm:prSet presAssocID="{1834ACF4-0CCF-4F97-BD5D-EDA2930CF82A}" presName="Name37" presStyleLbl="parChTrans1D2" presStyleIdx="0" presStyleCnt="3"/>
      <dgm:spPr/>
    </dgm:pt>
    <dgm:pt modelId="{2D932412-15A9-4137-B70D-509771A28D60}" type="pres">
      <dgm:prSet presAssocID="{B5A1A291-E787-458A-9C95-C3333F357648}" presName="hierRoot2" presStyleCnt="0">
        <dgm:presLayoutVars>
          <dgm:hierBranch val="init"/>
        </dgm:presLayoutVars>
      </dgm:prSet>
      <dgm:spPr/>
    </dgm:pt>
    <dgm:pt modelId="{F33C3D36-1096-4E6B-8F6C-8F420AAB41F4}" type="pres">
      <dgm:prSet presAssocID="{B5A1A291-E787-458A-9C95-C3333F357648}" presName="rootComposite" presStyleCnt="0"/>
      <dgm:spPr/>
    </dgm:pt>
    <dgm:pt modelId="{88D69C41-932B-4287-8068-6CD30D58AF9B}" type="pres">
      <dgm:prSet presAssocID="{B5A1A291-E787-458A-9C95-C3333F357648}" presName="rootText" presStyleLbl="node2" presStyleIdx="0" presStyleCnt="3" custScaleX="39155" custScaleY="375700">
        <dgm:presLayoutVars>
          <dgm:chPref val="3"/>
        </dgm:presLayoutVars>
      </dgm:prSet>
      <dgm:spPr/>
    </dgm:pt>
    <dgm:pt modelId="{ECE10ADF-87E0-4D6C-9DAD-0E573C903331}" type="pres">
      <dgm:prSet presAssocID="{B5A1A291-E787-458A-9C95-C3333F357648}" presName="rootConnector" presStyleLbl="node2" presStyleIdx="0" presStyleCnt="3"/>
      <dgm:spPr/>
    </dgm:pt>
    <dgm:pt modelId="{5CB7FC62-5FE6-4890-9CF3-FDA24F2FDC87}" type="pres">
      <dgm:prSet presAssocID="{B5A1A291-E787-458A-9C95-C3333F357648}" presName="hierChild4" presStyleCnt="0"/>
      <dgm:spPr/>
    </dgm:pt>
    <dgm:pt modelId="{D3BC9414-4CFC-4A78-8FC7-5250FDBE6F5D}" type="pres">
      <dgm:prSet presAssocID="{B5A1A291-E787-458A-9C95-C3333F357648}" presName="hierChild5" presStyleCnt="0"/>
      <dgm:spPr/>
    </dgm:pt>
    <dgm:pt modelId="{7EB7CABF-5A16-4E22-B3E8-4BD6F3C8A8AE}" type="pres">
      <dgm:prSet presAssocID="{6837A322-4EF4-41E2-9935-94D1C860D8F0}" presName="Name37" presStyleLbl="parChTrans1D2" presStyleIdx="1" presStyleCnt="3"/>
      <dgm:spPr/>
    </dgm:pt>
    <dgm:pt modelId="{ED397F23-A8DA-4428-8E35-E24E82190DC0}" type="pres">
      <dgm:prSet presAssocID="{EC7E5BE8-D47E-4FE8-9216-F0C66DCC198D}" presName="hierRoot2" presStyleCnt="0">
        <dgm:presLayoutVars>
          <dgm:hierBranch val="init"/>
        </dgm:presLayoutVars>
      </dgm:prSet>
      <dgm:spPr/>
    </dgm:pt>
    <dgm:pt modelId="{A0F00C69-37E0-4A35-98E5-7145655DEFB6}" type="pres">
      <dgm:prSet presAssocID="{EC7E5BE8-D47E-4FE8-9216-F0C66DCC198D}" presName="rootComposite" presStyleCnt="0"/>
      <dgm:spPr/>
    </dgm:pt>
    <dgm:pt modelId="{B8BE788E-7BDD-4E78-9172-EC114B968554}" type="pres">
      <dgm:prSet presAssocID="{EC7E5BE8-D47E-4FE8-9216-F0C66DCC198D}" presName="rootText" presStyleLbl="node2" presStyleIdx="1" presStyleCnt="3" custScaleX="39155" custScaleY="375700">
        <dgm:presLayoutVars>
          <dgm:chPref val="3"/>
        </dgm:presLayoutVars>
      </dgm:prSet>
      <dgm:spPr/>
    </dgm:pt>
    <dgm:pt modelId="{03A207E0-A770-4C0D-AB56-DC51188862E4}" type="pres">
      <dgm:prSet presAssocID="{EC7E5BE8-D47E-4FE8-9216-F0C66DCC198D}" presName="rootConnector" presStyleLbl="node2" presStyleIdx="1" presStyleCnt="3"/>
      <dgm:spPr/>
    </dgm:pt>
    <dgm:pt modelId="{41C0656D-2E91-40EC-B79A-C6A75A0A4904}" type="pres">
      <dgm:prSet presAssocID="{EC7E5BE8-D47E-4FE8-9216-F0C66DCC198D}" presName="hierChild4" presStyleCnt="0"/>
      <dgm:spPr/>
    </dgm:pt>
    <dgm:pt modelId="{98D95488-EF5B-4B3A-905A-FAFDE845594D}" type="pres">
      <dgm:prSet presAssocID="{EC7E5BE8-D47E-4FE8-9216-F0C66DCC198D}" presName="hierChild5" presStyleCnt="0"/>
      <dgm:spPr/>
    </dgm:pt>
    <dgm:pt modelId="{396554EA-5975-4746-963D-05EBE6283555}" type="pres">
      <dgm:prSet presAssocID="{1EB1F349-E64C-4ECD-9AF3-AC5973B6E87D}" presName="Name37" presStyleLbl="parChTrans1D2" presStyleIdx="2" presStyleCnt="3"/>
      <dgm:spPr/>
    </dgm:pt>
    <dgm:pt modelId="{8D8F87D6-61B0-4D2A-8354-E40CB35DE25E}" type="pres">
      <dgm:prSet presAssocID="{3CB67A97-E524-49E6-AEF5-FE88A3DA2608}" presName="hierRoot2" presStyleCnt="0">
        <dgm:presLayoutVars>
          <dgm:hierBranch val="init"/>
        </dgm:presLayoutVars>
      </dgm:prSet>
      <dgm:spPr/>
    </dgm:pt>
    <dgm:pt modelId="{9A7E8BB0-17AF-485B-8DDA-FE158BE6E506}" type="pres">
      <dgm:prSet presAssocID="{3CB67A97-E524-49E6-AEF5-FE88A3DA2608}" presName="rootComposite" presStyleCnt="0"/>
      <dgm:spPr/>
    </dgm:pt>
    <dgm:pt modelId="{84B4A8E9-F0A9-4F02-B0AF-5ED0B1159326}" type="pres">
      <dgm:prSet presAssocID="{3CB67A97-E524-49E6-AEF5-FE88A3DA2608}" presName="rootText" presStyleLbl="node2" presStyleIdx="2" presStyleCnt="3" custScaleX="39155" custScaleY="375700">
        <dgm:presLayoutVars>
          <dgm:chPref val="3"/>
        </dgm:presLayoutVars>
      </dgm:prSet>
      <dgm:spPr/>
    </dgm:pt>
    <dgm:pt modelId="{B55D9944-CDF0-4E2D-9A24-E8460A653044}" type="pres">
      <dgm:prSet presAssocID="{3CB67A97-E524-49E6-AEF5-FE88A3DA2608}" presName="rootConnector" presStyleLbl="node2" presStyleIdx="2" presStyleCnt="3"/>
      <dgm:spPr/>
    </dgm:pt>
    <dgm:pt modelId="{7CC955FD-1924-47B8-8BC4-4D3907BB18C6}" type="pres">
      <dgm:prSet presAssocID="{3CB67A97-E524-49E6-AEF5-FE88A3DA2608}" presName="hierChild4" presStyleCnt="0"/>
      <dgm:spPr/>
    </dgm:pt>
    <dgm:pt modelId="{99E4F73D-80CD-4FAB-9732-65FEA958B42F}" type="pres">
      <dgm:prSet presAssocID="{3CB67A97-E524-49E6-AEF5-FE88A3DA2608}" presName="hierChild5" presStyleCnt="0"/>
      <dgm:spPr/>
    </dgm:pt>
    <dgm:pt modelId="{ACF51470-556F-45B4-ACD7-CA9F32434152}" type="pres">
      <dgm:prSet presAssocID="{CDF9AFDE-86FB-4AD5-9A29-9BE963D8F0B4}" presName="hierChild3" presStyleCnt="0"/>
      <dgm:spPr/>
    </dgm:pt>
  </dgm:ptLst>
  <dgm:cxnLst>
    <dgm:cxn modelId="{F7813E5C-9AC7-4678-A04A-07FF9555F002}" type="presOf" srcId="{B5A1A291-E787-458A-9C95-C3333F357648}" destId="{88D69C41-932B-4287-8068-6CD30D58AF9B}" srcOrd="0" destOrd="0" presId="urn:microsoft.com/office/officeart/2005/8/layout/orgChart1"/>
    <dgm:cxn modelId="{FEDA5941-C1C2-446A-8176-D070E4CFBDA2}" type="presOf" srcId="{CDF9AFDE-86FB-4AD5-9A29-9BE963D8F0B4}" destId="{8610C1C8-C12D-4C3C-91C9-7EA71C1E1229}" srcOrd="1" destOrd="0" presId="urn:microsoft.com/office/officeart/2005/8/layout/orgChart1"/>
    <dgm:cxn modelId="{988D8C61-BBAB-4D5C-B101-AB3288D3EAE6}" type="presOf" srcId="{6837A322-4EF4-41E2-9935-94D1C860D8F0}" destId="{7EB7CABF-5A16-4E22-B3E8-4BD6F3C8A8AE}" srcOrd="0" destOrd="0" presId="urn:microsoft.com/office/officeart/2005/8/layout/orgChart1"/>
    <dgm:cxn modelId="{F78E4A44-81A3-4A07-B634-63B49F869F6C}" srcId="{CDF9AFDE-86FB-4AD5-9A29-9BE963D8F0B4}" destId="{EC7E5BE8-D47E-4FE8-9216-F0C66DCC198D}" srcOrd="1" destOrd="0" parTransId="{6837A322-4EF4-41E2-9935-94D1C860D8F0}" sibTransId="{AF24C783-99F2-4621-A90E-7BC14FD41492}"/>
    <dgm:cxn modelId="{69612445-4749-49D1-89AB-169C31741610}" srcId="{CDF9AFDE-86FB-4AD5-9A29-9BE963D8F0B4}" destId="{3CB67A97-E524-49E6-AEF5-FE88A3DA2608}" srcOrd="2" destOrd="0" parTransId="{1EB1F349-E64C-4ECD-9AF3-AC5973B6E87D}" sibTransId="{B9CA5DA3-F7D3-4B98-BA22-5F5DA3C990D9}"/>
    <dgm:cxn modelId="{F85C2D92-1EFA-442A-945C-9F92B826BE8E}" type="presOf" srcId="{1834ACF4-0CCF-4F97-BD5D-EDA2930CF82A}" destId="{DB3B6051-D425-4525-AC85-75919B93314E}" srcOrd="0" destOrd="0" presId="urn:microsoft.com/office/officeart/2005/8/layout/orgChart1"/>
    <dgm:cxn modelId="{9E98C892-35A9-457D-83C3-2B6A7C18E181}" type="presOf" srcId="{1EB1F349-E64C-4ECD-9AF3-AC5973B6E87D}" destId="{396554EA-5975-4746-963D-05EBE6283555}" srcOrd="0" destOrd="0" presId="urn:microsoft.com/office/officeart/2005/8/layout/orgChart1"/>
    <dgm:cxn modelId="{91130F94-24A4-4934-A0FF-7C6026DB3AED}" srcId="{CDF9AFDE-86FB-4AD5-9A29-9BE963D8F0B4}" destId="{B5A1A291-E787-458A-9C95-C3333F357648}" srcOrd="0" destOrd="0" parTransId="{1834ACF4-0CCF-4F97-BD5D-EDA2930CF82A}" sibTransId="{FCE69170-0033-4190-AE1A-F72458F2876D}"/>
    <dgm:cxn modelId="{7E1EB299-2743-46EF-A8B8-4C95D7801AD9}" type="presOf" srcId="{3CB67A97-E524-49E6-AEF5-FE88A3DA2608}" destId="{B55D9944-CDF0-4E2D-9A24-E8460A653044}" srcOrd="1" destOrd="0" presId="urn:microsoft.com/office/officeart/2005/8/layout/orgChart1"/>
    <dgm:cxn modelId="{E0B020AD-B76F-41C2-9B10-DE62F3ADBD56}" srcId="{894199C5-DE10-4599-99D6-343DBF696E25}" destId="{CDF9AFDE-86FB-4AD5-9A29-9BE963D8F0B4}" srcOrd="0" destOrd="0" parTransId="{F311E781-58B2-4CCE-9232-13D000B99A9F}" sibTransId="{C12C493A-D099-4905-88A0-7BF4BB6A139B}"/>
    <dgm:cxn modelId="{5B8BE2B6-9B45-48F6-8764-0286A2962E9E}" type="presOf" srcId="{B5A1A291-E787-458A-9C95-C3333F357648}" destId="{ECE10ADF-87E0-4D6C-9DAD-0E573C903331}" srcOrd="1" destOrd="0" presId="urn:microsoft.com/office/officeart/2005/8/layout/orgChart1"/>
    <dgm:cxn modelId="{C43275D1-C06B-42ED-81BD-7FB3E704CF5C}" type="presOf" srcId="{EC7E5BE8-D47E-4FE8-9216-F0C66DCC198D}" destId="{03A207E0-A770-4C0D-AB56-DC51188862E4}" srcOrd="1" destOrd="0" presId="urn:microsoft.com/office/officeart/2005/8/layout/orgChart1"/>
    <dgm:cxn modelId="{6B8DF1D9-D54E-4620-91C0-1ED188D0C9AA}" type="presOf" srcId="{3CB67A97-E524-49E6-AEF5-FE88A3DA2608}" destId="{84B4A8E9-F0A9-4F02-B0AF-5ED0B1159326}" srcOrd="0" destOrd="0" presId="urn:microsoft.com/office/officeart/2005/8/layout/orgChart1"/>
    <dgm:cxn modelId="{CAC660DD-E890-4B09-B2CB-AB3D451B98A0}" type="presOf" srcId="{EC7E5BE8-D47E-4FE8-9216-F0C66DCC198D}" destId="{B8BE788E-7BDD-4E78-9172-EC114B968554}" srcOrd="0" destOrd="0" presId="urn:microsoft.com/office/officeart/2005/8/layout/orgChart1"/>
    <dgm:cxn modelId="{259AFBEC-8BFE-4509-BF34-6185B6B90FB5}" type="presOf" srcId="{894199C5-DE10-4599-99D6-343DBF696E25}" destId="{FF20BE80-39BE-44C4-997B-594C812A64CD}" srcOrd="0" destOrd="0" presId="urn:microsoft.com/office/officeart/2005/8/layout/orgChart1"/>
    <dgm:cxn modelId="{D8A710FD-4561-4E4F-B12B-C6653A38D2EA}" type="presOf" srcId="{CDF9AFDE-86FB-4AD5-9A29-9BE963D8F0B4}" destId="{DC9E8482-7DC4-4A31-B58F-B2AEC43DF9E2}" srcOrd="0" destOrd="0" presId="urn:microsoft.com/office/officeart/2005/8/layout/orgChart1"/>
    <dgm:cxn modelId="{F3103E87-D2BE-4C84-9642-D8A9DA5E33BE}" type="presParOf" srcId="{FF20BE80-39BE-44C4-997B-594C812A64CD}" destId="{3937AB8C-A331-48DA-8162-0AFEA4C78D01}" srcOrd="0" destOrd="0" presId="urn:microsoft.com/office/officeart/2005/8/layout/orgChart1"/>
    <dgm:cxn modelId="{947D2BA5-E6C2-4D83-8B1C-4958EBF37794}" type="presParOf" srcId="{3937AB8C-A331-48DA-8162-0AFEA4C78D01}" destId="{7EA69D10-16E3-4C1A-8712-9405636B61B8}" srcOrd="0" destOrd="0" presId="urn:microsoft.com/office/officeart/2005/8/layout/orgChart1"/>
    <dgm:cxn modelId="{55259E9E-BDB4-49CD-A14E-D81F19CE8A96}" type="presParOf" srcId="{7EA69D10-16E3-4C1A-8712-9405636B61B8}" destId="{DC9E8482-7DC4-4A31-B58F-B2AEC43DF9E2}" srcOrd="0" destOrd="0" presId="urn:microsoft.com/office/officeart/2005/8/layout/orgChart1"/>
    <dgm:cxn modelId="{2B4B31AD-A93E-4474-AFDD-4870466D8ADE}" type="presParOf" srcId="{7EA69D10-16E3-4C1A-8712-9405636B61B8}" destId="{8610C1C8-C12D-4C3C-91C9-7EA71C1E1229}" srcOrd="1" destOrd="0" presId="urn:microsoft.com/office/officeart/2005/8/layout/orgChart1"/>
    <dgm:cxn modelId="{0083FE90-259E-42C9-9CE9-307EA89E7F32}" type="presParOf" srcId="{3937AB8C-A331-48DA-8162-0AFEA4C78D01}" destId="{3C0D80B0-5E1D-4D47-8144-DB94EE228FE4}" srcOrd="1" destOrd="0" presId="urn:microsoft.com/office/officeart/2005/8/layout/orgChart1"/>
    <dgm:cxn modelId="{2B43DF7F-50DA-4840-A856-5E8CD4266860}" type="presParOf" srcId="{3C0D80B0-5E1D-4D47-8144-DB94EE228FE4}" destId="{DB3B6051-D425-4525-AC85-75919B93314E}" srcOrd="0" destOrd="0" presId="urn:microsoft.com/office/officeart/2005/8/layout/orgChart1"/>
    <dgm:cxn modelId="{57F64B2D-7EFE-4984-984F-9D5CE4034F04}" type="presParOf" srcId="{3C0D80B0-5E1D-4D47-8144-DB94EE228FE4}" destId="{2D932412-15A9-4137-B70D-509771A28D60}" srcOrd="1" destOrd="0" presId="urn:microsoft.com/office/officeart/2005/8/layout/orgChart1"/>
    <dgm:cxn modelId="{720CDBDE-247E-4989-9F9F-CBEEA4419240}" type="presParOf" srcId="{2D932412-15A9-4137-B70D-509771A28D60}" destId="{F33C3D36-1096-4E6B-8F6C-8F420AAB41F4}" srcOrd="0" destOrd="0" presId="urn:microsoft.com/office/officeart/2005/8/layout/orgChart1"/>
    <dgm:cxn modelId="{44B5438D-F40C-47F6-9831-AA47EF4E1311}" type="presParOf" srcId="{F33C3D36-1096-4E6B-8F6C-8F420AAB41F4}" destId="{88D69C41-932B-4287-8068-6CD30D58AF9B}" srcOrd="0" destOrd="0" presId="urn:microsoft.com/office/officeart/2005/8/layout/orgChart1"/>
    <dgm:cxn modelId="{0C094B7B-91FB-435F-ABCD-7CAFDFC15B43}" type="presParOf" srcId="{F33C3D36-1096-4E6B-8F6C-8F420AAB41F4}" destId="{ECE10ADF-87E0-4D6C-9DAD-0E573C903331}" srcOrd="1" destOrd="0" presId="urn:microsoft.com/office/officeart/2005/8/layout/orgChart1"/>
    <dgm:cxn modelId="{B972CE4D-6525-49DF-B43E-E5CC1E23D371}" type="presParOf" srcId="{2D932412-15A9-4137-B70D-509771A28D60}" destId="{5CB7FC62-5FE6-4890-9CF3-FDA24F2FDC87}" srcOrd="1" destOrd="0" presId="urn:microsoft.com/office/officeart/2005/8/layout/orgChart1"/>
    <dgm:cxn modelId="{5CEDC4CA-B43C-4654-B61E-7FF7E2C8D510}" type="presParOf" srcId="{2D932412-15A9-4137-B70D-509771A28D60}" destId="{D3BC9414-4CFC-4A78-8FC7-5250FDBE6F5D}" srcOrd="2" destOrd="0" presId="urn:microsoft.com/office/officeart/2005/8/layout/orgChart1"/>
    <dgm:cxn modelId="{3AD23A4E-62C8-420B-9903-F48268C6D860}" type="presParOf" srcId="{3C0D80B0-5E1D-4D47-8144-DB94EE228FE4}" destId="{7EB7CABF-5A16-4E22-B3E8-4BD6F3C8A8AE}" srcOrd="2" destOrd="0" presId="urn:microsoft.com/office/officeart/2005/8/layout/orgChart1"/>
    <dgm:cxn modelId="{35038EFE-FA3E-43C3-A5F9-FC1C62696806}" type="presParOf" srcId="{3C0D80B0-5E1D-4D47-8144-DB94EE228FE4}" destId="{ED397F23-A8DA-4428-8E35-E24E82190DC0}" srcOrd="3" destOrd="0" presId="urn:microsoft.com/office/officeart/2005/8/layout/orgChart1"/>
    <dgm:cxn modelId="{4BD5EEE4-08A8-4C67-ACE1-5316862476E7}" type="presParOf" srcId="{ED397F23-A8DA-4428-8E35-E24E82190DC0}" destId="{A0F00C69-37E0-4A35-98E5-7145655DEFB6}" srcOrd="0" destOrd="0" presId="urn:microsoft.com/office/officeart/2005/8/layout/orgChart1"/>
    <dgm:cxn modelId="{A8C1349B-A315-4381-81FE-5D8ABDCD2956}" type="presParOf" srcId="{A0F00C69-37E0-4A35-98E5-7145655DEFB6}" destId="{B8BE788E-7BDD-4E78-9172-EC114B968554}" srcOrd="0" destOrd="0" presId="urn:microsoft.com/office/officeart/2005/8/layout/orgChart1"/>
    <dgm:cxn modelId="{C234FDF3-069E-4D9E-B2AF-E3A28405B6A9}" type="presParOf" srcId="{A0F00C69-37E0-4A35-98E5-7145655DEFB6}" destId="{03A207E0-A770-4C0D-AB56-DC51188862E4}" srcOrd="1" destOrd="0" presId="urn:microsoft.com/office/officeart/2005/8/layout/orgChart1"/>
    <dgm:cxn modelId="{312C9EBF-3D41-4346-ABEB-9B07A88137FE}" type="presParOf" srcId="{ED397F23-A8DA-4428-8E35-E24E82190DC0}" destId="{41C0656D-2E91-40EC-B79A-C6A75A0A4904}" srcOrd="1" destOrd="0" presId="urn:microsoft.com/office/officeart/2005/8/layout/orgChart1"/>
    <dgm:cxn modelId="{FB98695A-C55D-4C2C-A0CD-04633FFCD4A4}" type="presParOf" srcId="{ED397F23-A8DA-4428-8E35-E24E82190DC0}" destId="{98D95488-EF5B-4B3A-905A-FAFDE845594D}" srcOrd="2" destOrd="0" presId="urn:microsoft.com/office/officeart/2005/8/layout/orgChart1"/>
    <dgm:cxn modelId="{6B68A79F-8A56-45D0-A20C-41F42433DCDC}" type="presParOf" srcId="{3C0D80B0-5E1D-4D47-8144-DB94EE228FE4}" destId="{396554EA-5975-4746-963D-05EBE6283555}" srcOrd="4" destOrd="0" presId="urn:microsoft.com/office/officeart/2005/8/layout/orgChart1"/>
    <dgm:cxn modelId="{14DDBA1B-9A8B-4D66-910B-99C295234A79}" type="presParOf" srcId="{3C0D80B0-5E1D-4D47-8144-DB94EE228FE4}" destId="{8D8F87D6-61B0-4D2A-8354-E40CB35DE25E}" srcOrd="5" destOrd="0" presId="urn:microsoft.com/office/officeart/2005/8/layout/orgChart1"/>
    <dgm:cxn modelId="{2A787BC2-C0F8-4C83-81AB-64E79A0FA8D9}" type="presParOf" srcId="{8D8F87D6-61B0-4D2A-8354-E40CB35DE25E}" destId="{9A7E8BB0-17AF-485B-8DDA-FE158BE6E506}" srcOrd="0" destOrd="0" presId="urn:microsoft.com/office/officeart/2005/8/layout/orgChart1"/>
    <dgm:cxn modelId="{194C5F7F-A19F-4F1A-AB7D-703ADC567B73}" type="presParOf" srcId="{9A7E8BB0-17AF-485B-8DDA-FE158BE6E506}" destId="{84B4A8E9-F0A9-4F02-B0AF-5ED0B1159326}" srcOrd="0" destOrd="0" presId="urn:microsoft.com/office/officeart/2005/8/layout/orgChart1"/>
    <dgm:cxn modelId="{1D3F9292-B9E4-4760-A5CD-87AEC14B5051}" type="presParOf" srcId="{9A7E8BB0-17AF-485B-8DDA-FE158BE6E506}" destId="{B55D9944-CDF0-4E2D-9A24-E8460A653044}" srcOrd="1" destOrd="0" presId="urn:microsoft.com/office/officeart/2005/8/layout/orgChart1"/>
    <dgm:cxn modelId="{F6EA86D6-86C8-4717-85BC-57EBCD1192E7}" type="presParOf" srcId="{8D8F87D6-61B0-4D2A-8354-E40CB35DE25E}" destId="{7CC955FD-1924-47B8-8BC4-4D3907BB18C6}" srcOrd="1" destOrd="0" presId="urn:microsoft.com/office/officeart/2005/8/layout/orgChart1"/>
    <dgm:cxn modelId="{E8A925C4-BB28-47E2-9EC1-1A8F62496712}" type="presParOf" srcId="{8D8F87D6-61B0-4D2A-8354-E40CB35DE25E}" destId="{99E4F73D-80CD-4FAB-9732-65FEA958B42F}" srcOrd="2" destOrd="0" presId="urn:microsoft.com/office/officeart/2005/8/layout/orgChart1"/>
    <dgm:cxn modelId="{53707A8D-F2A0-4BE6-81AB-44A027F4D77C}" type="presParOf" srcId="{3937AB8C-A331-48DA-8162-0AFEA4C78D01}" destId="{ACF51470-556F-45B4-ACD7-CA9F3243415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94199C5-DE10-4599-99D6-343DBF696E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DF9AFDE-86FB-4AD5-9A29-9BE963D8F0B4}">
      <dgm:prSet phldrT="[文本]"/>
      <dgm:spPr/>
      <dgm:t>
        <a:bodyPr/>
        <a:lstStyle/>
        <a:p>
          <a:r>
            <a:rPr lang="zh-CN" altLang="en-US"/>
            <a:t>天使快递</a:t>
          </a:r>
        </a:p>
      </dgm:t>
    </dgm:pt>
    <dgm:pt modelId="{F311E781-58B2-4CCE-9232-13D000B99A9F}" type="parTrans" cxnId="{E0B020AD-B76F-41C2-9B10-DE62F3ADBD56}">
      <dgm:prSet/>
      <dgm:spPr/>
      <dgm:t>
        <a:bodyPr/>
        <a:lstStyle/>
        <a:p>
          <a:endParaRPr lang="zh-CN" altLang="en-US"/>
        </a:p>
      </dgm:t>
    </dgm:pt>
    <dgm:pt modelId="{C12C493A-D099-4905-88A0-7BF4BB6A139B}" type="sibTrans" cxnId="{E0B020AD-B76F-41C2-9B10-DE62F3ADBD56}">
      <dgm:prSet/>
      <dgm:spPr/>
      <dgm:t>
        <a:bodyPr/>
        <a:lstStyle/>
        <a:p>
          <a:endParaRPr lang="zh-CN" altLang="en-US"/>
        </a:p>
      </dgm:t>
    </dgm:pt>
    <dgm:pt modelId="{B5A1A291-E787-458A-9C95-C3333F357648}">
      <dgm:prSet phldrT="[文本]"/>
      <dgm:spPr/>
      <dgm:t>
        <a:bodyPr/>
        <a:lstStyle/>
        <a:p>
          <a:r>
            <a:rPr lang="zh-CN" altLang="en-US"/>
            <a:t>添加快递单</a:t>
          </a:r>
        </a:p>
      </dgm:t>
    </dgm:pt>
    <dgm:pt modelId="{1834ACF4-0CCF-4F97-BD5D-EDA2930CF82A}" type="parTrans" cxnId="{91130F94-24A4-4934-A0FF-7C6026DB3AED}">
      <dgm:prSet/>
      <dgm:spPr/>
      <dgm:t>
        <a:bodyPr/>
        <a:lstStyle/>
        <a:p>
          <a:endParaRPr lang="zh-CN" altLang="en-US"/>
        </a:p>
      </dgm:t>
    </dgm:pt>
    <dgm:pt modelId="{FCE69170-0033-4190-AE1A-F72458F2876D}" type="sibTrans" cxnId="{91130F94-24A4-4934-A0FF-7C6026DB3AED}">
      <dgm:prSet/>
      <dgm:spPr/>
      <dgm:t>
        <a:bodyPr/>
        <a:lstStyle/>
        <a:p>
          <a:endParaRPr lang="zh-CN" altLang="en-US"/>
        </a:p>
      </dgm:t>
    </dgm:pt>
    <dgm:pt modelId="{EC7E5BE8-D47E-4FE8-9216-F0C66DCC198D}">
      <dgm:prSet phldrT="[文本]"/>
      <dgm:spPr/>
      <dgm:t>
        <a:bodyPr/>
        <a:lstStyle/>
        <a:p>
          <a:r>
            <a:rPr lang="zh-CN" altLang="en-US"/>
            <a:t>查看未接单</a:t>
          </a:r>
        </a:p>
      </dgm:t>
    </dgm:pt>
    <dgm:pt modelId="{6837A322-4EF4-41E2-9935-94D1C860D8F0}" type="parTrans" cxnId="{F78E4A44-81A3-4A07-B634-63B49F869F6C}">
      <dgm:prSet/>
      <dgm:spPr/>
      <dgm:t>
        <a:bodyPr/>
        <a:lstStyle/>
        <a:p>
          <a:endParaRPr lang="zh-CN" altLang="en-US"/>
        </a:p>
      </dgm:t>
    </dgm:pt>
    <dgm:pt modelId="{AF24C783-99F2-4621-A90E-7BC14FD41492}" type="sibTrans" cxnId="{F78E4A44-81A3-4A07-B634-63B49F869F6C}">
      <dgm:prSet/>
      <dgm:spPr/>
      <dgm:t>
        <a:bodyPr/>
        <a:lstStyle/>
        <a:p>
          <a:endParaRPr lang="zh-CN" altLang="en-US"/>
        </a:p>
      </dgm:t>
    </dgm:pt>
    <dgm:pt modelId="{3CB67A97-E524-49E6-AEF5-FE88A3DA2608}">
      <dgm:prSet phldrT="[文本]"/>
      <dgm:spPr/>
      <dgm:t>
        <a:bodyPr/>
        <a:lstStyle/>
        <a:p>
          <a:r>
            <a:rPr lang="zh-CN" altLang="en-US"/>
            <a:t>快递员接单</a:t>
          </a:r>
        </a:p>
      </dgm:t>
    </dgm:pt>
    <dgm:pt modelId="{1EB1F349-E64C-4ECD-9AF3-AC5973B6E87D}" type="parTrans" cxnId="{69612445-4749-49D1-89AB-169C31741610}">
      <dgm:prSet/>
      <dgm:spPr/>
      <dgm:t>
        <a:bodyPr/>
        <a:lstStyle/>
        <a:p>
          <a:endParaRPr lang="zh-CN" altLang="en-US"/>
        </a:p>
      </dgm:t>
    </dgm:pt>
    <dgm:pt modelId="{B9CA5DA3-F7D3-4B98-BA22-5F5DA3C990D9}" type="sibTrans" cxnId="{69612445-4749-49D1-89AB-169C31741610}">
      <dgm:prSet/>
      <dgm:spPr/>
      <dgm:t>
        <a:bodyPr/>
        <a:lstStyle/>
        <a:p>
          <a:endParaRPr lang="zh-CN" altLang="en-US"/>
        </a:p>
      </dgm:t>
    </dgm:pt>
    <dgm:pt modelId="{FF20BE80-39BE-44C4-997B-594C812A64CD}" type="pres">
      <dgm:prSet presAssocID="{894199C5-DE10-4599-99D6-343DBF696E25}" presName="hierChild1" presStyleCnt="0">
        <dgm:presLayoutVars>
          <dgm:orgChart val="1"/>
          <dgm:chPref val="1"/>
          <dgm:dir/>
          <dgm:animOne val="branch"/>
          <dgm:animLvl val="lvl"/>
          <dgm:resizeHandles/>
        </dgm:presLayoutVars>
      </dgm:prSet>
      <dgm:spPr/>
    </dgm:pt>
    <dgm:pt modelId="{3937AB8C-A331-48DA-8162-0AFEA4C78D01}" type="pres">
      <dgm:prSet presAssocID="{CDF9AFDE-86FB-4AD5-9A29-9BE963D8F0B4}" presName="hierRoot1" presStyleCnt="0">
        <dgm:presLayoutVars>
          <dgm:hierBranch val="init"/>
        </dgm:presLayoutVars>
      </dgm:prSet>
      <dgm:spPr/>
    </dgm:pt>
    <dgm:pt modelId="{7EA69D10-16E3-4C1A-8712-9405636B61B8}" type="pres">
      <dgm:prSet presAssocID="{CDF9AFDE-86FB-4AD5-9A29-9BE963D8F0B4}" presName="rootComposite1" presStyleCnt="0"/>
      <dgm:spPr/>
    </dgm:pt>
    <dgm:pt modelId="{DC9E8482-7DC4-4A31-B58F-B2AEC43DF9E2}" type="pres">
      <dgm:prSet presAssocID="{CDF9AFDE-86FB-4AD5-9A29-9BE963D8F0B4}" presName="rootText1" presStyleLbl="node0" presStyleIdx="0" presStyleCnt="1" custScaleX="178356">
        <dgm:presLayoutVars>
          <dgm:chPref val="3"/>
        </dgm:presLayoutVars>
      </dgm:prSet>
      <dgm:spPr/>
    </dgm:pt>
    <dgm:pt modelId="{8610C1C8-C12D-4C3C-91C9-7EA71C1E1229}" type="pres">
      <dgm:prSet presAssocID="{CDF9AFDE-86FB-4AD5-9A29-9BE963D8F0B4}" presName="rootConnector1" presStyleLbl="node1" presStyleIdx="0" presStyleCnt="0"/>
      <dgm:spPr/>
    </dgm:pt>
    <dgm:pt modelId="{3C0D80B0-5E1D-4D47-8144-DB94EE228FE4}" type="pres">
      <dgm:prSet presAssocID="{CDF9AFDE-86FB-4AD5-9A29-9BE963D8F0B4}" presName="hierChild2" presStyleCnt="0"/>
      <dgm:spPr/>
    </dgm:pt>
    <dgm:pt modelId="{DB3B6051-D425-4525-AC85-75919B93314E}" type="pres">
      <dgm:prSet presAssocID="{1834ACF4-0CCF-4F97-BD5D-EDA2930CF82A}" presName="Name37" presStyleLbl="parChTrans1D2" presStyleIdx="0" presStyleCnt="3"/>
      <dgm:spPr/>
    </dgm:pt>
    <dgm:pt modelId="{2D932412-15A9-4137-B70D-509771A28D60}" type="pres">
      <dgm:prSet presAssocID="{B5A1A291-E787-458A-9C95-C3333F357648}" presName="hierRoot2" presStyleCnt="0">
        <dgm:presLayoutVars>
          <dgm:hierBranch val="init"/>
        </dgm:presLayoutVars>
      </dgm:prSet>
      <dgm:spPr/>
    </dgm:pt>
    <dgm:pt modelId="{F33C3D36-1096-4E6B-8F6C-8F420AAB41F4}" type="pres">
      <dgm:prSet presAssocID="{B5A1A291-E787-458A-9C95-C3333F357648}" presName="rootComposite" presStyleCnt="0"/>
      <dgm:spPr/>
    </dgm:pt>
    <dgm:pt modelId="{88D69C41-932B-4287-8068-6CD30D58AF9B}" type="pres">
      <dgm:prSet presAssocID="{B5A1A291-E787-458A-9C95-C3333F357648}" presName="rootText" presStyleLbl="node2" presStyleIdx="0" presStyleCnt="3" custScaleX="39155" custScaleY="375700">
        <dgm:presLayoutVars>
          <dgm:chPref val="3"/>
        </dgm:presLayoutVars>
      </dgm:prSet>
      <dgm:spPr/>
    </dgm:pt>
    <dgm:pt modelId="{ECE10ADF-87E0-4D6C-9DAD-0E573C903331}" type="pres">
      <dgm:prSet presAssocID="{B5A1A291-E787-458A-9C95-C3333F357648}" presName="rootConnector" presStyleLbl="node2" presStyleIdx="0" presStyleCnt="3"/>
      <dgm:spPr/>
    </dgm:pt>
    <dgm:pt modelId="{5CB7FC62-5FE6-4890-9CF3-FDA24F2FDC87}" type="pres">
      <dgm:prSet presAssocID="{B5A1A291-E787-458A-9C95-C3333F357648}" presName="hierChild4" presStyleCnt="0"/>
      <dgm:spPr/>
    </dgm:pt>
    <dgm:pt modelId="{D3BC9414-4CFC-4A78-8FC7-5250FDBE6F5D}" type="pres">
      <dgm:prSet presAssocID="{B5A1A291-E787-458A-9C95-C3333F357648}" presName="hierChild5" presStyleCnt="0"/>
      <dgm:spPr/>
    </dgm:pt>
    <dgm:pt modelId="{7EB7CABF-5A16-4E22-B3E8-4BD6F3C8A8AE}" type="pres">
      <dgm:prSet presAssocID="{6837A322-4EF4-41E2-9935-94D1C860D8F0}" presName="Name37" presStyleLbl="parChTrans1D2" presStyleIdx="1" presStyleCnt="3"/>
      <dgm:spPr/>
    </dgm:pt>
    <dgm:pt modelId="{ED397F23-A8DA-4428-8E35-E24E82190DC0}" type="pres">
      <dgm:prSet presAssocID="{EC7E5BE8-D47E-4FE8-9216-F0C66DCC198D}" presName="hierRoot2" presStyleCnt="0">
        <dgm:presLayoutVars>
          <dgm:hierBranch val="init"/>
        </dgm:presLayoutVars>
      </dgm:prSet>
      <dgm:spPr/>
    </dgm:pt>
    <dgm:pt modelId="{A0F00C69-37E0-4A35-98E5-7145655DEFB6}" type="pres">
      <dgm:prSet presAssocID="{EC7E5BE8-D47E-4FE8-9216-F0C66DCC198D}" presName="rootComposite" presStyleCnt="0"/>
      <dgm:spPr/>
    </dgm:pt>
    <dgm:pt modelId="{B8BE788E-7BDD-4E78-9172-EC114B968554}" type="pres">
      <dgm:prSet presAssocID="{EC7E5BE8-D47E-4FE8-9216-F0C66DCC198D}" presName="rootText" presStyleLbl="node2" presStyleIdx="1" presStyleCnt="3" custScaleX="39155" custScaleY="375700">
        <dgm:presLayoutVars>
          <dgm:chPref val="3"/>
        </dgm:presLayoutVars>
      </dgm:prSet>
      <dgm:spPr/>
    </dgm:pt>
    <dgm:pt modelId="{03A207E0-A770-4C0D-AB56-DC51188862E4}" type="pres">
      <dgm:prSet presAssocID="{EC7E5BE8-D47E-4FE8-9216-F0C66DCC198D}" presName="rootConnector" presStyleLbl="node2" presStyleIdx="1" presStyleCnt="3"/>
      <dgm:spPr/>
    </dgm:pt>
    <dgm:pt modelId="{41C0656D-2E91-40EC-B79A-C6A75A0A4904}" type="pres">
      <dgm:prSet presAssocID="{EC7E5BE8-D47E-4FE8-9216-F0C66DCC198D}" presName="hierChild4" presStyleCnt="0"/>
      <dgm:spPr/>
    </dgm:pt>
    <dgm:pt modelId="{98D95488-EF5B-4B3A-905A-FAFDE845594D}" type="pres">
      <dgm:prSet presAssocID="{EC7E5BE8-D47E-4FE8-9216-F0C66DCC198D}" presName="hierChild5" presStyleCnt="0"/>
      <dgm:spPr/>
    </dgm:pt>
    <dgm:pt modelId="{396554EA-5975-4746-963D-05EBE6283555}" type="pres">
      <dgm:prSet presAssocID="{1EB1F349-E64C-4ECD-9AF3-AC5973B6E87D}" presName="Name37" presStyleLbl="parChTrans1D2" presStyleIdx="2" presStyleCnt="3"/>
      <dgm:spPr/>
    </dgm:pt>
    <dgm:pt modelId="{8D8F87D6-61B0-4D2A-8354-E40CB35DE25E}" type="pres">
      <dgm:prSet presAssocID="{3CB67A97-E524-49E6-AEF5-FE88A3DA2608}" presName="hierRoot2" presStyleCnt="0">
        <dgm:presLayoutVars>
          <dgm:hierBranch val="init"/>
        </dgm:presLayoutVars>
      </dgm:prSet>
      <dgm:spPr/>
    </dgm:pt>
    <dgm:pt modelId="{9A7E8BB0-17AF-485B-8DDA-FE158BE6E506}" type="pres">
      <dgm:prSet presAssocID="{3CB67A97-E524-49E6-AEF5-FE88A3DA2608}" presName="rootComposite" presStyleCnt="0"/>
      <dgm:spPr/>
    </dgm:pt>
    <dgm:pt modelId="{84B4A8E9-F0A9-4F02-B0AF-5ED0B1159326}" type="pres">
      <dgm:prSet presAssocID="{3CB67A97-E524-49E6-AEF5-FE88A3DA2608}" presName="rootText" presStyleLbl="node2" presStyleIdx="2" presStyleCnt="3" custScaleX="39155" custScaleY="375700">
        <dgm:presLayoutVars>
          <dgm:chPref val="3"/>
        </dgm:presLayoutVars>
      </dgm:prSet>
      <dgm:spPr/>
    </dgm:pt>
    <dgm:pt modelId="{B55D9944-CDF0-4E2D-9A24-E8460A653044}" type="pres">
      <dgm:prSet presAssocID="{3CB67A97-E524-49E6-AEF5-FE88A3DA2608}" presName="rootConnector" presStyleLbl="node2" presStyleIdx="2" presStyleCnt="3"/>
      <dgm:spPr/>
    </dgm:pt>
    <dgm:pt modelId="{7CC955FD-1924-47B8-8BC4-4D3907BB18C6}" type="pres">
      <dgm:prSet presAssocID="{3CB67A97-E524-49E6-AEF5-FE88A3DA2608}" presName="hierChild4" presStyleCnt="0"/>
      <dgm:spPr/>
    </dgm:pt>
    <dgm:pt modelId="{99E4F73D-80CD-4FAB-9732-65FEA958B42F}" type="pres">
      <dgm:prSet presAssocID="{3CB67A97-E524-49E6-AEF5-FE88A3DA2608}" presName="hierChild5" presStyleCnt="0"/>
      <dgm:spPr/>
    </dgm:pt>
    <dgm:pt modelId="{ACF51470-556F-45B4-ACD7-CA9F32434152}" type="pres">
      <dgm:prSet presAssocID="{CDF9AFDE-86FB-4AD5-9A29-9BE963D8F0B4}" presName="hierChild3" presStyleCnt="0"/>
      <dgm:spPr/>
    </dgm:pt>
  </dgm:ptLst>
  <dgm:cxnLst>
    <dgm:cxn modelId="{424E8A0E-B2B5-444C-BDBC-80914D937214}" type="presOf" srcId="{6837A322-4EF4-41E2-9935-94D1C860D8F0}" destId="{7EB7CABF-5A16-4E22-B3E8-4BD6F3C8A8AE}" srcOrd="0" destOrd="0" presId="urn:microsoft.com/office/officeart/2005/8/layout/orgChart1"/>
    <dgm:cxn modelId="{D667AC11-36F6-45AA-B3C8-5499F1BAE9D0}" type="presOf" srcId="{B5A1A291-E787-458A-9C95-C3333F357648}" destId="{ECE10ADF-87E0-4D6C-9DAD-0E573C903331}" srcOrd="1" destOrd="0" presId="urn:microsoft.com/office/officeart/2005/8/layout/orgChart1"/>
    <dgm:cxn modelId="{4A0DD220-15DD-4692-8C99-7EC2C69092D0}" type="presOf" srcId="{3CB67A97-E524-49E6-AEF5-FE88A3DA2608}" destId="{B55D9944-CDF0-4E2D-9A24-E8460A653044}" srcOrd="1" destOrd="0" presId="urn:microsoft.com/office/officeart/2005/8/layout/orgChart1"/>
    <dgm:cxn modelId="{DE2E1F24-D30F-48C8-906B-0671B1199C72}" type="presOf" srcId="{EC7E5BE8-D47E-4FE8-9216-F0C66DCC198D}" destId="{B8BE788E-7BDD-4E78-9172-EC114B968554}" srcOrd="0" destOrd="0" presId="urn:microsoft.com/office/officeart/2005/8/layout/orgChart1"/>
    <dgm:cxn modelId="{F78E4A44-81A3-4A07-B634-63B49F869F6C}" srcId="{CDF9AFDE-86FB-4AD5-9A29-9BE963D8F0B4}" destId="{EC7E5BE8-D47E-4FE8-9216-F0C66DCC198D}" srcOrd="1" destOrd="0" parTransId="{6837A322-4EF4-41E2-9935-94D1C860D8F0}" sibTransId="{AF24C783-99F2-4621-A90E-7BC14FD41492}"/>
    <dgm:cxn modelId="{69612445-4749-49D1-89AB-169C31741610}" srcId="{CDF9AFDE-86FB-4AD5-9A29-9BE963D8F0B4}" destId="{3CB67A97-E524-49E6-AEF5-FE88A3DA2608}" srcOrd="2" destOrd="0" parTransId="{1EB1F349-E64C-4ECD-9AF3-AC5973B6E87D}" sibTransId="{B9CA5DA3-F7D3-4B98-BA22-5F5DA3C990D9}"/>
    <dgm:cxn modelId="{068F7B47-46EB-412D-A50E-0FBE05E309F2}" type="presOf" srcId="{CDF9AFDE-86FB-4AD5-9A29-9BE963D8F0B4}" destId="{8610C1C8-C12D-4C3C-91C9-7EA71C1E1229}" srcOrd="1" destOrd="0" presId="urn:microsoft.com/office/officeart/2005/8/layout/orgChart1"/>
    <dgm:cxn modelId="{DAAEE275-419D-4C8A-9726-D5A981438FFD}" type="presOf" srcId="{1EB1F349-E64C-4ECD-9AF3-AC5973B6E87D}" destId="{396554EA-5975-4746-963D-05EBE6283555}" srcOrd="0" destOrd="0" presId="urn:microsoft.com/office/officeart/2005/8/layout/orgChart1"/>
    <dgm:cxn modelId="{676BCE8A-5419-4B72-BA8B-A4408AEC812E}" type="presOf" srcId="{3CB67A97-E524-49E6-AEF5-FE88A3DA2608}" destId="{84B4A8E9-F0A9-4F02-B0AF-5ED0B1159326}" srcOrd="0" destOrd="0" presId="urn:microsoft.com/office/officeart/2005/8/layout/orgChart1"/>
    <dgm:cxn modelId="{A6CD1590-D70D-4042-8086-F816F450F8B6}" type="presOf" srcId="{B5A1A291-E787-458A-9C95-C3333F357648}" destId="{88D69C41-932B-4287-8068-6CD30D58AF9B}" srcOrd="0" destOrd="0" presId="urn:microsoft.com/office/officeart/2005/8/layout/orgChart1"/>
    <dgm:cxn modelId="{83FEC391-F349-4DB3-973F-49ED589E36FD}" type="presOf" srcId="{EC7E5BE8-D47E-4FE8-9216-F0C66DCC198D}" destId="{03A207E0-A770-4C0D-AB56-DC51188862E4}" srcOrd="1" destOrd="0" presId="urn:microsoft.com/office/officeart/2005/8/layout/orgChart1"/>
    <dgm:cxn modelId="{91130F94-24A4-4934-A0FF-7C6026DB3AED}" srcId="{CDF9AFDE-86FB-4AD5-9A29-9BE963D8F0B4}" destId="{B5A1A291-E787-458A-9C95-C3333F357648}" srcOrd="0" destOrd="0" parTransId="{1834ACF4-0CCF-4F97-BD5D-EDA2930CF82A}" sibTransId="{FCE69170-0033-4190-AE1A-F72458F2876D}"/>
    <dgm:cxn modelId="{649AD19B-E99F-4EBB-B027-3CA3E3AA5982}" type="presOf" srcId="{1834ACF4-0CCF-4F97-BD5D-EDA2930CF82A}" destId="{DB3B6051-D425-4525-AC85-75919B93314E}" srcOrd="0" destOrd="0" presId="urn:microsoft.com/office/officeart/2005/8/layout/orgChart1"/>
    <dgm:cxn modelId="{435D72A4-FB97-44E7-9DCB-FC276959D3BA}" type="presOf" srcId="{CDF9AFDE-86FB-4AD5-9A29-9BE963D8F0B4}" destId="{DC9E8482-7DC4-4A31-B58F-B2AEC43DF9E2}" srcOrd="0" destOrd="0" presId="urn:microsoft.com/office/officeart/2005/8/layout/orgChart1"/>
    <dgm:cxn modelId="{E0B020AD-B76F-41C2-9B10-DE62F3ADBD56}" srcId="{894199C5-DE10-4599-99D6-343DBF696E25}" destId="{CDF9AFDE-86FB-4AD5-9A29-9BE963D8F0B4}" srcOrd="0" destOrd="0" parTransId="{F311E781-58B2-4CCE-9232-13D000B99A9F}" sibTransId="{C12C493A-D099-4905-88A0-7BF4BB6A139B}"/>
    <dgm:cxn modelId="{1CAAC2E1-3FCC-4828-B072-81298DAF4E79}" type="presOf" srcId="{894199C5-DE10-4599-99D6-343DBF696E25}" destId="{FF20BE80-39BE-44C4-997B-594C812A64CD}" srcOrd="0" destOrd="0" presId="urn:microsoft.com/office/officeart/2005/8/layout/orgChart1"/>
    <dgm:cxn modelId="{23AC08A1-AB33-45EB-9FA4-2A8CEDF73FE2}" type="presParOf" srcId="{FF20BE80-39BE-44C4-997B-594C812A64CD}" destId="{3937AB8C-A331-48DA-8162-0AFEA4C78D01}" srcOrd="0" destOrd="0" presId="urn:microsoft.com/office/officeart/2005/8/layout/orgChart1"/>
    <dgm:cxn modelId="{028712FF-38ED-4161-A70F-45ABCB91F762}" type="presParOf" srcId="{3937AB8C-A331-48DA-8162-0AFEA4C78D01}" destId="{7EA69D10-16E3-4C1A-8712-9405636B61B8}" srcOrd="0" destOrd="0" presId="urn:microsoft.com/office/officeart/2005/8/layout/orgChart1"/>
    <dgm:cxn modelId="{34F6B377-33B2-41A4-A54D-425A3E8520F5}" type="presParOf" srcId="{7EA69D10-16E3-4C1A-8712-9405636B61B8}" destId="{DC9E8482-7DC4-4A31-B58F-B2AEC43DF9E2}" srcOrd="0" destOrd="0" presId="urn:microsoft.com/office/officeart/2005/8/layout/orgChart1"/>
    <dgm:cxn modelId="{6EAC15F8-1DC2-44B6-92E0-5F045CC5B9AF}" type="presParOf" srcId="{7EA69D10-16E3-4C1A-8712-9405636B61B8}" destId="{8610C1C8-C12D-4C3C-91C9-7EA71C1E1229}" srcOrd="1" destOrd="0" presId="urn:microsoft.com/office/officeart/2005/8/layout/orgChart1"/>
    <dgm:cxn modelId="{6313DCD2-446B-46EF-BD81-BFF186CB4244}" type="presParOf" srcId="{3937AB8C-A331-48DA-8162-0AFEA4C78D01}" destId="{3C0D80B0-5E1D-4D47-8144-DB94EE228FE4}" srcOrd="1" destOrd="0" presId="urn:microsoft.com/office/officeart/2005/8/layout/orgChart1"/>
    <dgm:cxn modelId="{C7CEE291-BB14-4DDD-ADF7-9F68DA563CAE}" type="presParOf" srcId="{3C0D80B0-5E1D-4D47-8144-DB94EE228FE4}" destId="{DB3B6051-D425-4525-AC85-75919B93314E}" srcOrd="0" destOrd="0" presId="urn:microsoft.com/office/officeart/2005/8/layout/orgChart1"/>
    <dgm:cxn modelId="{C203036D-9D02-48F9-BE78-A93C462954AC}" type="presParOf" srcId="{3C0D80B0-5E1D-4D47-8144-DB94EE228FE4}" destId="{2D932412-15A9-4137-B70D-509771A28D60}" srcOrd="1" destOrd="0" presId="urn:microsoft.com/office/officeart/2005/8/layout/orgChart1"/>
    <dgm:cxn modelId="{C086100E-193C-4C82-BC2B-DD2B9F621153}" type="presParOf" srcId="{2D932412-15A9-4137-B70D-509771A28D60}" destId="{F33C3D36-1096-4E6B-8F6C-8F420AAB41F4}" srcOrd="0" destOrd="0" presId="urn:microsoft.com/office/officeart/2005/8/layout/orgChart1"/>
    <dgm:cxn modelId="{8AF990A7-BC84-465E-A91C-923611A0260F}" type="presParOf" srcId="{F33C3D36-1096-4E6B-8F6C-8F420AAB41F4}" destId="{88D69C41-932B-4287-8068-6CD30D58AF9B}" srcOrd="0" destOrd="0" presId="urn:microsoft.com/office/officeart/2005/8/layout/orgChart1"/>
    <dgm:cxn modelId="{26CDBD9A-16EB-42A7-BB0C-F1D7C9C3C033}" type="presParOf" srcId="{F33C3D36-1096-4E6B-8F6C-8F420AAB41F4}" destId="{ECE10ADF-87E0-4D6C-9DAD-0E573C903331}" srcOrd="1" destOrd="0" presId="urn:microsoft.com/office/officeart/2005/8/layout/orgChart1"/>
    <dgm:cxn modelId="{3D685AC5-4F03-4D8C-BE9A-E7B6D95601B0}" type="presParOf" srcId="{2D932412-15A9-4137-B70D-509771A28D60}" destId="{5CB7FC62-5FE6-4890-9CF3-FDA24F2FDC87}" srcOrd="1" destOrd="0" presId="urn:microsoft.com/office/officeart/2005/8/layout/orgChart1"/>
    <dgm:cxn modelId="{735D77FE-28BE-4E8B-9FD9-30DE2B9B6776}" type="presParOf" srcId="{2D932412-15A9-4137-B70D-509771A28D60}" destId="{D3BC9414-4CFC-4A78-8FC7-5250FDBE6F5D}" srcOrd="2" destOrd="0" presId="urn:microsoft.com/office/officeart/2005/8/layout/orgChart1"/>
    <dgm:cxn modelId="{64ECBE17-3833-4A69-8A39-24942A813682}" type="presParOf" srcId="{3C0D80B0-5E1D-4D47-8144-DB94EE228FE4}" destId="{7EB7CABF-5A16-4E22-B3E8-4BD6F3C8A8AE}" srcOrd="2" destOrd="0" presId="urn:microsoft.com/office/officeart/2005/8/layout/orgChart1"/>
    <dgm:cxn modelId="{7A3C2CF0-7601-47FC-8994-4D10CC1BCE76}" type="presParOf" srcId="{3C0D80B0-5E1D-4D47-8144-DB94EE228FE4}" destId="{ED397F23-A8DA-4428-8E35-E24E82190DC0}" srcOrd="3" destOrd="0" presId="urn:microsoft.com/office/officeart/2005/8/layout/orgChart1"/>
    <dgm:cxn modelId="{A466B5E1-C931-431F-AD84-C594A3D3D83A}" type="presParOf" srcId="{ED397F23-A8DA-4428-8E35-E24E82190DC0}" destId="{A0F00C69-37E0-4A35-98E5-7145655DEFB6}" srcOrd="0" destOrd="0" presId="urn:microsoft.com/office/officeart/2005/8/layout/orgChart1"/>
    <dgm:cxn modelId="{D09F6E1E-196B-4ACF-9079-D5EE3A96B6E5}" type="presParOf" srcId="{A0F00C69-37E0-4A35-98E5-7145655DEFB6}" destId="{B8BE788E-7BDD-4E78-9172-EC114B968554}" srcOrd="0" destOrd="0" presId="urn:microsoft.com/office/officeart/2005/8/layout/orgChart1"/>
    <dgm:cxn modelId="{16F733D6-8F60-4FAB-BE64-2D11CCFA1744}" type="presParOf" srcId="{A0F00C69-37E0-4A35-98E5-7145655DEFB6}" destId="{03A207E0-A770-4C0D-AB56-DC51188862E4}" srcOrd="1" destOrd="0" presId="urn:microsoft.com/office/officeart/2005/8/layout/orgChart1"/>
    <dgm:cxn modelId="{8C6177A6-7D0C-4416-B285-D12C6C9A346A}" type="presParOf" srcId="{ED397F23-A8DA-4428-8E35-E24E82190DC0}" destId="{41C0656D-2E91-40EC-B79A-C6A75A0A4904}" srcOrd="1" destOrd="0" presId="urn:microsoft.com/office/officeart/2005/8/layout/orgChart1"/>
    <dgm:cxn modelId="{BC1C678D-0930-4F5A-94FB-C43BE641A7EC}" type="presParOf" srcId="{ED397F23-A8DA-4428-8E35-E24E82190DC0}" destId="{98D95488-EF5B-4B3A-905A-FAFDE845594D}" srcOrd="2" destOrd="0" presId="urn:microsoft.com/office/officeart/2005/8/layout/orgChart1"/>
    <dgm:cxn modelId="{4D7F3467-368D-4E37-9B53-3C0E4CF66D77}" type="presParOf" srcId="{3C0D80B0-5E1D-4D47-8144-DB94EE228FE4}" destId="{396554EA-5975-4746-963D-05EBE6283555}" srcOrd="4" destOrd="0" presId="urn:microsoft.com/office/officeart/2005/8/layout/orgChart1"/>
    <dgm:cxn modelId="{45DDEDBE-F109-4685-9A0D-5F4CB996A4AC}" type="presParOf" srcId="{3C0D80B0-5E1D-4D47-8144-DB94EE228FE4}" destId="{8D8F87D6-61B0-4D2A-8354-E40CB35DE25E}" srcOrd="5" destOrd="0" presId="urn:microsoft.com/office/officeart/2005/8/layout/orgChart1"/>
    <dgm:cxn modelId="{5EB4AE0A-EFC3-4968-9600-65A2FA700E98}" type="presParOf" srcId="{8D8F87D6-61B0-4D2A-8354-E40CB35DE25E}" destId="{9A7E8BB0-17AF-485B-8DDA-FE158BE6E506}" srcOrd="0" destOrd="0" presId="urn:microsoft.com/office/officeart/2005/8/layout/orgChart1"/>
    <dgm:cxn modelId="{0FACDFCF-182D-4F6B-A6B8-1F77781B435E}" type="presParOf" srcId="{9A7E8BB0-17AF-485B-8DDA-FE158BE6E506}" destId="{84B4A8E9-F0A9-4F02-B0AF-5ED0B1159326}" srcOrd="0" destOrd="0" presId="urn:microsoft.com/office/officeart/2005/8/layout/orgChart1"/>
    <dgm:cxn modelId="{B07279D9-6A01-4FE8-9547-04FFE508BCBD}" type="presParOf" srcId="{9A7E8BB0-17AF-485B-8DDA-FE158BE6E506}" destId="{B55D9944-CDF0-4E2D-9A24-E8460A653044}" srcOrd="1" destOrd="0" presId="urn:microsoft.com/office/officeart/2005/8/layout/orgChart1"/>
    <dgm:cxn modelId="{53A6484A-64CE-4E35-8CBE-DA73B1B9DB78}" type="presParOf" srcId="{8D8F87D6-61B0-4D2A-8354-E40CB35DE25E}" destId="{7CC955FD-1924-47B8-8BC4-4D3907BB18C6}" srcOrd="1" destOrd="0" presId="urn:microsoft.com/office/officeart/2005/8/layout/orgChart1"/>
    <dgm:cxn modelId="{50F84DE9-8F0A-43A3-B610-BF0EBFE4D089}" type="presParOf" srcId="{8D8F87D6-61B0-4D2A-8354-E40CB35DE25E}" destId="{99E4F73D-80CD-4FAB-9732-65FEA958B42F}" srcOrd="2" destOrd="0" presId="urn:microsoft.com/office/officeart/2005/8/layout/orgChart1"/>
    <dgm:cxn modelId="{6C8AB364-3926-47B8-A657-7C1CBCE23998}" type="presParOf" srcId="{3937AB8C-A331-48DA-8162-0AFEA4C78D01}" destId="{ACF51470-556F-45B4-ACD7-CA9F32434152}"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F6228B-B868-4A85-B71B-210209A8931F}">
      <dsp:nvSpPr>
        <dsp:cNvPr id="0" name=""/>
        <dsp:cNvSpPr/>
      </dsp:nvSpPr>
      <dsp:spPr>
        <a:xfrm>
          <a:off x="2639060" y="674719"/>
          <a:ext cx="1909916" cy="283122"/>
        </a:xfrm>
        <a:custGeom>
          <a:avLst/>
          <a:gdLst/>
          <a:ahLst/>
          <a:cxnLst/>
          <a:rect l="0" t="0" r="0" b="0"/>
          <a:pathLst>
            <a:path>
              <a:moveTo>
                <a:pt x="0" y="0"/>
              </a:moveTo>
              <a:lnTo>
                <a:pt x="0" y="141561"/>
              </a:lnTo>
              <a:lnTo>
                <a:pt x="1909916" y="141561"/>
              </a:lnTo>
              <a:lnTo>
                <a:pt x="1909916" y="2831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781FC5-CA9A-4314-9FFC-6124F6A7EDDD}">
      <dsp:nvSpPr>
        <dsp:cNvPr id="0" name=""/>
        <dsp:cNvSpPr/>
      </dsp:nvSpPr>
      <dsp:spPr>
        <a:xfrm>
          <a:off x="2639060" y="674719"/>
          <a:ext cx="954958" cy="283122"/>
        </a:xfrm>
        <a:custGeom>
          <a:avLst/>
          <a:gdLst/>
          <a:ahLst/>
          <a:cxnLst/>
          <a:rect l="0" t="0" r="0" b="0"/>
          <a:pathLst>
            <a:path>
              <a:moveTo>
                <a:pt x="0" y="0"/>
              </a:moveTo>
              <a:lnTo>
                <a:pt x="0" y="141561"/>
              </a:lnTo>
              <a:lnTo>
                <a:pt x="954958" y="141561"/>
              </a:lnTo>
              <a:lnTo>
                <a:pt x="954958" y="2831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1A2038-9D86-4416-9889-8EF4E032F799}">
      <dsp:nvSpPr>
        <dsp:cNvPr id="0" name=""/>
        <dsp:cNvSpPr/>
      </dsp:nvSpPr>
      <dsp:spPr>
        <a:xfrm>
          <a:off x="2593340" y="674719"/>
          <a:ext cx="91440" cy="283122"/>
        </a:xfrm>
        <a:custGeom>
          <a:avLst/>
          <a:gdLst/>
          <a:ahLst/>
          <a:cxnLst/>
          <a:rect l="0" t="0" r="0" b="0"/>
          <a:pathLst>
            <a:path>
              <a:moveTo>
                <a:pt x="45720" y="0"/>
              </a:moveTo>
              <a:lnTo>
                <a:pt x="45720" y="2831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686E6-C686-49DB-A9FD-15667A12B062}">
      <dsp:nvSpPr>
        <dsp:cNvPr id="0" name=""/>
        <dsp:cNvSpPr/>
      </dsp:nvSpPr>
      <dsp:spPr>
        <a:xfrm>
          <a:off x="1684101" y="674719"/>
          <a:ext cx="954958" cy="283122"/>
        </a:xfrm>
        <a:custGeom>
          <a:avLst/>
          <a:gdLst/>
          <a:ahLst/>
          <a:cxnLst/>
          <a:rect l="0" t="0" r="0" b="0"/>
          <a:pathLst>
            <a:path>
              <a:moveTo>
                <a:pt x="954958" y="0"/>
              </a:moveTo>
              <a:lnTo>
                <a:pt x="954958" y="141561"/>
              </a:lnTo>
              <a:lnTo>
                <a:pt x="0" y="141561"/>
              </a:lnTo>
              <a:lnTo>
                <a:pt x="0" y="2831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709D6B-6056-479C-8D71-C8454D3258B6}">
      <dsp:nvSpPr>
        <dsp:cNvPr id="0" name=""/>
        <dsp:cNvSpPr/>
      </dsp:nvSpPr>
      <dsp:spPr>
        <a:xfrm>
          <a:off x="729143" y="674719"/>
          <a:ext cx="1909916" cy="283122"/>
        </a:xfrm>
        <a:custGeom>
          <a:avLst/>
          <a:gdLst/>
          <a:ahLst/>
          <a:cxnLst/>
          <a:rect l="0" t="0" r="0" b="0"/>
          <a:pathLst>
            <a:path>
              <a:moveTo>
                <a:pt x="1909916" y="0"/>
              </a:moveTo>
              <a:lnTo>
                <a:pt x="1909916" y="141561"/>
              </a:lnTo>
              <a:lnTo>
                <a:pt x="0" y="141561"/>
              </a:lnTo>
              <a:lnTo>
                <a:pt x="0" y="2831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DD5B20-2494-4C08-AE32-00740E3BEEEB}">
      <dsp:nvSpPr>
        <dsp:cNvPr id="0" name=""/>
        <dsp:cNvSpPr/>
      </dsp:nvSpPr>
      <dsp:spPr>
        <a:xfrm>
          <a:off x="778353" y="619"/>
          <a:ext cx="3721413" cy="6741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转赚二手交易系统</a:t>
          </a:r>
        </a:p>
      </dsp:txBody>
      <dsp:txXfrm>
        <a:off x="778353" y="619"/>
        <a:ext cx="3721413" cy="674100"/>
      </dsp:txXfrm>
    </dsp:sp>
    <dsp:sp modelId="{12F4E825-6255-4DFD-8E67-6E2BA5F38843}">
      <dsp:nvSpPr>
        <dsp:cNvPr id="0" name=""/>
        <dsp:cNvSpPr/>
      </dsp:nvSpPr>
      <dsp:spPr>
        <a:xfrm>
          <a:off x="393226" y="957842"/>
          <a:ext cx="671835" cy="2120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用</a:t>
          </a:r>
          <a:endParaRPr lang="en-US" altLang="zh-CN" sz="1500" kern="1200"/>
        </a:p>
        <a:p>
          <a:pPr marL="0" lvl="0" indent="0" algn="ctr" defTabSz="666750">
            <a:lnSpc>
              <a:spcPct val="90000"/>
            </a:lnSpc>
            <a:spcBef>
              <a:spcPct val="0"/>
            </a:spcBef>
            <a:spcAft>
              <a:spcPct val="35000"/>
            </a:spcAft>
            <a:buNone/>
          </a:pPr>
          <a:r>
            <a:rPr lang="zh-CN" altLang="en-US" sz="1500" kern="1200"/>
            <a:t>户</a:t>
          </a:r>
          <a:endParaRPr lang="en-US" altLang="zh-CN" sz="1500" kern="1200"/>
        </a:p>
        <a:p>
          <a:pPr marL="0" lvl="0" indent="0" algn="ctr" defTabSz="666750">
            <a:lnSpc>
              <a:spcPct val="90000"/>
            </a:lnSpc>
            <a:spcBef>
              <a:spcPct val="0"/>
            </a:spcBef>
            <a:spcAft>
              <a:spcPct val="35000"/>
            </a:spcAft>
            <a:buNone/>
          </a:pPr>
          <a:r>
            <a:rPr lang="zh-CN" altLang="en-US" sz="1500" kern="1200"/>
            <a:t>管</a:t>
          </a:r>
          <a:endParaRPr lang="en-US" altLang="zh-CN" sz="1500" kern="1200"/>
        </a:p>
        <a:p>
          <a:pPr marL="0" lvl="0" indent="0" algn="ctr" defTabSz="666750">
            <a:lnSpc>
              <a:spcPct val="90000"/>
            </a:lnSpc>
            <a:spcBef>
              <a:spcPct val="0"/>
            </a:spcBef>
            <a:spcAft>
              <a:spcPct val="35000"/>
            </a:spcAft>
            <a:buNone/>
          </a:pPr>
          <a:r>
            <a:rPr lang="zh-CN" altLang="en-US" sz="1500" kern="1200"/>
            <a:t>理</a:t>
          </a:r>
          <a:endParaRPr lang="en-US" altLang="zh-CN" sz="1500" kern="1200"/>
        </a:p>
      </dsp:txBody>
      <dsp:txXfrm>
        <a:off x="393226" y="957842"/>
        <a:ext cx="671835" cy="2120653"/>
      </dsp:txXfrm>
    </dsp:sp>
    <dsp:sp modelId="{0FCD2BEF-9243-478F-B61C-BB462E27CB50}">
      <dsp:nvSpPr>
        <dsp:cNvPr id="0" name=""/>
        <dsp:cNvSpPr/>
      </dsp:nvSpPr>
      <dsp:spPr>
        <a:xfrm>
          <a:off x="1348184" y="957842"/>
          <a:ext cx="671835" cy="2120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订</a:t>
          </a:r>
          <a:endParaRPr lang="en-US" altLang="zh-CN" sz="1500" kern="1200"/>
        </a:p>
        <a:p>
          <a:pPr marL="0" lvl="0" indent="0" algn="ctr" defTabSz="666750">
            <a:lnSpc>
              <a:spcPct val="90000"/>
            </a:lnSpc>
            <a:spcBef>
              <a:spcPct val="0"/>
            </a:spcBef>
            <a:spcAft>
              <a:spcPct val="35000"/>
            </a:spcAft>
            <a:buNone/>
          </a:pPr>
          <a:r>
            <a:rPr lang="zh-CN" altLang="en-US" sz="1500" kern="1200"/>
            <a:t>单</a:t>
          </a:r>
          <a:endParaRPr lang="en-US" altLang="zh-CN" sz="1500" kern="1200"/>
        </a:p>
        <a:p>
          <a:pPr marL="0" lvl="0" indent="0" algn="ctr" defTabSz="666750">
            <a:lnSpc>
              <a:spcPct val="90000"/>
            </a:lnSpc>
            <a:spcBef>
              <a:spcPct val="0"/>
            </a:spcBef>
            <a:spcAft>
              <a:spcPct val="35000"/>
            </a:spcAft>
            <a:buNone/>
          </a:pPr>
          <a:r>
            <a:rPr lang="zh-CN" altLang="en-US" sz="1500" kern="1200"/>
            <a:t>管</a:t>
          </a:r>
          <a:endParaRPr lang="en-US" altLang="zh-CN" sz="1500" kern="1200"/>
        </a:p>
        <a:p>
          <a:pPr marL="0" lvl="0" indent="0" algn="ctr" defTabSz="666750">
            <a:lnSpc>
              <a:spcPct val="90000"/>
            </a:lnSpc>
            <a:spcBef>
              <a:spcPct val="0"/>
            </a:spcBef>
            <a:spcAft>
              <a:spcPct val="35000"/>
            </a:spcAft>
            <a:buNone/>
          </a:pPr>
          <a:r>
            <a:rPr lang="zh-CN" altLang="en-US" sz="1500" kern="1200"/>
            <a:t>理</a:t>
          </a:r>
        </a:p>
      </dsp:txBody>
      <dsp:txXfrm>
        <a:off x="1348184" y="957842"/>
        <a:ext cx="671835" cy="2120653"/>
      </dsp:txXfrm>
    </dsp:sp>
    <dsp:sp modelId="{D469E314-7694-4861-B6D2-72198EE5A7D2}">
      <dsp:nvSpPr>
        <dsp:cNvPr id="0" name=""/>
        <dsp:cNvSpPr/>
      </dsp:nvSpPr>
      <dsp:spPr>
        <a:xfrm>
          <a:off x="2303142" y="957842"/>
          <a:ext cx="671835" cy="2120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发</a:t>
          </a:r>
          <a:endParaRPr lang="en-US" altLang="zh-CN" sz="1500" kern="1200"/>
        </a:p>
        <a:p>
          <a:pPr marL="0" lvl="0" indent="0" algn="ctr" defTabSz="666750">
            <a:lnSpc>
              <a:spcPct val="90000"/>
            </a:lnSpc>
            <a:spcBef>
              <a:spcPct val="0"/>
            </a:spcBef>
            <a:spcAft>
              <a:spcPct val="35000"/>
            </a:spcAft>
            <a:buNone/>
          </a:pPr>
          <a:r>
            <a:rPr lang="zh-CN" altLang="en-US" sz="1500" kern="1200"/>
            <a:t>布</a:t>
          </a:r>
          <a:endParaRPr lang="en-US" altLang="zh-CN" sz="1500" kern="1200"/>
        </a:p>
        <a:p>
          <a:pPr marL="0" lvl="0" indent="0" algn="ctr" defTabSz="666750">
            <a:lnSpc>
              <a:spcPct val="90000"/>
            </a:lnSpc>
            <a:spcBef>
              <a:spcPct val="0"/>
            </a:spcBef>
            <a:spcAft>
              <a:spcPct val="35000"/>
            </a:spcAft>
            <a:buNone/>
          </a:pPr>
          <a:r>
            <a:rPr lang="zh-CN" altLang="en-US" sz="1500" kern="1200"/>
            <a:t>商</a:t>
          </a:r>
          <a:endParaRPr lang="en-US" altLang="zh-CN" sz="1500" kern="1200"/>
        </a:p>
        <a:p>
          <a:pPr marL="0" lvl="0" indent="0" algn="ctr" defTabSz="666750">
            <a:lnSpc>
              <a:spcPct val="90000"/>
            </a:lnSpc>
            <a:spcBef>
              <a:spcPct val="0"/>
            </a:spcBef>
            <a:spcAft>
              <a:spcPct val="35000"/>
            </a:spcAft>
            <a:buNone/>
          </a:pPr>
          <a:r>
            <a:rPr lang="zh-CN" altLang="en-US" sz="1500" kern="1200"/>
            <a:t>品</a:t>
          </a:r>
          <a:endParaRPr lang="en-US" altLang="zh-CN" sz="1500" kern="1200"/>
        </a:p>
        <a:p>
          <a:pPr marL="0" lvl="0" indent="0" algn="ctr" defTabSz="666750">
            <a:lnSpc>
              <a:spcPct val="90000"/>
            </a:lnSpc>
            <a:spcBef>
              <a:spcPct val="0"/>
            </a:spcBef>
            <a:spcAft>
              <a:spcPct val="35000"/>
            </a:spcAft>
            <a:buNone/>
          </a:pPr>
          <a:r>
            <a:rPr lang="zh-CN" altLang="en-US" sz="1500" kern="1200"/>
            <a:t>管</a:t>
          </a:r>
          <a:endParaRPr lang="en-US" altLang="zh-CN" sz="1500" kern="1200"/>
        </a:p>
        <a:p>
          <a:pPr marL="0" lvl="0" indent="0" algn="ctr" defTabSz="666750">
            <a:lnSpc>
              <a:spcPct val="90000"/>
            </a:lnSpc>
            <a:spcBef>
              <a:spcPct val="0"/>
            </a:spcBef>
            <a:spcAft>
              <a:spcPct val="35000"/>
            </a:spcAft>
            <a:buNone/>
          </a:pPr>
          <a:r>
            <a:rPr lang="zh-CN" altLang="en-US" sz="1500" kern="1200"/>
            <a:t>理</a:t>
          </a:r>
        </a:p>
      </dsp:txBody>
      <dsp:txXfrm>
        <a:off x="2303142" y="957842"/>
        <a:ext cx="671835" cy="2120653"/>
      </dsp:txXfrm>
    </dsp:sp>
    <dsp:sp modelId="{BEBC909A-0180-40E6-8E34-29D660D361DC}">
      <dsp:nvSpPr>
        <dsp:cNvPr id="0" name=""/>
        <dsp:cNvSpPr/>
      </dsp:nvSpPr>
      <dsp:spPr>
        <a:xfrm>
          <a:off x="3258100" y="957842"/>
          <a:ext cx="671835" cy="2120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消</a:t>
          </a:r>
          <a:endParaRPr lang="en-US" altLang="zh-CN" sz="1500" kern="1200"/>
        </a:p>
        <a:p>
          <a:pPr marL="0" lvl="0" indent="0" algn="ctr" defTabSz="666750">
            <a:lnSpc>
              <a:spcPct val="90000"/>
            </a:lnSpc>
            <a:spcBef>
              <a:spcPct val="0"/>
            </a:spcBef>
            <a:spcAft>
              <a:spcPct val="35000"/>
            </a:spcAft>
            <a:buNone/>
          </a:pPr>
          <a:r>
            <a:rPr lang="zh-CN" altLang="en-US" sz="1500" kern="1200"/>
            <a:t>息</a:t>
          </a:r>
          <a:endParaRPr lang="en-US" altLang="zh-CN" sz="1500" kern="1200"/>
        </a:p>
        <a:p>
          <a:pPr marL="0" lvl="0" indent="0" algn="ctr" defTabSz="666750">
            <a:lnSpc>
              <a:spcPct val="90000"/>
            </a:lnSpc>
            <a:spcBef>
              <a:spcPct val="0"/>
            </a:spcBef>
            <a:spcAft>
              <a:spcPct val="35000"/>
            </a:spcAft>
            <a:buNone/>
          </a:pPr>
          <a:r>
            <a:rPr lang="zh-CN" altLang="en-US" sz="1500" kern="1200"/>
            <a:t>管</a:t>
          </a:r>
          <a:endParaRPr lang="en-US" altLang="zh-CN" sz="1500" kern="1200"/>
        </a:p>
        <a:p>
          <a:pPr marL="0" lvl="0" indent="0" algn="ctr" defTabSz="666750">
            <a:lnSpc>
              <a:spcPct val="90000"/>
            </a:lnSpc>
            <a:spcBef>
              <a:spcPct val="0"/>
            </a:spcBef>
            <a:spcAft>
              <a:spcPct val="35000"/>
            </a:spcAft>
            <a:buNone/>
          </a:pPr>
          <a:r>
            <a:rPr lang="zh-CN" altLang="en-US" sz="1500" kern="1200"/>
            <a:t>理</a:t>
          </a:r>
        </a:p>
      </dsp:txBody>
      <dsp:txXfrm>
        <a:off x="3258100" y="957842"/>
        <a:ext cx="671835" cy="2120653"/>
      </dsp:txXfrm>
    </dsp:sp>
    <dsp:sp modelId="{4490964D-CC28-4A23-B9B8-B62A91BD6774}">
      <dsp:nvSpPr>
        <dsp:cNvPr id="0" name=""/>
        <dsp:cNvSpPr/>
      </dsp:nvSpPr>
      <dsp:spPr>
        <a:xfrm>
          <a:off x="4213058" y="957842"/>
          <a:ext cx="671835" cy="21206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天</a:t>
          </a:r>
          <a:endParaRPr lang="en-US" altLang="zh-CN" sz="1500" kern="1200"/>
        </a:p>
        <a:p>
          <a:pPr marL="0" lvl="0" indent="0" algn="ctr" defTabSz="666750">
            <a:lnSpc>
              <a:spcPct val="90000"/>
            </a:lnSpc>
            <a:spcBef>
              <a:spcPct val="0"/>
            </a:spcBef>
            <a:spcAft>
              <a:spcPct val="35000"/>
            </a:spcAft>
            <a:buNone/>
          </a:pPr>
          <a:r>
            <a:rPr lang="zh-CN" altLang="en-US" sz="1500" kern="1200"/>
            <a:t>使</a:t>
          </a:r>
          <a:endParaRPr lang="en-US" altLang="zh-CN" sz="1500" kern="1200"/>
        </a:p>
        <a:p>
          <a:pPr marL="0" lvl="0" indent="0" algn="ctr" defTabSz="666750">
            <a:lnSpc>
              <a:spcPct val="90000"/>
            </a:lnSpc>
            <a:spcBef>
              <a:spcPct val="0"/>
            </a:spcBef>
            <a:spcAft>
              <a:spcPct val="35000"/>
            </a:spcAft>
            <a:buNone/>
          </a:pPr>
          <a:r>
            <a:rPr lang="zh-CN" altLang="en-US" sz="1500" kern="1200"/>
            <a:t>快</a:t>
          </a:r>
          <a:endParaRPr lang="en-US" altLang="zh-CN" sz="1500" kern="1200"/>
        </a:p>
        <a:p>
          <a:pPr marL="0" lvl="0" indent="0" algn="ctr" defTabSz="666750">
            <a:lnSpc>
              <a:spcPct val="90000"/>
            </a:lnSpc>
            <a:spcBef>
              <a:spcPct val="0"/>
            </a:spcBef>
            <a:spcAft>
              <a:spcPct val="35000"/>
            </a:spcAft>
            <a:buNone/>
          </a:pPr>
          <a:r>
            <a:rPr lang="zh-CN" altLang="en-US" sz="1500" kern="1200"/>
            <a:t>递</a:t>
          </a:r>
          <a:endParaRPr lang="en-US" altLang="zh-CN" sz="1500" kern="1200"/>
        </a:p>
        <a:p>
          <a:pPr marL="0" lvl="0" indent="0" algn="ctr" defTabSz="666750">
            <a:lnSpc>
              <a:spcPct val="90000"/>
            </a:lnSpc>
            <a:spcBef>
              <a:spcPct val="0"/>
            </a:spcBef>
            <a:spcAft>
              <a:spcPct val="35000"/>
            </a:spcAft>
            <a:buNone/>
          </a:pPr>
          <a:r>
            <a:rPr lang="zh-CN" altLang="en-US" sz="1500" kern="1200"/>
            <a:t>员</a:t>
          </a:r>
          <a:endParaRPr lang="en-US" altLang="zh-CN" sz="1500" kern="1200"/>
        </a:p>
        <a:p>
          <a:pPr marL="0" lvl="0" indent="0" algn="ctr" defTabSz="666750">
            <a:lnSpc>
              <a:spcPct val="90000"/>
            </a:lnSpc>
            <a:spcBef>
              <a:spcPct val="0"/>
            </a:spcBef>
            <a:spcAft>
              <a:spcPct val="35000"/>
            </a:spcAft>
            <a:buNone/>
          </a:pPr>
          <a:r>
            <a:rPr lang="zh-CN" altLang="en-US" sz="1500" kern="1200"/>
            <a:t>系</a:t>
          </a:r>
          <a:endParaRPr lang="en-US" altLang="zh-CN" sz="1500" kern="1200"/>
        </a:p>
        <a:p>
          <a:pPr marL="0" lvl="0" indent="0" algn="ctr" defTabSz="666750">
            <a:lnSpc>
              <a:spcPct val="90000"/>
            </a:lnSpc>
            <a:spcBef>
              <a:spcPct val="0"/>
            </a:spcBef>
            <a:spcAft>
              <a:spcPct val="35000"/>
            </a:spcAft>
            <a:buNone/>
          </a:pPr>
          <a:r>
            <a:rPr lang="zh-CN" altLang="en-US" sz="1500" kern="1200"/>
            <a:t>统</a:t>
          </a:r>
        </a:p>
      </dsp:txBody>
      <dsp:txXfrm>
        <a:off x="4213058" y="957842"/>
        <a:ext cx="671835" cy="21206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B61F16-25F3-4371-B4D0-AF0DDB9D24F0}">
      <dsp:nvSpPr>
        <dsp:cNvPr id="0" name=""/>
        <dsp:cNvSpPr/>
      </dsp:nvSpPr>
      <dsp:spPr>
        <a:xfrm>
          <a:off x="2243772" y="525113"/>
          <a:ext cx="613496" cy="457272"/>
        </a:xfrm>
        <a:custGeom>
          <a:avLst/>
          <a:gdLst/>
          <a:ahLst/>
          <a:cxnLst/>
          <a:rect l="0" t="0" r="0" b="0"/>
          <a:pathLst>
            <a:path>
              <a:moveTo>
                <a:pt x="0" y="0"/>
              </a:moveTo>
              <a:lnTo>
                <a:pt x="0" y="228636"/>
              </a:lnTo>
              <a:lnTo>
                <a:pt x="613496" y="228636"/>
              </a:lnTo>
              <a:lnTo>
                <a:pt x="613496" y="4572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0390A-824B-46A8-BCA8-D22DFA0EE79B}">
      <dsp:nvSpPr>
        <dsp:cNvPr id="0" name=""/>
        <dsp:cNvSpPr/>
      </dsp:nvSpPr>
      <dsp:spPr>
        <a:xfrm>
          <a:off x="1594924" y="525113"/>
          <a:ext cx="648848" cy="422520"/>
        </a:xfrm>
        <a:custGeom>
          <a:avLst/>
          <a:gdLst/>
          <a:ahLst/>
          <a:cxnLst/>
          <a:rect l="0" t="0" r="0" b="0"/>
          <a:pathLst>
            <a:path>
              <a:moveTo>
                <a:pt x="648848" y="0"/>
              </a:moveTo>
              <a:lnTo>
                <a:pt x="648848" y="193883"/>
              </a:lnTo>
              <a:lnTo>
                <a:pt x="0" y="193883"/>
              </a:lnTo>
              <a:lnTo>
                <a:pt x="0" y="4225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A72C1-8B20-4DAC-B9E9-0DF4894676EE}">
      <dsp:nvSpPr>
        <dsp:cNvPr id="0" name=""/>
        <dsp:cNvSpPr/>
      </dsp:nvSpPr>
      <dsp:spPr>
        <a:xfrm>
          <a:off x="1442837" y="142"/>
          <a:ext cx="1601869" cy="5249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用户管理</a:t>
          </a:r>
        </a:p>
      </dsp:txBody>
      <dsp:txXfrm>
        <a:off x="1442837" y="142"/>
        <a:ext cx="1601869" cy="524970"/>
      </dsp:txXfrm>
    </dsp:sp>
    <dsp:sp modelId="{17C777BA-7F10-48A4-902F-B8D92731C64C}">
      <dsp:nvSpPr>
        <dsp:cNvPr id="0" name=""/>
        <dsp:cNvSpPr/>
      </dsp:nvSpPr>
      <dsp:spPr>
        <a:xfrm>
          <a:off x="1210063" y="947633"/>
          <a:ext cx="769720" cy="1486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a:t>
          </a:r>
          <a:endParaRPr lang="en-US" altLang="zh-CN" sz="1800" kern="1200"/>
        </a:p>
        <a:p>
          <a:pPr marL="0" lvl="0" indent="0" algn="ctr" defTabSz="800100">
            <a:lnSpc>
              <a:spcPct val="90000"/>
            </a:lnSpc>
            <a:spcBef>
              <a:spcPct val="0"/>
            </a:spcBef>
            <a:spcAft>
              <a:spcPct val="35000"/>
            </a:spcAft>
            <a:buNone/>
          </a:pPr>
          <a:r>
            <a:rPr lang="zh-CN" altLang="en-US" sz="1800" kern="1200"/>
            <a:t>户</a:t>
          </a:r>
          <a:endParaRPr lang="en-US" altLang="zh-CN" sz="1800" kern="1200"/>
        </a:p>
        <a:p>
          <a:pPr marL="0" lvl="0" indent="0" algn="ctr" defTabSz="800100">
            <a:lnSpc>
              <a:spcPct val="90000"/>
            </a:lnSpc>
            <a:spcBef>
              <a:spcPct val="0"/>
            </a:spcBef>
            <a:spcAft>
              <a:spcPct val="35000"/>
            </a:spcAft>
            <a:buNone/>
          </a:pPr>
          <a:r>
            <a:rPr lang="zh-CN" altLang="en-US" sz="1800" kern="1200"/>
            <a:t>登</a:t>
          </a:r>
          <a:endParaRPr lang="en-US" altLang="zh-CN" sz="1800" kern="1200"/>
        </a:p>
        <a:p>
          <a:pPr marL="0" lvl="0" indent="0" algn="ctr" defTabSz="800100">
            <a:lnSpc>
              <a:spcPct val="90000"/>
            </a:lnSpc>
            <a:spcBef>
              <a:spcPct val="0"/>
            </a:spcBef>
            <a:spcAft>
              <a:spcPct val="35000"/>
            </a:spcAft>
            <a:buNone/>
          </a:pPr>
          <a:r>
            <a:rPr lang="zh-CN" altLang="en-US" sz="1800" kern="1200"/>
            <a:t>录</a:t>
          </a:r>
        </a:p>
      </dsp:txBody>
      <dsp:txXfrm>
        <a:off x="1210063" y="947633"/>
        <a:ext cx="769720" cy="1486985"/>
      </dsp:txXfrm>
    </dsp:sp>
    <dsp:sp modelId="{3A8A4B2A-6A96-43B2-8DCE-72176949DB2B}">
      <dsp:nvSpPr>
        <dsp:cNvPr id="0" name=""/>
        <dsp:cNvSpPr/>
      </dsp:nvSpPr>
      <dsp:spPr>
        <a:xfrm>
          <a:off x="2438211" y="982386"/>
          <a:ext cx="838115" cy="14714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a:t>
          </a:r>
          <a:endParaRPr lang="en-US" altLang="zh-CN" sz="1800" kern="1200"/>
        </a:p>
        <a:p>
          <a:pPr marL="0" lvl="0" indent="0" algn="ctr" defTabSz="800100">
            <a:lnSpc>
              <a:spcPct val="90000"/>
            </a:lnSpc>
            <a:spcBef>
              <a:spcPct val="0"/>
            </a:spcBef>
            <a:spcAft>
              <a:spcPct val="35000"/>
            </a:spcAft>
            <a:buNone/>
          </a:pPr>
          <a:r>
            <a:rPr lang="zh-CN" altLang="en-US" sz="1800" kern="1200"/>
            <a:t>户</a:t>
          </a:r>
          <a:endParaRPr lang="en-US" altLang="zh-CN" sz="1800" kern="1200"/>
        </a:p>
        <a:p>
          <a:pPr marL="0" lvl="0" indent="0" algn="ctr" defTabSz="800100">
            <a:lnSpc>
              <a:spcPct val="90000"/>
            </a:lnSpc>
            <a:spcBef>
              <a:spcPct val="0"/>
            </a:spcBef>
            <a:spcAft>
              <a:spcPct val="35000"/>
            </a:spcAft>
            <a:buNone/>
          </a:pPr>
          <a:r>
            <a:rPr lang="zh-CN" altLang="en-US" sz="1800" kern="1200"/>
            <a:t>注</a:t>
          </a:r>
          <a:endParaRPr lang="en-US" altLang="zh-CN" sz="1800" kern="1200"/>
        </a:p>
        <a:p>
          <a:pPr marL="0" lvl="0" indent="0" algn="ctr" defTabSz="800100">
            <a:lnSpc>
              <a:spcPct val="90000"/>
            </a:lnSpc>
            <a:spcBef>
              <a:spcPct val="0"/>
            </a:spcBef>
            <a:spcAft>
              <a:spcPct val="35000"/>
            </a:spcAft>
            <a:buNone/>
          </a:pPr>
          <a:r>
            <a:rPr lang="zh-CN" altLang="en-US" sz="1800" kern="1200"/>
            <a:t>册</a:t>
          </a:r>
        </a:p>
      </dsp:txBody>
      <dsp:txXfrm>
        <a:off x="2438211" y="982386"/>
        <a:ext cx="838115" cy="14714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041A0-4C86-4D54-AA59-A25395E25DBE}">
      <dsp:nvSpPr>
        <dsp:cNvPr id="0" name=""/>
        <dsp:cNvSpPr/>
      </dsp:nvSpPr>
      <dsp:spPr>
        <a:xfrm>
          <a:off x="1738312" y="439401"/>
          <a:ext cx="627587" cy="250434"/>
        </a:xfrm>
        <a:custGeom>
          <a:avLst/>
          <a:gdLst/>
          <a:ahLst/>
          <a:cxnLst/>
          <a:rect l="0" t="0" r="0" b="0"/>
          <a:pathLst>
            <a:path>
              <a:moveTo>
                <a:pt x="0" y="0"/>
              </a:moveTo>
              <a:lnTo>
                <a:pt x="0" y="125217"/>
              </a:lnTo>
              <a:lnTo>
                <a:pt x="627587" y="125217"/>
              </a:lnTo>
              <a:lnTo>
                <a:pt x="627587" y="250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F9B168-6ECE-4472-A5D5-631ABAF98A71}">
      <dsp:nvSpPr>
        <dsp:cNvPr id="0" name=""/>
        <dsp:cNvSpPr/>
      </dsp:nvSpPr>
      <dsp:spPr>
        <a:xfrm>
          <a:off x="1692592" y="439401"/>
          <a:ext cx="91440" cy="250434"/>
        </a:xfrm>
        <a:custGeom>
          <a:avLst/>
          <a:gdLst/>
          <a:ahLst/>
          <a:cxnLst/>
          <a:rect l="0" t="0" r="0" b="0"/>
          <a:pathLst>
            <a:path>
              <a:moveTo>
                <a:pt x="45720" y="0"/>
              </a:moveTo>
              <a:lnTo>
                <a:pt x="45720" y="250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DA32D-F71E-43C0-8AD2-9815C10E5AAC}">
      <dsp:nvSpPr>
        <dsp:cNvPr id="0" name=""/>
        <dsp:cNvSpPr/>
      </dsp:nvSpPr>
      <dsp:spPr>
        <a:xfrm>
          <a:off x="1110724" y="439401"/>
          <a:ext cx="627587" cy="250434"/>
        </a:xfrm>
        <a:custGeom>
          <a:avLst/>
          <a:gdLst/>
          <a:ahLst/>
          <a:cxnLst/>
          <a:rect l="0" t="0" r="0" b="0"/>
          <a:pathLst>
            <a:path>
              <a:moveTo>
                <a:pt x="627587" y="0"/>
              </a:moveTo>
              <a:lnTo>
                <a:pt x="627587" y="125217"/>
              </a:lnTo>
              <a:lnTo>
                <a:pt x="0" y="125217"/>
              </a:lnTo>
              <a:lnTo>
                <a:pt x="0" y="250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838B3-8395-43CB-AC0C-8E6C40258DBC}">
      <dsp:nvSpPr>
        <dsp:cNvPr id="0" name=""/>
        <dsp:cNvSpPr/>
      </dsp:nvSpPr>
      <dsp:spPr>
        <a:xfrm>
          <a:off x="1300398" y="1487"/>
          <a:ext cx="875827" cy="43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订单管理</a:t>
          </a:r>
        </a:p>
      </dsp:txBody>
      <dsp:txXfrm>
        <a:off x="1300398" y="1487"/>
        <a:ext cx="875827" cy="437913"/>
      </dsp:txXfrm>
    </dsp:sp>
    <dsp:sp modelId="{FA5C75C7-D01E-4E5A-B5FE-F25C75B14903}">
      <dsp:nvSpPr>
        <dsp:cNvPr id="0" name=""/>
        <dsp:cNvSpPr/>
      </dsp:nvSpPr>
      <dsp:spPr>
        <a:xfrm>
          <a:off x="922147" y="689835"/>
          <a:ext cx="377153" cy="10352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添加订单</a:t>
          </a:r>
        </a:p>
      </dsp:txBody>
      <dsp:txXfrm>
        <a:off x="922147" y="689835"/>
        <a:ext cx="377153" cy="1035241"/>
      </dsp:txXfrm>
    </dsp:sp>
    <dsp:sp modelId="{2E85B28C-6683-4DCF-A022-299FDF1BEBA0}">
      <dsp:nvSpPr>
        <dsp:cNvPr id="0" name=""/>
        <dsp:cNvSpPr/>
      </dsp:nvSpPr>
      <dsp:spPr>
        <a:xfrm>
          <a:off x="1549735" y="689835"/>
          <a:ext cx="377153" cy="10352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修改订单</a:t>
          </a:r>
        </a:p>
      </dsp:txBody>
      <dsp:txXfrm>
        <a:off x="1549735" y="689835"/>
        <a:ext cx="377153" cy="1035241"/>
      </dsp:txXfrm>
    </dsp:sp>
    <dsp:sp modelId="{F62F5D3C-5941-473C-95FA-949F41B6777B}">
      <dsp:nvSpPr>
        <dsp:cNvPr id="0" name=""/>
        <dsp:cNvSpPr/>
      </dsp:nvSpPr>
      <dsp:spPr>
        <a:xfrm>
          <a:off x="2177323" y="689835"/>
          <a:ext cx="377153" cy="10352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取消订单</a:t>
          </a:r>
        </a:p>
      </dsp:txBody>
      <dsp:txXfrm>
        <a:off x="2177323" y="689835"/>
        <a:ext cx="377153" cy="103524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F1344C-8EC5-4D5C-A624-AA17369EFB9F}">
      <dsp:nvSpPr>
        <dsp:cNvPr id="0" name=""/>
        <dsp:cNvSpPr/>
      </dsp:nvSpPr>
      <dsp:spPr>
        <a:xfrm>
          <a:off x="2105025" y="660526"/>
          <a:ext cx="1189454" cy="276824"/>
        </a:xfrm>
        <a:custGeom>
          <a:avLst/>
          <a:gdLst/>
          <a:ahLst/>
          <a:cxnLst/>
          <a:rect l="0" t="0" r="0" b="0"/>
          <a:pathLst>
            <a:path>
              <a:moveTo>
                <a:pt x="0" y="0"/>
              </a:moveTo>
              <a:lnTo>
                <a:pt x="0" y="138412"/>
              </a:lnTo>
              <a:lnTo>
                <a:pt x="1189454" y="138412"/>
              </a:lnTo>
              <a:lnTo>
                <a:pt x="1189454" y="276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6554EA-5975-4746-963D-05EBE6283555}">
      <dsp:nvSpPr>
        <dsp:cNvPr id="0" name=""/>
        <dsp:cNvSpPr/>
      </dsp:nvSpPr>
      <dsp:spPr>
        <a:xfrm>
          <a:off x="2105025" y="660526"/>
          <a:ext cx="396484" cy="276824"/>
        </a:xfrm>
        <a:custGeom>
          <a:avLst/>
          <a:gdLst/>
          <a:ahLst/>
          <a:cxnLst/>
          <a:rect l="0" t="0" r="0" b="0"/>
          <a:pathLst>
            <a:path>
              <a:moveTo>
                <a:pt x="0" y="0"/>
              </a:moveTo>
              <a:lnTo>
                <a:pt x="0" y="138412"/>
              </a:lnTo>
              <a:lnTo>
                <a:pt x="396484" y="138412"/>
              </a:lnTo>
              <a:lnTo>
                <a:pt x="396484" y="276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7CABF-5A16-4E22-B3E8-4BD6F3C8A8AE}">
      <dsp:nvSpPr>
        <dsp:cNvPr id="0" name=""/>
        <dsp:cNvSpPr/>
      </dsp:nvSpPr>
      <dsp:spPr>
        <a:xfrm>
          <a:off x="1708540" y="660526"/>
          <a:ext cx="396484" cy="276824"/>
        </a:xfrm>
        <a:custGeom>
          <a:avLst/>
          <a:gdLst/>
          <a:ahLst/>
          <a:cxnLst/>
          <a:rect l="0" t="0" r="0" b="0"/>
          <a:pathLst>
            <a:path>
              <a:moveTo>
                <a:pt x="396484" y="0"/>
              </a:moveTo>
              <a:lnTo>
                <a:pt x="396484" y="138412"/>
              </a:lnTo>
              <a:lnTo>
                <a:pt x="0" y="138412"/>
              </a:lnTo>
              <a:lnTo>
                <a:pt x="0" y="276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3B6051-D425-4525-AC85-75919B93314E}">
      <dsp:nvSpPr>
        <dsp:cNvPr id="0" name=""/>
        <dsp:cNvSpPr/>
      </dsp:nvSpPr>
      <dsp:spPr>
        <a:xfrm>
          <a:off x="915570" y="660526"/>
          <a:ext cx="1189454" cy="276824"/>
        </a:xfrm>
        <a:custGeom>
          <a:avLst/>
          <a:gdLst/>
          <a:ahLst/>
          <a:cxnLst/>
          <a:rect l="0" t="0" r="0" b="0"/>
          <a:pathLst>
            <a:path>
              <a:moveTo>
                <a:pt x="1189454" y="0"/>
              </a:moveTo>
              <a:lnTo>
                <a:pt x="1189454" y="138412"/>
              </a:lnTo>
              <a:lnTo>
                <a:pt x="0" y="138412"/>
              </a:lnTo>
              <a:lnTo>
                <a:pt x="0" y="276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8482-7DC4-4A31-B58F-B2AEC43DF9E2}">
      <dsp:nvSpPr>
        <dsp:cNvPr id="0" name=""/>
        <dsp:cNvSpPr/>
      </dsp:nvSpPr>
      <dsp:spPr>
        <a:xfrm>
          <a:off x="1445919" y="1421"/>
          <a:ext cx="1318210" cy="6591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发布商品管理</a:t>
          </a:r>
        </a:p>
      </dsp:txBody>
      <dsp:txXfrm>
        <a:off x="1445919" y="1421"/>
        <a:ext cx="1318210" cy="659105"/>
      </dsp:txXfrm>
    </dsp:sp>
    <dsp:sp modelId="{88D69C41-932B-4287-8068-6CD30D58AF9B}">
      <dsp:nvSpPr>
        <dsp:cNvPr id="0" name=""/>
        <dsp:cNvSpPr/>
      </dsp:nvSpPr>
      <dsp:spPr>
        <a:xfrm>
          <a:off x="657498" y="937351"/>
          <a:ext cx="516145" cy="13592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发布商品</a:t>
          </a:r>
        </a:p>
      </dsp:txBody>
      <dsp:txXfrm>
        <a:off x="657498" y="937351"/>
        <a:ext cx="516145" cy="1359292"/>
      </dsp:txXfrm>
    </dsp:sp>
    <dsp:sp modelId="{B8BE788E-7BDD-4E78-9172-EC114B968554}">
      <dsp:nvSpPr>
        <dsp:cNvPr id="0" name=""/>
        <dsp:cNvSpPr/>
      </dsp:nvSpPr>
      <dsp:spPr>
        <a:xfrm>
          <a:off x="1450467" y="937351"/>
          <a:ext cx="516145" cy="13592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修改商品</a:t>
          </a:r>
        </a:p>
      </dsp:txBody>
      <dsp:txXfrm>
        <a:off x="1450467" y="937351"/>
        <a:ext cx="516145" cy="1359292"/>
      </dsp:txXfrm>
    </dsp:sp>
    <dsp:sp modelId="{84B4A8E9-F0A9-4F02-B0AF-5ED0B1159326}">
      <dsp:nvSpPr>
        <dsp:cNvPr id="0" name=""/>
        <dsp:cNvSpPr/>
      </dsp:nvSpPr>
      <dsp:spPr>
        <a:xfrm>
          <a:off x="2243437" y="937351"/>
          <a:ext cx="516145" cy="13592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删除商品</a:t>
          </a:r>
        </a:p>
      </dsp:txBody>
      <dsp:txXfrm>
        <a:off x="2243437" y="937351"/>
        <a:ext cx="516145" cy="1359292"/>
      </dsp:txXfrm>
    </dsp:sp>
    <dsp:sp modelId="{C58FE5DF-C6B8-4A3C-972D-7C13A0F49EE4}">
      <dsp:nvSpPr>
        <dsp:cNvPr id="0" name=""/>
        <dsp:cNvSpPr/>
      </dsp:nvSpPr>
      <dsp:spPr>
        <a:xfrm>
          <a:off x="3036406" y="937351"/>
          <a:ext cx="516145" cy="13592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查看商品</a:t>
          </a:r>
        </a:p>
      </dsp:txBody>
      <dsp:txXfrm>
        <a:off x="3036406" y="937351"/>
        <a:ext cx="516145" cy="135929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6081A0-87DE-4E0C-8052-B77F4710E64A}">
      <dsp:nvSpPr>
        <dsp:cNvPr id="0" name=""/>
        <dsp:cNvSpPr/>
      </dsp:nvSpPr>
      <dsp:spPr>
        <a:xfrm>
          <a:off x="2105025" y="444917"/>
          <a:ext cx="1066566" cy="186168"/>
        </a:xfrm>
        <a:custGeom>
          <a:avLst/>
          <a:gdLst/>
          <a:ahLst/>
          <a:cxnLst/>
          <a:rect l="0" t="0" r="0" b="0"/>
          <a:pathLst>
            <a:path>
              <a:moveTo>
                <a:pt x="0" y="0"/>
              </a:moveTo>
              <a:lnTo>
                <a:pt x="0" y="93084"/>
              </a:lnTo>
              <a:lnTo>
                <a:pt x="1066566" y="93084"/>
              </a:lnTo>
              <a:lnTo>
                <a:pt x="1066566"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F1344C-8EC5-4D5C-A624-AA17369EFB9F}">
      <dsp:nvSpPr>
        <dsp:cNvPr id="0" name=""/>
        <dsp:cNvSpPr/>
      </dsp:nvSpPr>
      <dsp:spPr>
        <a:xfrm>
          <a:off x="2105025" y="444917"/>
          <a:ext cx="533283" cy="186168"/>
        </a:xfrm>
        <a:custGeom>
          <a:avLst/>
          <a:gdLst/>
          <a:ahLst/>
          <a:cxnLst/>
          <a:rect l="0" t="0" r="0" b="0"/>
          <a:pathLst>
            <a:path>
              <a:moveTo>
                <a:pt x="0" y="0"/>
              </a:moveTo>
              <a:lnTo>
                <a:pt x="0" y="93084"/>
              </a:lnTo>
              <a:lnTo>
                <a:pt x="533283" y="93084"/>
              </a:lnTo>
              <a:lnTo>
                <a:pt x="533283"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6554EA-5975-4746-963D-05EBE6283555}">
      <dsp:nvSpPr>
        <dsp:cNvPr id="0" name=""/>
        <dsp:cNvSpPr/>
      </dsp:nvSpPr>
      <dsp:spPr>
        <a:xfrm>
          <a:off x="2059305" y="444917"/>
          <a:ext cx="91440" cy="186168"/>
        </a:xfrm>
        <a:custGeom>
          <a:avLst/>
          <a:gdLst/>
          <a:ahLst/>
          <a:cxnLst/>
          <a:rect l="0" t="0" r="0" b="0"/>
          <a:pathLst>
            <a:path>
              <a:moveTo>
                <a:pt x="45720" y="0"/>
              </a:moveTo>
              <a:lnTo>
                <a:pt x="4572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7CABF-5A16-4E22-B3E8-4BD6F3C8A8AE}">
      <dsp:nvSpPr>
        <dsp:cNvPr id="0" name=""/>
        <dsp:cNvSpPr/>
      </dsp:nvSpPr>
      <dsp:spPr>
        <a:xfrm>
          <a:off x="1571741" y="444917"/>
          <a:ext cx="533283" cy="186168"/>
        </a:xfrm>
        <a:custGeom>
          <a:avLst/>
          <a:gdLst/>
          <a:ahLst/>
          <a:cxnLst/>
          <a:rect l="0" t="0" r="0" b="0"/>
          <a:pathLst>
            <a:path>
              <a:moveTo>
                <a:pt x="533283" y="0"/>
              </a:moveTo>
              <a:lnTo>
                <a:pt x="533283" y="93084"/>
              </a:lnTo>
              <a:lnTo>
                <a:pt x="0" y="93084"/>
              </a:lnTo>
              <a:lnTo>
                <a:pt x="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3B6051-D425-4525-AC85-75919B93314E}">
      <dsp:nvSpPr>
        <dsp:cNvPr id="0" name=""/>
        <dsp:cNvSpPr/>
      </dsp:nvSpPr>
      <dsp:spPr>
        <a:xfrm>
          <a:off x="1038458" y="444917"/>
          <a:ext cx="1066566" cy="186168"/>
        </a:xfrm>
        <a:custGeom>
          <a:avLst/>
          <a:gdLst/>
          <a:ahLst/>
          <a:cxnLst/>
          <a:rect l="0" t="0" r="0" b="0"/>
          <a:pathLst>
            <a:path>
              <a:moveTo>
                <a:pt x="1066566" y="0"/>
              </a:moveTo>
              <a:lnTo>
                <a:pt x="1066566" y="93084"/>
              </a:lnTo>
              <a:lnTo>
                <a:pt x="0" y="93084"/>
              </a:lnTo>
              <a:lnTo>
                <a:pt x="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8482-7DC4-4A31-B58F-B2AEC43DF9E2}">
      <dsp:nvSpPr>
        <dsp:cNvPr id="0" name=""/>
        <dsp:cNvSpPr/>
      </dsp:nvSpPr>
      <dsp:spPr>
        <a:xfrm>
          <a:off x="1314448" y="1659"/>
          <a:ext cx="1581153" cy="4432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购物车管理</a:t>
          </a:r>
        </a:p>
      </dsp:txBody>
      <dsp:txXfrm>
        <a:off x="1314448" y="1659"/>
        <a:ext cx="1581153" cy="443257"/>
      </dsp:txXfrm>
    </dsp:sp>
    <dsp:sp modelId="{88D69C41-932B-4287-8068-6CD30D58AF9B}">
      <dsp:nvSpPr>
        <dsp:cNvPr id="0" name=""/>
        <dsp:cNvSpPr/>
      </dsp:nvSpPr>
      <dsp:spPr>
        <a:xfrm>
          <a:off x="864900"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商品加入购物车</a:t>
          </a:r>
        </a:p>
      </dsp:txBody>
      <dsp:txXfrm>
        <a:off x="864900" y="631085"/>
        <a:ext cx="347115" cy="1665319"/>
      </dsp:txXfrm>
    </dsp:sp>
    <dsp:sp modelId="{B8BE788E-7BDD-4E78-9172-EC114B968554}">
      <dsp:nvSpPr>
        <dsp:cNvPr id="0" name=""/>
        <dsp:cNvSpPr/>
      </dsp:nvSpPr>
      <dsp:spPr>
        <a:xfrm>
          <a:off x="1398183"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修改商品数量</a:t>
          </a:r>
        </a:p>
      </dsp:txBody>
      <dsp:txXfrm>
        <a:off x="1398183" y="631085"/>
        <a:ext cx="347115" cy="1665319"/>
      </dsp:txXfrm>
    </dsp:sp>
    <dsp:sp modelId="{84B4A8E9-F0A9-4F02-B0AF-5ED0B1159326}">
      <dsp:nvSpPr>
        <dsp:cNvPr id="0" name=""/>
        <dsp:cNvSpPr/>
      </dsp:nvSpPr>
      <dsp:spPr>
        <a:xfrm>
          <a:off x="1931467"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商品移除购物车</a:t>
          </a:r>
        </a:p>
      </dsp:txBody>
      <dsp:txXfrm>
        <a:off x="1931467" y="631085"/>
        <a:ext cx="347115" cy="1665319"/>
      </dsp:txXfrm>
    </dsp:sp>
    <dsp:sp modelId="{C58FE5DF-C6B8-4A3C-972D-7C13A0F49EE4}">
      <dsp:nvSpPr>
        <dsp:cNvPr id="0" name=""/>
        <dsp:cNvSpPr/>
      </dsp:nvSpPr>
      <dsp:spPr>
        <a:xfrm>
          <a:off x="2464750"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查询购物车</a:t>
          </a:r>
        </a:p>
      </dsp:txBody>
      <dsp:txXfrm>
        <a:off x="2464750" y="631085"/>
        <a:ext cx="347115" cy="1665319"/>
      </dsp:txXfrm>
    </dsp:sp>
    <dsp:sp modelId="{248B1037-82CF-4AA3-B707-30DEAB1A912D}">
      <dsp:nvSpPr>
        <dsp:cNvPr id="0" name=""/>
        <dsp:cNvSpPr/>
      </dsp:nvSpPr>
      <dsp:spPr>
        <a:xfrm>
          <a:off x="2998034"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结算</a:t>
          </a:r>
        </a:p>
      </dsp:txBody>
      <dsp:txXfrm>
        <a:off x="2998034" y="631085"/>
        <a:ext cx="347115" cy="16653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554EA-5975-4746-963D-05EBE6283555}">
      <dsp:nvSpPr>
        <dsp:cNvPr id="0" name=""/>
        <dsp:cNvSpPr/>
      </dsp:nvSpPr>
      <dsp:spPr>
        <a:xfrm>
          <a:off x="2105025" y="444917"/>
          <a:ext cx="533283" cy="186168"/>
        </a:xfrm>
        <a:custGeom>
          <a:avLst/>
          <a:gdLst/>
          <a:ahLst/>
          <a:cxnLst/>
          <a:rect l="0" t="0" r="0" b="0"/>
          <a:pathLst>
            <a:path>
              <a:moveTo>
                <a:pt x="0" y="0"/>
              </a:moveTo>
              <a:lnTo>
                <a:pt x="0" y="93084"/>
              </a:lnTo>
              <a:lnTo>
                <a:pt x="533283" y="93084"/>
              </a:lnTo>
              <a:lnTo>
                <a:pt x="533283"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7CABF-5A16-4E22-B3E8-4BD6F3C8A8AE}">
      <dsp:nvSpPr>
        <dsp:cNvPr id="0" name=""/>
        <dsp:cNvSpPr/>
      </dsp:nvSpPr>
      <dsp:spPr>
        <a:xfrm>
          <a:off x="2059304" y="444917"/>
          <a:ext cx="91440" cy="186168"/>
        </a:xfrm>
        <a:custGeom>
          <a:avLst/>
          <a:gdLst/>
          <a:ahLst/>
          <a:cxnLst/>
          <a:rect l="0" t="0" r="0" b="0"/>
          <a:pathLst>
            <a:path>
              <a:moveTo>
                <a:pt x="45720" y="0"/>
              </a:moveTo>
              <a:lnTo>
                <a:pt x="4572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3B6051-D425-4525-AC85-75919B93314E}">
      <dsp:nvSpPr>
        <dsp:cNvPr id="0" name=""/>
        <dsp:cNvSpPr/>
      </dsp:nvSpPr>
      <dsp:spPr>
        <a:xfrm>
          <a:off x="1571741" y="444917"/>
          <a:ext cx="533283" cy="186168"/>
        </a:xfrm>
        <a:custGeom>
          <a:avLst/>
          <a:gdLst/>
          <a:ahLst/>
          <a:cxnLst/>
          <a:rect l="0" t="0" r="0" b="0"/>
          <a:pathLst>
            <a:path>
              <a:moveTo>
                <a:pt x="533283" y="0"/>
              </a:moveTo>
              <a:lnTo>
                <a:pt x="533283" y="93084"/>
              </a:lnTo>
              <a:lnTo>
                <a:pt x="0" y="93084"/>
              </a:lnTo>
              <a:lnTo>
                <a:pt x="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8482-7DC4-4A31-B58F-B2AEC43DF9E2}">
      <dsp:nvSpPr>
        <dsp:cNvPr id="0" name=""/>
        <dsp:cNvSpPr/>
      </dsp:nvSpPr>
      <dsp:spPr>
        <a:xfrm>
          <a:off x="1314448" y="1659"/>
          <a:ext cx="1581153" cy="4432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zh-CN" altLang="en-US" sz="2400" kern="1200"/>
            <a:t>消息管理</a:t>
          </a:r>
        </a:p>
      </dsp:txBody>
      <dsp:txXfrm>
        <a:off x="1314448" y="1659"/>
        <a:ext cx="1581153" cy="443257"/>
      </dsp:txXfrm>
    </dsp:sp>
    <dsp:sp modelId="{88D69C41-932B-4287-8068-6CD30D58AF9B}">
      <dsp:nvSpPr>
        <dsp:cNvPr id="0" name=""/>
        <dsp:cNvSpPr/>
      </dsp:nvSpPr>
      <dsp:spPr>
        <a:xfrm>
          <a:off x="1398183"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zh-CN" altLang="en-US" sz="2400" kern="1200"/>
            <a:t>接收消息</a:t>
          </a:r>
        </a:p>
      </dsp:txBody>
      <dsp:txXfrm>
        <a:off x="1398183" y="631085"/>
        <a:ext cx="347115" cy="1665319"/>
      </dsp:txXfrm>
    </dsp:sp>
    <dsp:sp modelId="{B8BE788E-7BDD-4E78-9172-EC114B968554}">
      <dsp:nvSpPr>
        <dsp:cNvPr id="0" name=""/>
        <dsp:cNvSpPr/>
      </dsp:nvSpPr>
      <dsp:spPr>
        <a:xfrm>
          <a:off x="1931467"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zh-CN" altLang="en-US" sz="2400" kern="1200"/>
            <a:t>查看消息</a:t>
          </a:r>
        </a:p>
      </dsp:txBody>
      <dsp:txXfrm>
        <a:off x="1931467" y="631085"/>
        <a:ext cx="347115" cy="1665319"/>
      </dsp:txXfrm>
    </dsp:sp>
    <dsp:sp modelId="{84B4A8E9-F0A9-4F02-B0AF-5ED0B1159326}">
      <dsp:nvSpPr>
        <dsp:cNvPr id="0" name=""/>
        <dsp:cNvSpPr/>
      </dsp:nvSpPr>
      <dsp:spPr>
        <a:xfrm>
          <a:off x="2464750"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zh-CN" altLang="en-US" sz="2400" kern="1200"/>
            <a:t>删除消息</a:t>
          </a:r>
        </a:p>
      </dsp:txBody>
      <dsp:txXfrm>
        <a:off x="2464750" y="631085"/>
        <a:ext cx="347115" cy="16653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554EA-5975-4746-963D-05EBE6283555}">
      <dsp:nvSpPr>
        <dsp:cNvPr id="0" name=""/>
        <dsp:cNvSpPr/>
      </dsp:nvSpPr>
      <dsp:spPr>
        <a:xfrm>
          <a:off x="2105025" y="444917"/>
          <a:ext cx="533283" cy="186168"/>
        </a:xfrm>
        <a:custGeom>
          <a:avLst/>
          <a:gdLst/>
          <a:ahLst/>
          <a:cxnLst/>
          <a:rect l="0" t="0" r="0" b="0"/>
          <a:pathLst>
            <a:path>
              <a:moveTo>
                <a:pt x="0" y="0"/>
              </a:moveTo>
              <a:lnTo>
                <a:pt x="0" y="93084"/>
              </a:lnTo>
              <a:lnTo>
                <a:pt x="533283" y="93084"/>
              </a:lnTo>
              <a:lnTo>
                <a:pt x="533283"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7CABF-5A16-4E22-B3E8-4BD6F3C8A8AE}">
      <dsp:nvSpPr>
        <dsp:cNvPr id="0" name=""/>
        <dsp:cNvSpPr/>
      </dsp:nvSpPr>
      <dsp:spPr>
        <a:xfrm>
          <a:off x="2059304" y="444917"/>
          <a:ext cx="91440" cy="186168"/>
        </a:xfrm>
        <a:custGeom>
          <a:avLst/>
          <a:gdLst/>
          <a:ahLst/>
          <a:cxnLst/>
          <a:rect l="0" t="0" r="0" b="0"/>
          <a:pathLst>
            <a:path>
              <a:moveTo>
                <a:pt x="45720" y="0"/>
              </a:moveTo>
              <a:lnTo>
                <a:pt x="4572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3B6051-D425-4525-AC85-75919B93314E}">
      <dsp:nvSpPr>
        <dsp:cNvPr id="0" name=""/>
        <dsp:cNvSpPr/>
      </dsp:nvSpPr>
      <dsp:spPr>
        <a:xfrm>
          <a:off x="1571741" y="444917"/>
          <a:ext cx="533283" cy="186168"/>
        </a:xfrm>
        <a:custGeom>
          <a:avLst/>
          <a:gdLst/>
          <a:ahLst/>
          <a:cxnLst/>
          <a:rect l="0" t="0" r="0" b="0"/>
          <a:pathLst>
            <a:path>
              <a:moveTo>
                <a:pt x="533283" y="0"/>
              </a:moveTo>
              <a:lnTo>
                <a:pt x="533283" y="93084"/>
              </a:lnTo>
              <a:lnTo>
                <a:pt x="0" y="93084"/>
              </a:lnTo>
              <a:lnTo>
                <a:pt x="0" y="186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8482-7DC4-4A31-B58F-B2AEC43DF9E2}">
      <dsp:nvSpPr>
        <dsp:cNvPr id="0" name=""/>
        <dsp:cNvSpPr/>
      </dsp:nvSpPr>
      <dsp:spPr>
        <a:xfrm>
          <a:off x="1314448" y="1659"/>
          <a:ext cx="1581153" cy="4432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天使快递</a:t>
          </a:r>
        </a:p>
      </dsp:txBody>
      <dsp:txXfrm>
        <a:off x="1314448" y="1659"/>
        <a:ext cx="1581153" cy="443257"/>
      </dsp:txXfrm>
    </dsp:sp>
    <dsp:sp modelId="{88D69C41-932B-4287-8068-6CD30D58AF9B}">
      <dsp:nvSpPr>
        <dsp:cNvPr id="0" name=""/>
        <dsp:cNvSpPr/>
      </dsp:nvSpPr>
      <dsp:spPr>
        <a:xfrm>
          <a:off x="1398183"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添加快递单</a:t>
          </a:r>
        </a:p>
      </dsp:txBody>
      <dsp:txXfrm>
        <a:off x="1398183" y="631085"/>
        <a:ext cx="347115" cy="1665319"/>
      </dsp:txXfrm>
    </dsp:sp>
    <dsp:sp modelId="{B8BE788E-7BDD-4E78-9172-EC114B968554}">
      <dsp:nvSpPr>
        <dsp:cNvPr id="0" name=""/>
        <dsp:cNvSpPr/>
      </dsp:nvSpPr>
      <dsp:spPr>
        <a:xfrm>
          <a:off x="1931467"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查看未接单</a:t>
          </a:r>
        </a:p>
      </dsp:txBody>
      <dsp:txXfrm>
        <a:off x="1931467" y="631085"/>
        <a:ext cx="347115" cy="1665319"/>
      </dsp:txXfrm>
    </dsp:sp>
    <dsp:sp modelId="{84B4A8E9-F0A9-4F02-B0AF-5ED0B1159326}">
      <dsp:nvSpPr>
        <dsp:cNvPr id="0" name=""/>
        <dsp:cNvSpPr/>
      </dsp:nvSpPr>
      <dsp:spPr>
        <a:xfrm>
          <a:off x="2464750" y="631085"/>
          <a:ext cx="347115" cy="16653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快递员接单</a:t>
          </a:r>
        </a:p>
      </dsp:txBody>
      <dsp:txXfrm>
        <a:off x="2464750" y="631085"/>
        <a:ext cx="347115" cy="16653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软件需求规格说明书.dot</Template>
  <TotalTime>226</TotalTime>
  <Pages>14</Pages>
  <Words>1017</Words>
  <Characters>5799</Characters>
  <Application>Microsoft Office Word</Application>
  <DocSecurity>0</DocSecurity>
  <Lines>48</Lines>
  <Paragraphs>13</Paragraphs>
  <ScaleCrop>false</ScaleCrop>
  <Company> </Company>
  <LinksUpToDate>false</LinksUpToDate>
  <CharactersWithSpaces>6803</CharactersWithSpaces>
  <SharedDoc>false</SharedDoc>
  <HLinks>
    <vt:vector size="150" baseType="variant">
      <vt:variant>
        <vt:i4>1703995</vt:i4>
      </vt:variant>
      <vt:variant>
        <vt:i4>146</vt:i4>
      </vt:variant>
      <vt:variant>
        <vt:i4>0</vt:i4>
      </vt:variant>
      <vt:variant>
        <vt:i4>5</vt:i4>
      </vt:variant>
      <vt:variant>
        <vt:lpwstr/>
      </vt:variant>
      <vt:variant>
        <vt:lpwstr>_Toc259863639</vt:lpwstr>
      </vt:variant>
      <vt:variant>
        <vt:i4>1703995</vt:i4>
      </vt:variant>
      <vt:variant>
        <vt:i4>140</vt:i4>
      </vt:variant>
      <vt:variant>
        <vt:i4>0</vt:i4>
      </vt:variant>
      <vt:variant>
        <vt:i4>5</vt:i4>
      </vt:variant>
      <vt:variant>
        <vt:lpwstr/>
      </vt:variant>
      <vt:variant>
        <vt:lpwstr>_Toc259863638</vt:lpwstr>
      </vt:variant>
      <vt:variant>
        <vt:i4>1703995</vt:i4>
      </vt:variant>
      <vt:variant>
        <vt:i4>134</vt:i4>
      </vt:variant>
      <vt:variant>
        <vt:i4>0</vt:i4>
      </vt:variant>
      <vt:variant>
        <vt:i4>5</vt:i4>
      </vt:variant>
      <vt:variant>
        <vt:lpwstr/>
      </vt:variant>
      <vt:variant>
        <vt:lpwstr>_Toc259863637</vt:lpwstr>
      </vt:variant>
      <vt:variant>
        <vt:i4>1703995</vt:i4>
      </vt:variant>
      <vt:variant>
        <vt:i4>128</vt:i4>
      </vt:variant>
      <vt:variant>
        <vt:i4>0</vt:i4>
      </vt:variant>
      <vt:variant>
        <vt:i4>5</vt:i4>
      </vt:variant>
      <vt:variant>
        <vt:lpwstr/>
      </vt:variant>
      <vt:variant>
        <vt:lpwstr>_Toc259863636</vt:lpwstr>
      </vt:variant>
      <vt:variant>
        <vt:i4>1703995</vt:i4>
      </vt:variant>
      <vt:variant>
        <vt:i4>122</vt:i4>
      </vt:variant>
      <vt:variant>
        <vt:i4>0</vt:i4>
      </vt:variant>
      <vt:variant>
        <vt:i4>5</vt:i4>
      </vt:variant>
      <vt:variant>
        <vt:lpwstr/>
      </vt:variant>
      <vt:variant>
        <vt:lpwstr>_Toc259863635</vt:lpwstr>
      </vt:variant>
      <vt:variant>
        <vt:i4>1703995</vt:i4>
      </vt:variant>
      <vt:variant>
        <vt:i4>116</vt:i4>
      </vt:variant>
      <vt:variant>
        <vt:i4>0</vt:i4>
      </vt:variant>
      <vt:variant>
        <vt:i4>5</vt:i4>
      </vt:variant>
      <vt:variant>
        <vt:lpwstr/>
      </vt:variant>
      <vt:variant>
        <vt:lpwstr>_Toc259863634</vt:lpwstr>
      </vt:variant>
      <vt:variant>
        <vt:i4>1703995</vt:i4>
      </vt:variant>
      <vt:variant>
        <vt:i4>110</vt:i4>
      </vt:variant>
      <vt:variant>
        <vt:i4>0</vt:i4>
      </vt:variant>
      <vt:variant>
        <vt:i4>5</vt:i4>
      </vt:variant>
      <vt:variant>
        <vt:lpwstr/>
      </vt:variant>
      <vt:variant>
        <vt:lpwstr>_Toc259863633</vt:lpwstr>
      </vt:variant>
      <vt:variant>
        <vt:i4>1703995</vt:i4>
      </vt:variant>
      <vt:variant>
        <vt:i4>104</vt:i4>
      </vt:variant>
      <vt:variant>
        <vt:i4>0</vt:i4>
      </vt:variant>
      <vt:variant>
        <vt:i4>5</vt:i4>
      </vt:variant>
      <vt:variant>
        <vt:lpwstr/>
      </vt:variant>
      <vt:variant>
        <vt:lpwstr>_Toc259863632</vt:lpwstr>
      </vt:variant>
      <vt:variant>
        <vt:i4>1703995</vt:i4>
      </vt:variant>
      <vt:variant>
        <vt:i4>98</vt:i4>
      </vt:variant>
      <vt:variant>
        <vt:i4>0</vt:i4>
      </vt:variant>
      <vt:variant>
        <vt:i4>5</vt:i4>
      </vt:variant>
      <vt:variant>
        <vt:lpwstr/>
      </vt:variant>
      <vt:variant>
        <vt:lpwstr>_Toc259863631</vt:lpwstr>
      </vt:variant>
      <vt:variant>
        <vt:i4>1703995</vt:i4>
      </vt:variant>
      <vt:variant>
        <vt:i4>92</vt:i4>
      </vt:variant>
      <vt:variant>
        <vt:i4>0</vt:i4>
      </vt:variant>
      <vt:variant>
        <vt:i4>5</vt:i4>
      </vt:variant>
      <vt:variant>
        <vt:lpwstr/>
      </vt:variant>
      <vt:variant>
        <vt:lpwstr>_Toc259863630</vt:lpwstr>
      </vt:variant>
      <vt:variant>
        <vt:i4>1769531</vt:i4>
      </vt:variant>
      <vt:variant>
        <vt:i4>86</vt:i4>
      </vt:variant>
      <vt:variant>
        <vt:i4>0</vt:i4>
      </vt:variant>
      <vt:variant>
        <vt:i4>5</vt:i4>
      </vt:variant>
      <vt:variant>
        <vt:lpwstr/>
      </vt:variant>
      <vt:variant>
        <vt:lpwstr>_Toc259863629</vt:lpwstr>
      </vt:variant>
      <vt:variant>
        <vt:i4>1769531</vt:i4>
      </vt:variant>
      <vt:variant>
        <vt:i4>80</vt:i4>
      </vt:variant>
      <vt:variant>
        <vt:i4>0</vt:i4>
      </vt:variant>
      <vt:variant>
        <vt:i4>5</vt:i4>
      </vt:variant>
      <vt:variant>
        <vt:lpwstr/>
      </vt:variant>
      <vt:variant>
        <vt:lpwstr>_Toc259863628</vt:lpwstr>
      </vt:variant>
      <vt:variant>
        <vt:i4>1769531</vt:i4>
      </vt:variant>
      <vt:variant>
        <vt:i4>74</vt:i4>
      </vt:variant>
      <vt:variant>
        <vt:i4>0</vt:i4>
      </vt:variant>
      <vt:variant>
        <vt:i4>5</vt:i4>
      </vt:variant>
      <vt:variant>
        <vt:lpwstr/>
      </vt:variant>
      <vt:variant>
        <vt:lpwstr>_Toc259863627</vt:lpwstr>
      </vt:variant>
      <vt:variant>
        <vt:i4>1769531</vt:i4>
      </vt:variant>
      <vt:variant>
        <vt:i4>68</vt:i4>
      </vt:variant>
      <vt:variant>
        <vt:i4>0</vt:i4>
      </vt:variant>
      <vt:variant>
        <vt:i4>5</vt:i4>
      </vt:variant>
      <vt:variant>
        <vt:lpwstr/>
      </vt:variant>
      <vt:variant>
        <vt:lpwstr>_Toc259863626</vt:lpwstr>
      </vt:variant>
      <vt:variant>
        <vt:i4>1769531</vt:i4>
      </vt:variant>
      <vt:variant>
        <vt:i4>62</vt:i4>
      </vt:variant>
      <vt:variant>
        <vt:i4>0</vt:i4>
      </vt:variant>
      <vt:variant>
        <vt:i4>5</vt:i4>
      </vt:variant>
      <vt:variant>
        <vt:lpwstr/>
      </vt:variant>
      <vt:variant>
        <vt:lpwstr>_Toc259863625</vt:lpwstr>
      </vt:variant>
      <vt:variant>
        <vt:i4>1769531</vt:i4>
      </vt:variant>
      <vt:variant>
        <vt:i4>56</vt:i4>
      </vt:variant>
      <vt:variant>
        <vt:i4>0</vt:i4>
      </vt:variant>
      <vt:variant>
        <vt:i4>5</vt:i4>
      </vt:variant>
      <vt:variant>
        <vt:lpwstr/>
      </vt:variant>
      <vt:variant>
        <vt:lpwstr>_Toc259863624</vt:lpwstr>
      </vt:variant>
      <vt:variant>
        <vt:i4>1769531</vt:i4>
      </vt:variant>
      <vt:variant>
        <vt:i4>50</vt:i4>
      </vt:variant>
      <vt:variant>
        <vt:i4>0</vt:i4>
      </vt:variant>
      <vt:variant>
        <vt:i4>5</vt:i4>
      </vt:variant>
      <vt:variant>
        <vt:lpwstr/>
      </vt:variant>
      <vt:variant>
        <vt:lpwstr>_Toc259863623</vt:lpwstr>
      </vt:variant>
      <vt:variant>
        <vt:i4>1769531</vt:i4>
      </vt:variant>
      <vt:variant>
        <vt:i4>44</vt:i4>
      </vt:variant>
      <vt:variant>
        <vt:i4>0</vt:i4>
      </vt:variant>
      <vt:variant>
        <vt:i4>5</vt:i4>
      </vt:variant>
      <vt:variant>
        <vt:lpwstr/>
      </vt:variant>
      <vt:variant>
        <vt:lpwstr>_Toc259863622</vt:lpwstr>
      </vt:variant>
      <vt:variant>
        <vt:i4>1769531</vt:i4>
      </vt:variant>
      <vt:variant>
        <vt:i4>38</vt:i4>
      </vt:variant>
      <vt:variant>
        <vt:i4>0</vt:i4>
      </vt:variant>
      <vt:variant>
        <vt:i4>5</vt:i4>
      </vt:variant>
      <vt:variant>
        <vt:lpwstr/>
      </vt:variant>
      <vt:variant>
        <vt:lpwstr>_Toc259863621</vt:lpwstr>
      </vt:variant>
      <vt:variant>
        <vt:i4>1769531</vt:i4>
      </vt:variant>
      <vt:variant>
        <vt:i4>32</vt:i4>
      </vt:variant>
      <vt:variant>
        <vt:i4>0</vt:i4>
      </vt:variant>
      <vt:variant>
        <vt:i4>5</vt:i4>
      </vt:variant>
      <vt:variant>
        <vt:lpwstr/>
      </vt:variant>
      <vt:variant>
        <vt:lpwstr>_Toc259863620</vt:lpwstr>
      </vt:variant>
      <vt:variant>
        <vt:i4>1572923</vt:i4>
      </vt:variant>
      <vt:variant>
        <vt:i4>26</vt:i4>
      </vt:variant>
      <vt:variant>
        <vt:i4>0</vt:i4>
      </vt:variant>
      <vt:variant>
        <vt:i4>5</vt:i4>
      </vt:variant>
      <vt:variant>
        <vt:lpwstr/>
      </vt:variant>
      <vt:variant>
        <vt:lpwstr>_Toc259863619</vt:lpwstr>
      </vt:variant>
      <vt:variant>
        <vt:i4>1572923</vt:i4>
      </vt:variant>
      <vt:variant>
        <vt:i4>20</vt:i4>
      </vt:variant>
      <vt:variant>
        <vt:i4>0</vt:i4>
      </vt:variant>
      <vt:variant>
        <vt:i4>5</vt:i4>
      </vt:variant>
      <vt:variant>
        <vt:lpwstr/>
      </vt:variant>
      <vt:variant>
        <vt:lpwstr>_Toc259863618</vt:lpwstr>
      </vt:variant>
      <vt:variant>
        <vt:i4>1572923</vt:i4>
      </vt:variant>
      <vt:variant>
        <vt:i4>14</vt:i4>
      </vt:variant>
      <vt:variant>
        <vt:i4>0</vt:i4>
      </vt:variant>
      <vt:variant>
        <vt:i4>5</vt:i4>
      </vt:variant>
      <vt:variant>
        <vt:lpwstr/>
      </vt:variant>
      <vt:variant>
        <vt:lpwstr>_Toc259863617</vt:lpwstr>
      </vt:variant>
      <vt:variant>
        <vt:i4>1572923</vt:i4>
      </vt:variant>
      <vt:variant>
        <vt:i4>8</vt:i4>
      </vt:variant>
      <vt:variant>
        <vt:i4>0</vt:i4>
      </vt:variant>
      <vt:variant>
        <vt:i4>5</vt:i4>
      </vt:variant>
      <vt:variant>
        <vt:lpwstr/>
      </vt:variant>
      <vt:variant>
        <vt:lpwstr>_Toc259863616</vt:lpwstr>
      </vt:variant>
      <vt:variant>
        <vt:i4>1572923</vt:i4>
      </vt:variant>
      <vt:variant>
        <vt:i4>2</vt:i4>
      </vt:variant>
      <vt:variant>
        <vt:i4>0</vt:i4>
      </vt:variant>
      <vt:variant>
        <vt:i4>5</vt:i4>
      </vt:variant>
      <vt:variant>
        <vt:lpwstr/>
      </vt:variant>
      <vt:variant>
        <vt:lpwstr>_Toc259863615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dimine</dc:creator>
  <cp:lastModifiedBy>DELL</cp:lastModifiedBy>
  <cp:revision>23</cp:revision>
  <cp:lastPrinted>2001-12-29T08:38:00Z</cp:lastPrinted>
  <dcterms:created xsi:type="dcterms:W3CDTF">2015-06-21T08:36:00Z</dcterms:created>
  <dcterms:modified xsi:type="dcterms:W3CDTF">2019-06-15T14:39:00Z</dcterms:modified>
</cp:coreProperties>
</file>